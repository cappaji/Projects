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1290352585"/>
        <w:docPartObj>
          <w:docPartGallery w:val="Cover Pages"/>
          <w:docPartUnique/>
        </w:docPartObj>
      </w:sdtPr>
      <w:sdtEndPr>
        <w:rPr>
          <w:rFonts w:ascii="Times New Roman" w:hAnsi="Times New Roman" w:cs="Times New Roman"/>
          <w:color w:val="000000"/>
          <w:szCs w:val="24"/>
        </w:rPr>
      </w:sdtEndPr>
      <w:sdtContent>
        <w:p w:rsidR="002163EE" w:rsidRDefault="002A45B4">
          <w:pPr>
            <w:pStyle w:val="NoSpacing"/>
            <w:rPr>
              <w:sz w:val="24"/>
            </w:rPr>
          </w:pPr>
          <w:r>
            <w:rPr>
              <w:noProof/>
              <w:lang w:eastAsia="en-US"/>
            </w:rPr>
            <w:drawing>
              <wp:anchor distT="0" distB="0" distL="114300" distR="114300" simplePos="0" relativeHeight="251659264" behindDoc="1" locked="0" layoutInCell="1" allowOverlap="0" wp14:anchorId="14A1E2CE" wp14:editId="2186AE30">
                <wp:simplePos x="0" y="0"/>
                <wp:positionH relativeFrom="margin">
                  <wp:posOffset>106680</wp:posOffset>
                </wp:positionH>
                <wp:positionV relativeFrom="margin">
                  <wp:posOffset>137160</wp:posOffset>
                </wp:positionV>
                <wp:extent cx="5302250" cy="4404360"/>
                <wp:effectExtent l="285750" t="266700" r="298450" b="28194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02250" cy="440436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1565D2" w:rsidRDefault="002A45B4" w:rsidP="001565D2">
          <w:pPr>
            <w:pStyle w:val="Default"/>
          </w:pPr>
          <w:r>
            <w:rPr>
              <w:noProof/>
              <w:lang w:eastAsia="en-US"/>
            </w:rPr>
            <mc:AlternateContent>
              <mc:Choice Requires="wps">
                <w:drawing>
                  <wp:anchor distT="0" distB="0" distL="114300" distR="114300" simplePos="0" relativeHeight="251660288" behindDoc="0" locked="0" layoutInCell="1" allowOverlap="0" wp14:anchorId="46D52780" wp14:editId="7A593EF3">
                    <wp:simplePos x="0" y="0"/>
                    <wp:positionH relativeFrom="margin">
                      <wp:align>center</wp:align>
                    </wp:positionH>
                    <wp:positionV relativeFrom="margin">
                      <wp:posOffset>6995160</wp:posOffset>
                    </wp:positionV>
                    <wp:extent cx="6690360" cy="779145"/>
                    <wp:effectExtent l="0" t="0" r="15240" b="1905"/>
                    <wp:wrapSquare wrapText="bothSides"/>
                    <wp:docPr id="20" name="Text Box 20"/>
                    <wp:cNvGraphicFramePr/>
                    <a:graphic xmlns:a="http://schemas.openxmlformats.org/drawingml/2006/main">
                      <a:graphicData uri="http://schemas.microsoft.com/office/word/2010/wordprocessingShape">
                        <wps:wsp>
                          <wps:cNvSpPr txBox="1"/>
                          <wps:spPr>
                            <a:xfrm>
                              <a:off x="0" y="0"/>
                              <a:ext cx="6690360" cy="7791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Pr="002A45B4" w:rsidRDefault="001C44C3">
                                <w:pPr>
                                  <w:pStyle w:val="ContactInfo"/>
                                  <w:rPr>
                                    <w:sz w:val="28"/>
                                    <w:szCs w:val="28"/>
                                  </w:rPr>
                                </w:pPr>
                                <w:sdt>
                                  <w:sdtPr>
                                    <w:rPr>
                                      <w:sz w:val="28"/>
                                      <w:szCs w:val="28"/>
                                    </w:rPr>
                                    <w:alias w:val="Name"/>
                                    <w:tag w:val=""/>
                                    <w:id w:val="2102990747"/>
                                    <w:placeholder>
                                      <w:docPart w:val="3F614D338E544EE4A043D59E5BD55E77"/>
                                    </w:placeholder>
                                    <w:dataBinding w:prefixMappings="xmlns:ns0='http://purl.org/dc/elements/1.1/' xmlns:ns1='http://schemas.openxmlformats.org/package/2006/metadata/core-properties' " w:xpath="/ns1:coreProperties[1]/ns0:creator[1]" w:storeItemID="{6C3C8BC8-F283-45AE-878A-BAB7291924A1}"/>
                                    <w:text/>
                                  </w:sdtPr>
                                  <w:sdtEndPr/>
                                  <w:sdtContent>
                                    <w:r w:rsidR="005F7821" w:rsidRPr="002A45B4">
                                      <w:rPr>
                                        <w:sz w:val="28"/>
                                        <w:szCs w:val="28"/>
                                      </w:rPr>
                                      <w:t>Chethan Kumar Appaji</w:t>
                                    </w:r>
                                  </w:sdtContent>
                                </w:sdt>
                                <w:r w:rsidR="003806E6" w:rsidRPr="002A45B4">
                                  <w:rPr>
                                    <w:sz w:val="28"/>
                                    <w:szCs w:val="28"/>
                                  </w:rPr>
                                  <w:t> | </w:t>
                                </w:r>
                                <w:r w:rsidR="002A45B4" w:rsidRPr="002A45B4">
                                  <w:rPr>
                                    <w:sz w:val="28"/>
                                    <w:szCs w:val="28"/>
                                  </w:rPr>
                                  <w:t>Computer Networks</w:t>
                                </w:r>
                                <w:r w:rsidR="002A45B4">
                                  <w:rPr>
                                    <w:sz w:val="28"/>
                                    <w:szCs w:val="28"/>
                                  </w:rPr>
                                  <w:t>_Section 02</w:t>
                                </w:r>
                                <w:r w:rsidR="003806E6" w:rsidRPr="002A45B4">
                                  <w:rPr>
                                    <w:sz w:val="28"/>
                                    <w:szCs w:val="28"/>
                                  </w:rPr>
                                  <w:t>| </w:t>
                                </w:r>
                                <w:r w:rsidR="002A45B4" w:rsidRPr="002A45B4">
                                  <w:rPr>
                                    <w:sz w:val="28"/>
                                    <w:szCs w:val="28"/>
                                  </w:rPr>
                                  <w:t>11-21-2015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D52780" id="_x0000_t202" coordsize="21600,21600" o:spt="202" path="m,l,21600r21600,l21600,xe">
                    <v:stroke joinstyle="miter"/>
                    <v:path gradientshapeok="t" o:connecttype="rect"/>
                  </v:shapetype>
                  <v:shape id="Text Box 20" o:spid="_x0000_s1026" type="#_x0000_t202" style="position:absolute;margin-left:0;margin-top:550.8pt;width:526.8pt;height:61.3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" o:allowoverlap="f" filled="f" stroked="f" strokeweight=".5pt">
                    <v:textbox inset="0,,0">
                      <w:txbxContent>
                        <w:p w:rsidR="002163EE" w:rsidRPr="002A45B4" w:rsidRDefault="001C44C3">
                          <w:pPr>
                            <w:pStyle w:val="ContactInfo"/>
                            <w:rPr>
                              <w:sz w:val="28"/>
                              <w:szCs w:val="28"/>
                            </w:rPr>
                          </w:pPr>
                          <w:sdt>
                            <w:sdtPr>
                              <w:rPr>
                                <w:sz w:val="28"/>
                                <w:szCs w:val="28"/>
                              </w:rPr>
                              <w:alias w:val="Name"/>
                              <w:tag w:val=""/>
                              <w:id w:val="2102990747"/>
                              <w:placeholder>
                                <w:docPart w:val="3F614D338E544EE4A043D59E5BD55E77"/>
                              </w:placeholder>
                              <w:dataBinding w:prefixMappings="xmlns:ns0='http://purl.org/dc/elements/1.1/' xmlns:ns1='http://schemas.openxmlformats.org/package/2006/metadata/core-properties' " w:xpath="/ns1:coreProperties[1]/ns0:creator[1]" w:storeItemID="{6C3C8BC8-F283-45AE-878A-BAB7291924A1}"/>
                              <w:text/>
                            </w:sdtPr>
                            <w:sdtEndPr/>
                            <w:sdtContent>
                              <w:r w:rsidR="005F7821" w:rsidRPr="002A45B4">
                                <w:rPr>
                                  <w:sz w:val="28"/>
                                  <w:szCs w:val="28"/>
                                </w:rPr>
                                <w:t>Chethan Kumar Appaji</w:t>
                              </w:r>
                            </w:sdtContent>
                          </w:sdt>
                          <w:r w:rsidR="003806E6" w:rsidRPr="002A45B4">
                            <w:rPr>
                              <w:sz w:val="28"/>
                              <w:szCs w:val="28"/>
                            </w:rPr>
                            <w:t> | </w:t>
                          </w:r>
                          <w:r w:rsidR="002A45B4" w:rsidRPr="002A45B4">
                            <w:rPr>
                              <w:sz w:val="28"/>
                              <w:szCs w:val="28"/>
                            </w:rPr>
                            <w:t>Computer Networks</w:t>
                          </w:r>
                          <w:r w:rsidR="002A45B4">
                            <w:rPr>
                              <w:sz w:val="28"/>
                              <w:szCs w:val="28"/>
                            </w:rPr>
                            <w:t>_Section 02</w:t>
                          </w:r>
                          <w:r w:rsidR="003806E6" w:rsidRPr="002A45B4">
                            <w:rPr>
                              <w:sz w:val="28"/>
                              <w:szCs w:val="28"/>
                            </w:rPr>
                            <w:t>| </w:t>
                          </w:r>
                          <w:r w:rsidR="002A45B4" w:rsidRPr="002A45B4">
                            <w:rPr>
                              <w:sz w:val="28"/>
                              <w:szCs w:val="28"/>
                            </w:rPr>
                            <w:t>11-21-2015</w:t>
                          </w:r>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4CD0EE3B" wp14:editId="06503450">
                    <wp:simplePos x="0" y="0"/>
                    <wp:positionH relativeFrom="margin">
                      <wp:posOffset>121920</wp:posOffset>
                    </wp:positionH>
                    <wp:positionV relativeFrom="margin">
                      <wp:posOffset>5410200</wp:posOffset>
                    </wp:positionV>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539978098"/>
                                  <w:dataBinding w:prefixMappings="xmlns:ns0='http://purl.org/dc/elements/1.1/' xmlns:ns1='http://schemas.openxmlformats.org/package/2006/metadata/core-properties' " w:xpath="/ns1:coreProperties[1]/ns0:title[1]" w:storeItemID="{6C3C8BC8-F283-45AE-878A-BAB7291924A1}"/>
                                  <w:text/>
                                </w:sdtPr>
                                <w:sdtContent>
                                  <w:p w:rsidR="002163EE" w:rsidRDefault="002A45B4" w:rsidP="002A45B4">
                                    <w:pPr>
                                      <w:pStyle w:val="Title"/>
                                    </w:pPr>
                                    <w:r w:rsidRPr="002A45B4">
                                      <w:t>CS 542 LINK-STATE ROUTING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4CD0EE3B" id="Text Box 21" o:spid="_x0000_s1027" type="#_x0000_t202" style="position:absolute;margin-left:9.6pt;margin-top:426pt;width:310.5pt;height:104.4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" o:allowoverlap="f" filled="f" stroked="f" strokeweight=".5pt">
                    <v:textbox style="mso-fit-shape-to-text:t" inset="0,0,0,0">
                      <w:txbxContent>
                        <w:sdt>
                          <w:sdtPr>
                            <w:alias w:val="Title"/>
                            <w:tag w:val=""/>
                            <w:id w:val="-539978098"/>
                            <w:dataBinding w:prefixMappings="xmlns:ns0='http://purl.org/dc/elements/1.1/' xmlns:ns1='http://schemas.openxmlformats.org/package/2006/metadata/core-properties' " w:xpath="/ns1:coreProperties[1]/ns0:title[1]" w:storeItemID="{6C3C8BC8-F283-45AE-878A-BAB7291924A1}"/>
                            <w:text/>
                          </w:sdtPr>
                          <w:sdtContent>
                            <w:p w:rsidR="002163EE" w:rsidRDefault="002A45B4" w:rsidP="002A45B4">
                              <w:pPr>
                                <w:pStyle w:val="Title"/>
                              </w:pPr>
                              <w:r w:rsidRPr="002A45B4">
                                <w:t>CS 542 LINK-STATE ROUTING</w:t>
                              </w:r>
                            </w:p>
                          </w:sdtContent>
                        </w:sdt>
                      </w:txbxContent>
                    </v:textbox>
                    <w10:wrap type="square" anchorx="margin" anchory="margin"/>
                  </v:shape>
                </w:pict>
              </mc:Fallback>
            </mc:AlternateContent>
          </w:r>
          <w:r w:rsidR="003806E6">
            <w:br w:type="page"/>
          </w:r>
        </w:p>
      </w:sdtContent>
    </w:sdt>
    <w:bookmarkEnd w:id="0" w:displacedByCustomXml="prev"/>
    <w:bookmarkEnd w:id="1" w:displacedByCustomXml="prev"/>
    <w:bookmarkEnd w:id="2" w:displacedByCustomXml="prev"/>
    <w:bookmarkEnd w:id="3" w:displacedByCustomXml="prev"/>
    <w:bookmarkEnd w:id="4" w:displacedByCustomXml="prev"/>
    <w:p w:rsidR="001565D2" w:rsidRPr="00A17205" w:rsidRDefault="001565D2" w:rsidP="001565D2">
      <w:pPr>
        <w:pStyle w:val="Default"/>
        <w:jc w:val="center"/>
        <w:rPr>
          <w:sz w:val="28"/>
          <w:szCs w:val="28"/>
        </w:rPr>
      </w:pPr>
      <w:r w:rsidRPr="00A17205">
        <w:rPr>
          <w:sz w:val="28"/>
          <w:szCs w:val="28"/>
        </w:rPr>
        <w:lastRenderedPageBreak/>
        <w:t>INDEX</w:t>
      </w:r>
    </w:p>
    <w:p w:rsidR="001565D2" w:rsidRPr="00A17205" w:rsidRDefault="001565D2" w:rsidP="001565D2">
      <w:pPr>
        <w:pStyle w:val="Default"/>
        <w:rPr>
          <w:sz w:val="28"/>
          <w:szCs w:val="28"/>
        </w:rPr>
      </w:pPr>
    </w:p>
    <w:p w:rsidR="001565D2" w:rsidRPr="00A17205" w:rsidRDefault="001565D2" w:rsidP="001565D2">
      <w:pPr>
        <w:pStyle w:val="Default"/>
        <w:rPr>
          <w:sz w:val="28"/>
          <w:szCs w:val="28"/>
        </w:rPr>
      </w:pPr>
      <w:r w:rsidRPr="00A17205">
        <w:rPr>
          <w:sz w:val="28"/>
          <w:szCs w:val="28"/>
        </w:rPr>
        <w:t xml:space="preserve"> </w:t>
      </w:r>
      <w:r w:rsidRPr="00A17205">
        <w:rPr>
          <w:sz w:val="28"/>
          <w:szCs w:val="28"/>
        </w:rPr>
        <w:t>Page</w:t>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t>No.</w:t>
      </w:r>
      <w:r w:rsidRPr="00A17205">
        <w:rPr>
          <w:sz w:val="28"/>
          <w:szCs w:val="28"/>
        </w:rPr>
        <w:t xml:space="preserve"> </w:t>
      </w:r>
    </w:p>
    <w:p w:rsidR="001565D2" w:rsidRPr="00A17205" w:rsidRDefault="001565D2" w:rsidP="001565D2">
      <w:pPr>
        <w:pStyle w:val="Default"/>
        <w:rPr>
          <w:sz w:val="28"/>
          <w:szCs w:val="28"/>
        </w:rPr>
      </w:pPr>
    </w:p>
    <w:p w:rsidR="001565D2" w:rsidRPr="00A17205" w:rsidRDefault="001565D2" w:rsidP="001565D2">
      <w:pPr>
        <w:pStyle w:val="Default"/>
        <w:rPr>
          <w:sz w:val="28"/>
          <w:szCs w:val="28"/>
        </w:rPr>
      </w:pPr>
      <w:r w:rsidRPr="00A17205">
        <w:rPr>
          <w:sz w:val="28"/>
          <w:szCs w:val="28"/>
        </w:rPr>
        <w:t>1. Introduction</w:t>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003E210E">
        <w:rPr>
          <w:sz w:val="28"/>
          <w:szCs w:val="28"/>
        </w:rPr>
        <w:t>2</w:t>
      </w:r>
    </w:p>
    <w:p w:rsidR="001565D2" w:rsidRPr="00A17205" w:rsidRDefault="001565D2" w:rsidP="001565D2">
      <w:pPr>
        <w:pStyle w:val="Default"/>
        <w:rPr>
          <w:sz w:val="28"/>
          <w:szCs w:val="28"/>
        </w:rPr>
      </w:pPr>
    </w:p>
    <w:p w:rsidR="001565D2" w:rsidRPr="00A17205" w:rsidRDefault="001565D2" w:rsidP="001565D2">
      <w:pPr>
        <w:pStyle w:val="Default"/>
        <w:rPr>
          <w:sz w:val="28"/>
          <w:szCs w:val="28"/>
        </w:rPr>
      </w:pPr>
      <w:r w:rsidRPr="00A17205">
        <w:rPr>
          <w:sz w:val="28"/>
          <w:szCs w:val="28"/>
        </w:rPr>
        <w:t xml:space="preserve">2. </w:t>
      </w:r>
      <w:r w:rsidR="003E210E" w:rsidRPr="00A17205">
        <w:rPr>
          <w:sz w:val="28"/>
          <w:szCs w:val="28"/>
        </w:rPr>
        <w:t>Dij</w:t>
      </w:r>
      <w:r w:rsidR="003E210E">
        <w:rPr>
          <w:sz w:val="28"/>
          <w:szCs w:val="28"/>
        </w:rPr>
        <w:t>kstra’s shortest path A</w:t>
      </w:r>
      <w:r w:rsidR="003E210E" w:rsidRPr="00A17205">
        <w:rPr>
          <w:sz w:val="28"/>
          <w:szCs w:val="28"/>
        </w:rPr>
        <w:t>lgorithm</w:t>
      </w:r>
      <w:r w:rsidRPr="00A17205">
        <w:rPr>
          <w:sz w:val="28"/>
          <w:szCs w:val="28"/>
        </w:rPr>
        <w:t xml:space="preserve"> </w:t>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009D0F92">
        <w:rPr>
          <w:sz w:val="28"/>
          <w:szCs w:val="28"/>
        </w:rPr>
        <w:t>3</w:t>
      </w:r>
      <w:r w:rsidRPr="00A17205">
        <w:rPr>
          <w:sz w:val="28"/>
          <w:szCs w:val="28"/>
        </w:rPr>
        <w:t xml:space="preserve"> </w:t>
      </w:r>
    </w:p>
    <w:p w:rsidR="001565D2" w:rsidRPr="00A17205" w:rsidRDefault="001565D2" w:rsidP="001565D2">
      <w:pPr>
        <w:pStyle w:val="Default"/>
        <w:rPr>
          <w:sz w:val="28"/>
          <w:szCs w:val="28"/>
        </w:rPr>
      </w:pPr>
    </w:p>
    <w:p w:rsidR="001565D2" w:rsidRPr="00A17205" w:rsidRDefault="001565D2" w:rsidP="001565D2">
      <w:pPr>
        <w:pStyle w:val="Default"/>
        <w:rPr>
          <w:sz w:val="28"/>
          <w:szCs w:val="28"/>
        </w:rPr>
      </w:pPr>
      <w:r w:rsidRPr="00A17205">
        <w:rPr>
          <w:sz w:val="28"/>
          <w:szCs w:val="28"/>
        </w:rPr>
        <w:t>3.</w:t>
      </w:r>
      <w:r w:rsidR="009D0F92">
        <w:rPr>
          <w:sz w:val="28"/>
          <w:szCs w:val="28"/>
        </w:rPr>
        <w:t xml:space="preserve"> </w:t>
      </w:r>
      <w:r w:rsidR="009D0F92" w:rsidRPr="00A17205">
        <w:rPr>
          <w:sz w:val="28"/>
          <w:szCs w:val="28"/>
        </w:rPr>
        <w:t>Application Design</w:t>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Pr="00A17205">
        <w:rPr>
          <w:sz w:val="28"/>
          <w:szCs w:val="28"/>
        </w:rPr>
        <w:tab/>
      </w:r>
      <w:r w:rsidR="009D0F92">
        <w:rPr>
          <w:sz w:val="28"/>
          <w:szCs w:val="28"/>
        </w:rPr>
        <w:tab/>
      </w:r>
      <w:r w:rsidR="009D0F92">
        <w:rPr>
          <w:sz w:val="28"/>
          <w:szCs w:val="28"/>
        </w:rPr>
        <w:tab/>
        <w:t>4</w:t>
      </w:r>
      <w:r w:rsidRPr="00A17205">
        <w:rPr>
          <w:sz w:val="28"/>
          <w:szCs w:val="28"/>
        </w:rPr>
        <w:t xml:space="preserve"> </w:t>
      </w:r>
    </w:p>
    <w:p w:rsidR="001565D2" w:rsidRDefault="001565D2" w:rsidP="001565D2">
      <w:pPr>
        <w:pStyle w:val="Default"/>
        <w:rPr>
          <w:sz w:val="28"/>
          <w:szCs w:val="28"/>
        </w:rPr>
      </w:pPr>
    </w:p>
    <w:p w:rsidR="008F0D40" w:rsidRDefault="008F0D40" w:rsidP="001565D2">
      <w:pPr>
        <w:pStyle w:val="Default"/>
        <w:rPr>
          <w:sz w:val="28"/>
          <w:szCs w:val="28"/>
        </w:rPr>
      </w:pPr>
      <w:r>
        <w:rPr>
          <w:sz w:val="28"/>
          <w:szCs w:val="28"/>
        </w:rPr>
        <w:t>4. Variables Used</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5</w:t>
      </w:r>
    </w:p>
    <w:p w:rsidR="008F0D40" w:rsidRPr="00A17205" w:rsidRDefault="008F0D40" w:rsidP="001565D2">
      <w:pPr>
        <w:pStyle w:val="Default"/>
        <w:rPr>
          <w:sz w:val="28"/>
          <w:szCs w:val="28"/>
        </w:rPr>
      </w:pPr>
    </w:p>
    <w:p w:rsidR="001565D2" w:rsidRPr="00A17205" w:rsidRDefault="008F0D40" w:rsidP="001565D2">
      <w:pPr>
        <w:pStyle w:val="Default"/>
        <w:rPr>
          <w:sz w:val="28"/>
          <w:szCs w:val="28"/>
        </w:rPr>
      </w:pPr>
      <w:r>
        <w:rPr>
          <w:sz w:val="28"/>
          <w:szCs w:val="28"/>
        </w:rPr>
        <w:t>5</w:t>
      </w:r>
      <w:r w:rsidR="001565D2" w:rsidRPr="00A17205">
        <w:rPr>
          <w:sz w:val="28"/>
          <w:szCs w:val="28"/>
        </w:rPr>
        <w:t xml:space="preserve">. </w:t>
      </w:r>
      <w:r>
        <w:rPr>
          <w:sz w:val="28"/>
          <w:szCs w:val="28"/>
        </w:rPr>
        <w:t>Implementation &amp;</w:t>
      </w:r>
      <w:r w:rsidR="000D3DE6" w:rsidRPr="000D3DE6">
        <w:rPr>
          <w:b/>
          <w:sz w:val="36"/>
          <w:szCs w:val="36"/>
        </w:rPr>
        <w:t xml:space="preserve"> </w:t>
      </w:r>
      <w:r w:rsidR="000D3DE6" w:rsidRPr="000D3DE6">
        <w:rPr>
          <w:sz w:val="28"/>
          <w:szCs w:val="28"/>
        </w:rPr>
        <w:t>Instructions to run the code</w:t>
      </w:r>
      <w:r w:rsidR="001565D2" w:rsidRPr="00A17205">
        <w:rPr>
          <w:sz w:val="28"/>
          <w:szCs w:val="28"/>
        </w:rPr>
        <w:tab/>
      </w:r>
      <w:r w:rsidR="001565D2" w:rsidRPr="00A17205">
        <w:rPr>
          <w:sz w:val="28"/>
          <w:szCs w:val="28"/>
        </w:rPr>
        <w:tab/>
      </w:r>
      <w:r w:rsidR="001565D2" w:rsidRPr="00A17205">
        <w:rPr>
          <w:sz w:val="28"/>
          <w:szCs w:val="28"/>
        </w:rPr>
        <w:tab/>
      </w:r>
      <w:r w:rsidR="001565D2" w:rsidRPr="00A17205">
        <w:rPr>
          <w:sz w:val="28"/>
          <w:szCs w:val="28"/>
        </w:rPr>
        <w:tab/>
      </w:r>
      <w:r w:rsidR="000D3DE6">
        <w:rPr>
          <w:sz w:val="28"/>
          <w:szCs w:val="28"/>
        </w:rPr>
        <w:t>6</w:t>
      </w:r>
      <w:r w:rsidR="001565D2" w:rsidRPr="00A17205">
        <w:rPr>
          <w:sz w:val="28"/>
          <w:szCs w:val="28"/>
        </w:rPr>
        <w:t xml:space="preserve"> </w:t>
      </w:r>
    </w:p>
    <w:p w:rsidR="000D3DE6" w:rsidRDefault="000D3DE6" w:rsidP="001565D2">
      <w:pPr>
        <w:pStyle w:val="Default"/>
        <w:rPr>
          <w:sz w:val="28"/>
          <w:szCs w:val="28"/>
        </w:rPr>
      </w:pPr>
    </w:p>
    <w:p w:rsidR="001565D2" w:rsidRPr="00A17205" w:rsidRDefault="000D3DE6" w:rsidP="001565D2">
      <w:pPr>
        <w:pStyle w:val="Default"/>
        <w:rPr>
          <w:sz w:val="28"/>
          <w:szCs w:val="28"/>
        </w:rPr>
      </w:pPr>
      <w:r>
        <w:rPr>
          <w:sz w:val="28"/>
          <w:szCs w:val="28"/>
        </w:rPr>
        <w:t>6</w:t>
      </w:r>
      <w:r w:rsidR="001565D2" w:rsidRPr="00A17205">
        <w:rPr>
          <w:sz w:val="28"/>
          <w:szCs w:val="28"/>
        </w:rPr>
        <w:t>. Source code with comments</w:t>
      </w:r>
      <w:r w:rsidR="001565D2" w:rsidRPr="00A17205">
        <w:rPr>
          <w:sz w:val="28"/>
          <w:szCs w:val="28"/>
        </w:rPr>
        <w:tab/>
      </w:r>
      <w:r w:rsidR="001565D2" w:rsidRPr="00A17205">
        <w:rPr>
          <w:sz w:val="28"/>
          <w:szCs w:val="28"/>
        </w:rPr>
        <w:tab/>
      </w:r>
      <w:r w:rsidR="001565D2" w:rsidRPr="00A17205">
        <w:rPr>
          <w:sz w:val="28"/>
          <w:szCs w:val="28"/>
        </w:rPr>
        <w:tab/>
      </w:r>
      <w:r w:rsidR="001565D2" w:rsidRPr="00A17205">
        <w:rPr>
          <w:sz w:val="28"/>
          <w:szCs w:val="28"/>
        </w:rPr>
        <w:tab/>
      </w:r>
      <w:r w:rsidR="001565D2" w:rsidRPr="00A17205">
        <w:rPr>
          <w:sz w:val="28"/>
          <w:szCs w:val="28"/>
        </w:rPr>
        <w:tab/>
      </w:r>
      <w:r w:rsidR="001565D2" w:rsidRPr="00A17205">
        <w:rPr>
          <w:sz w:val="28"/>
          <w:szCs w:val="28"/>
        </w:rPr>
        <w:tab/>
      </w:r>
      <w:r w:rsidR="001565D2" w:rsidRPr="00A17205">
        <w:rPr>
          <w:sz w:val="28"/>
          <w:szCs w:val="28"/>
        </w:rPr>
        <w:tab/>
      </w:r>
      <w:r>
        <w:rPr>
          <w:sz w:val="28"/>
          <w:szCs w:val="28"/>
        </w:rPr>
        <w:t>10</w:t>
      </w:r>
      <w:bookmarkStart w:id="5" w:name="_GoBack"/>
      <w:bookmarkEnd w:id="5"/>
      <w:r w:rsidR="001565D2" w:rsidRPr="00A17205">
        <w:rPr>
          <w:sz w:val="28"/>
          <w:szCs w:val="28"/>
        </w:rPr>
        <w:t xml:space="preserve"> </w:t>
      </w:r>
    </w:p>
    <w:p w:rsidR="001565D2" w:rsidRPr="00A17205" w:rsidRDefault="001565D2" w:rsidP="001565D2">
      <w:pPr>
        <w:pStyle w:val="Default"/>
        <w:rPr>
          <w:sz w:val="28"/>
          <w:szCs w:val="28"/>
        </w:rPr>
      </w:pPr>
    </w:p>
    <w:p w:rsidR="001565D2" w:rsidRPr="00A17205" w:rsidRDefault="000D3DE6" w:rsidP="001565D2">
      <w:pPr>
        <w:pStyle w:val="Default"/>
        <w:rPr>
          <w:sz w:val="28"/>
          <w:szCs w:val="28"/>
        </w:rPr>
      </w:pPr>
      <w:r>
        <w:rPr>
          <w:sz w:val="28"/>
          <w:szCs w:val="28"/>
        </w:rPr>
        <w:t>7</w:t>
      </w:r>
      <w:r w:rsidR="001565D2" w:rsidRPr="00A17205">
        <w:rPr>
          <w:sz w:val="28"/>
          <w:szCs w:val="28"/>
        </w:rPr>
        <w:t>. References</w:t>
      </w:r>
      <w:r w:rsidR="001565D2" w:rsidRPr="00A17205">
        <w:rPr>
          <w:sz w:val="28"/>
          <w:szCs w:val="28"/>
        </w:rPr>
        <w:tab/>
      </w:r>
      <w:r w:rsidR="001565D2" w:rsidRPr="00A17205">
        <w:rPr>
          <w:sz w:val="28"/>
          <w:szCs w:val="28"/>
        </w:rPr>
        <w:tab/>
      </w:r>
      <w:r w:rsidR="001565D2" w:rsidRPr="00A17205">
        <w:rPr>
          <w:sz w:val="28"/>
          <w:szCs w:val="28"/>
        </w:rPr>
        <w:tab/>
      </w:r>
      <w:r w:rsidR="001565D2" w:rsidRPr="00A17205">
        <w:rPr>
          <w:sz w:val="28"/>
          <w:szCs w:val="28"/>
        </w:rPr>
        <w:tab/>
      </w:r>
      <w:r w:rsidR="001565D2" w:rsidRPr="00A17205">
        <w:rPr>
          <w:sz w:val="28"/>
          <w:szCs w:val="28"/>
        </w:rPr>
        <w:tab/>
      </w:r>
      <w:r w:rsidR="001565D2" w:rsidRPr="00A17205">
        <w:rPr>
          <w:sz w:val="28"/>
          <w:szCs w:val="28"/>
        </w:rPr>
        <w:tab/>
      </w:r>
      <w:r w:rsidR="001565D2" w:rsidRPr="00A17205">
        <w:rPr>
          <w:sz w:val="28"/>
          <w:szCs w:val="28"/>
        </w:rPr>
        <w:tab/>
      </w:r>
      <w:r w:rsidR="001565D2" w:rsidRPr="00A17205">
        <w:rPr>
          <w:sz w:val="28"/>
          <w:szCs w:val="28"/>
        </w:rPr>
        <w:tab/>
      </w:r>
      <w:r w:rsidR="001565D2" w:rsidRPr="00A17205">
        <w:rPr>
          <w:sz w:val="28"/>
          <w:szCs w:val="28"/>
        </w:rPr>
        <w:tab/>
      </w:r>
      <w:r>
        <w:rPr>
          <w:sz w:val="28"/>
          <w:szCs w:val="28"/>
        </w:rPr>
        <w:t>27</w:t>
      </w:r>
    </w:p>
    <w:p w:rsidR="001565D2" w:rsidRDefault="001565D2">
      <w:pPr>
        <w:rPr>
          <w:rFonts w:ascii="Californian FB" w:hAnsi="Californian FB" w:cs="Californian FB"/>
          <w:color w:val="000000"/>
          <w:sz w:val="28"/>
          <w:szCs w:val="28"/>
        </w:rPr>
      </w:pPr>
      <w:r>
        <w:rPr>
          <w:rFonts w:ascii="Californian FB" w:hAnsi="Californian FB" w:cs="Californian FB"/>
          <w:sz w:val="28"/>
          <w:szCs w:val="28"/>
        </w:rPr>
        <w:br w:type="page"/>
      </w:r>
    </w:p>
    <w:p w:rsidR="002163EE" w:rsidRPr="003E210E" w:rsidRDefault="001565D2" w:rsidP="001565D2">
      <w:pPr>
        <w:pStyle w:val="Default"/>
        <w:jc w:val="center"/>
        <w:rPr>
          <w:b/>
          <w:sz w:val="36"/>
          <w:szCs w:val="36"/>
        </w:rPr>
      </w:pPr>
      <w:r w:rsidRPr="003E210E">
        <w:rPr>
          <w:b/>
          <w:sz w:val="36"/>
          <w:szCs w:val="36"/>
        </w:rPr>
        <w:lastRenderedPageBreak/>
        <w:t>Introduction</w:t>
      </w:r>
    </w:p>
    <w:p w:rsidR="001565D2" w:rsidRDefault="001565D2" w:rsidP="001565D2">
      <w:pPr>
        <w:pStyle w:val="Default"/>
        <w:jc w:val="center"/>
        <w:rPr>
          <w:sz w:val="36"/>
          <w:szCs w:val="36"/>
        </w:rPr>
      </w:pPr>
    </w:p>
    <w:p w:rsidR="00A17205" w:rsidRPr="003E210E" w:rsidRDefault="00A17205" w:rsidP="001565D2">
      <w:pPr>
        <w:pStyle w:val="Default"/>
        <w:jc w:val="both"/>
        <w:rPr>
          <w:b/>
          <w:sz w:val="28"/>
          <w:szCs w:val="28"/>
        </w:rPr>
      </w:pPr>
      <w:r w:rsidRPr="003E210E">
        <w:rPr>
          <w:b/>
          <w:sz w:val="28"/>
          <w:szCs w:val="28"/>
        </w:rPr>
        <w:t>Routing:</w:t>
      </w:r>
    </w:p>
    <w:p w:rsidR="001565D2" w:rsidRPr="00A17205" w:rsidRDefault="001565D2" w:rsidP="001565D2">
      <w:pPr>
        <w:pStyle w:val="Default"/>
        <w:jc w:val="both"/>
      </w:pPr>
      <w:r w:rsidRPr="00A17205">
        <w:t>Routing is the process of selecting best paths in a network. Routing is performed for many kinds of networks, including the telephone network (circuit switching), electronic data networks and transportation networks.</w:t>
      </w:r>
    </w:p>
    <w:p w:rsidR="00A17205" w:rsidRPr="00A17205" w:rsidRDefault="00A17205" w:rsidP="001565D2">
      <w:pPr>
        <w:pStyle w:val="Default"/>
        <w:jc w:val="both"/>
      </w:pPr>
    </w:p>
    <w:p w:rsidR="00A17205" w:rsidRPr="00A17205" w:rsidRDefault="00A17205" w:rsidP="00A17205">
      <w:pPr>
        <w:pStyle w:val="Default"/>
        <w:jc w:val="both"/>
      </w:pPr>
      <w:r w:rsidRPr="00A17205">
        <w:t xml:space="preserve">In packet switching networks, routing directs packet forwarding (the transit of logically addressed network packets from their source toward their ultimate destination) through intermediate nodes. Intermediate nodes are typically network hardware devices such as routers, bridges, gateways, firewalls, or switches. General-purpose computers can also forward packets and perform routing, though they are not specialized hardware and may suffer from limited performance. The routing process usually directs forwarding on the basis of routing tables which maintain a record of the routes to various network destinations. Thus, constructing routing tables, which are held in the router's memory, is very important for efficient routing. Most routing algorithms use only one network path at a time. Multipath routing techniques enable the use of multiple alternative paths. </w:t>
      </w:r>
    </w:p>
    <w:p w:rsidR="00A17205" w:rsidRDefault="00A17205" w:rsidP="00A17205">
      <w:pPr>
        <w:pStyle w:val="Default"/>
        <w:jc w:val="both"/>
      </w:pPr>
    </w:p>
    <w:p w:rsidR="00A17205" w:rsidRDefault="00A17205" w:rsidP="00A17205">
      <w:pPr>
        <w:pStyle w:val="Default"/>
        <w:jc w:val="both"/>
      </w:pPr>
      <w:r w:rsidRPr="00A17205">
        <w:t>Routing, in a more narrow sense of the term, is often contrasted with bridging in its assumption that network addresses are structured and that similar addresses imply proximity within the network. Structured addresses allow a single routing table entry to represent the route to a group of devices. In large networks, structured addressing (routing, in the narrow sense) outperforms unstructured addressing (bridging).</w:t>
      </w:r>
    </w:p>
    <w:p w:rsidR="00A17205" w:rsidRDefault="00A17205" w:rsidP="00A17205">
      <w:pPr>
        <w:pStyle w:val="Default"/>
        <w:jc w:val="both"/>
      </w:pPr>
    </w:p>
    <w:p w:rsidR="00A17205" w:rsidRDefault="00A17205" w:rsidP="00A17205">
      <w:pPr>
        <w:pStyle w:val="Default"/>
        <w:jc w:val="both"/>
      </w:pPr>
    </w:p>
    <w:p w:rsidR="00A17205" w:rsidRPr="00A17205" w:rsidRDefault="00A17205" w:rsidP="00A17205">
      <w:pPr>
        <w:pStyle w:val="Default"/>
        <w:jc w:val="both"/>
        <w:rPr>
          <w:b/>
          <w:sz w:val="28"/>
          <w:szCs w:val="28"/>
        </w:rPr>
      </w:pPr>
      <w:r w:rsidRPr="00A17205">
        <w:rPr>
          <w:b/>
          <w:sz w:val="28"/>
          <w:szCs w:val="28"/>
        </w:rPr>
        <w:t>Link State Routing Protocol</w:t>
      </w:r>
      <w:r>
        <w:rPr>
          <w:b/>
          <w:sz w:val="28"/>
          <w:szCs w:val="28"/>
        </w:rPr>
        <w:t>:</w:t>
      </w:r>
    </w:p>
    <w:p w:rsidR="00A17205" w:rsidRDefault="00A17205" w:rsidP="00A17205">
      <w:pPr>
        <w:pStyle w:val="Default"/>
        <w:jc w:val="both"/>
      </w:pPr>
      <w:r w:rsidRPr="00A17205">
        <w:t>Link State is a routing protocol which is used in packet switching networks for computer communication. In the network that uses link state, every node will perform link - state; they construct a map of the connection between nodes in network by showing which nodes connected with which other nodes. After that each nodes can independently calculate the best path from it to other nodes in network.</w:t>
      </w:r>
    </w:p>
    <w:p w:rsidR="00A17205" w:rsidRDefault="00A17205" w:rsidP="00A17205">
      <w:pPr>
        <w:pStyle w:val="Default"/>
        <w:jc w:val="both"/>
      </w:pPr>
    </w:p>
    <w:p w:rsidR="00A17205" w:rsidRPr="00A17205" w:rsidRDefault="00A17205" w:rsidP="00A17205">
      <w:pPr>
        <w:pStyle w:val="Default"/>
        <w:jc w:val="both"/>
      </w:pPr>
      <w:r w:rsidRPr="00A17205">
        <w:t xml:space="preserve">The link-state protocol is performed by every switching node in the network (i.e., nodes that are prepared to forward packets; in the Internet, these are called routers). The basic concept of link-state routing is that every node constructs a map of the connectivity to the network, in the form of a graph, showing which nodes are connected to which other nodes. Each node then independently calculates the next best logical path from it to every possible destination in the network. The collection of best paths will then form the node's routing table. </w:t>
      </w:r>
    </w:p>
    <w:p w:rsidR="00A17205" w:rsidRDefault="00A17205" w:rsidP="00A17205">
      <w:pPr>
        <w:pStyle w:val="Default"/>
        <w:jc w:val="both"/>
      </w:pPr>
    </w:p>
    <w:p w:rsidR="003E210E" w:rsidRDefault="00A17205" w:rsidP="00A17205">
      <w:pPr>
        <w:pStyle w:val="Default"/>
        <w:jc w:val="both"/>
      </w:pPr>
      <w:r w:rsidRPr="00A17205">
        <w:t>This contrasts with distance-vector routing protocols, which work by having each node share its routing table with its neighbors. In a link-state protocol the only information passed between nodes is connectivity related.</w:t>
      </w:r>
    </w:p>
    <w:p w:rsidR="003E210E" w:rsidRDefault="003E210E">
      <w:pPr>
        <w:rPr>
          <w:rFonts w:ascii="Times New Roman" w:hAnsi="Times New Roman" w:cs="Times New Roman"/>
          <w:color w:val="000000"/>
          <w:sz w:val="24"/>
          <w:szCs w:val="24"/>
        </w:rPr>
      </w:pPr>
      <w:r>
        <w:br w:type="page"/>
      </w:r>
    </w:p>
    <w:p w:rsidR="003E210E" w:rsidRPr="003E210E" w:rsidRDefault="003E210E" w:rsidP="003E210E">
      <w:pPr>
        <w:pStyle w:val="Default"/>
        <w:jc w:val="center"/>
        <w:rPr>
          <w:b/>
          <w:sz w:val="36"/>
          <w:szCs w:val="36"/>
        </w:rPr>
      </w:pPr>
      <w:r w:rsidRPr="003E210E">
        <w:rPr>
          <w:b/>
          <w:sz w:val="36"/>
          <w:szCs w:val="36"/>
        </w:rPr>
        <w:lastRenderedPageBreak/>
        <w:t>Dijkstra’s Shortest Path Algorithm</w:t>
      </w:r>
    </w:p>
    <w:p w:rsidR="003E210E" w:rsidRPr="003E210E" w:rsidRDefault="003E210E" w:rsidP="003E210E">
      <w:pPr>
        <w:pStyle w:val="Default"/>
        <w:jc w:val="both"/>
        <w:rPr>
          <w:b/>
          <w:sz w:val="28"/>
          <w:szCs w:val="28"/>
        </w:rPr>
      </w:pPr>
      <w:r w:rsidRPr="003E210E">
        <w:rPr>
          <w:b/>
          <w:sz w:val="28"/>
          <w:szCs w:val="28"/>
        </w:rPr>
        <w:t xml:space="preserve"> </w:t>
      </w:r>
    </w:p>
    <w:p w:rsidR="003E210E" w:rsidRPr="003E210E" w:rsidRDefault="003E210E" w:rsidP="003E210E">
      <w:pPr>
        <w:pStyle w:val="Default"/>
        <w:jc w:val="both"/>
      </w:pPr>
      <w:r w:rsidRPr="003E210E">
        <w:rPr>
          <w:b/>
        </w:rPr>
        <w:t>Dijkstra's algorithm</w:t>
      </w:r>
      <w:r w:rsidRPr="003E210E">
        <w:t xml:space="preserve">, is a graph search algorithm that solves the single-source shortest path problem for a graph with non-negative edge path costs, producing a shortest path tree. This algorithm is often used in routing and as a subroutine in other graph algorithms. </w:t>
      </w:r>
    </w:p>
    <w:p w:rsidR="00A17205" w:rsidRDefault="003E210E" w:rsidP="003E210E">
      <w:pPr>
        <w:pStyle w:val="Default"/>
        <w:jc w:val="both"/>
      </w:pPr>
      <w:r w:rsidRPr="003E210E">
        <w:t>It can also be used for finding costs of shortest paths from a single vertex to a single destination vertex by stopping the algorithm once the shortest path to the destination vertex has been determined. For example, if the vertices of the graph represent cities and edge path costs represent driving distances between pairs of cities connected by a direct road, Dijkstra's algorithm can be used to find the shortest route between</w:t>
      </w:r>
      <w:r w:rsidR="009D0F92">
        <w:t xml:space="preserve"> one city and all other cities.</w:t>
      </w:r>
    </w:p>
    <w:p w:rsidR="003E210E" w:rsidRDefault="003E210E" w:rsidP="003E210E">
      <w:pPr>
        <w:pStyle w:val="Default"/>
        <w:jc w:val="both"/>
      </w:pPr>
    </w:p>
    <w:p w:rsidR="003E210E" w:rsidRPr="003E210E" w:rsidRDefault="009D0F92" w:rsidP="003E210E">
      <w:pPr>
        <w:pStyle w:val="Default"/>
        <w:jc w:val="both"/>
      </w:pPr>
      <w:r>
        <w:rPr>
          <w:b/>
          <w:bCs/>
        </w:rPr>
        <w:t xml:space="preserve"> </w:t>
      </w:r>
      <w:r w:rsidRPr="009D0F92">
        <w:rPr>
          <w:bCs/>
        </w:rPr>
        <w:t>1</w:t>
      </w:r>
      <w:r>
        <w:rPr>
          <w:b/>
          <w:bCs/>
        </w:rPr>
        <w:t xml:space="preserve">  </w:t>
      </w:r>
      <w:r w:rsidR="003E210E" w:rsidRPr="003E210E">
        <w:rPr>
          <w:b/>
          <w:bCs/>
        </w:rPr>
        <w:t>function</w:t>
      </w:r>
      <w:r w:rsidR="003E210E" w:rsidRPr="003E210E">
        <w:t xml:space="preserve"> Dijkstra(</w:t>
      </w:r>
      <w:r w:rsidR="003E210E" w:rsidRPr="003E210E">
        <w:rPr>
          <w:i/>
          <w:iCs/>
        </w:rPr>
        <w:t>Graph</w:t>
      </w:r>
      <w:r w:rsidR="003E210E" w:rsidRPr="003E210E">
        <w:t xml:space="preserve">, </w:t>
      </w:r>
      <w:r w:rsidR="003E210E" w:rsidRPr="003E210E">
        <w:rPr>
          <w:i/>
          <w:iCs/>
        </w:rPr>
        <w:t>source</w:t>
      </w:r>
      <w:r w:rsidR="003E210E" w:rsidRPr="003E210E">
        <w:t>):</w:t>
      </w:r>
    </w:p>
    <w:p w:rsidR="003E210E" w:rsidRPr="003E210E" w:rsidRDefault="003E210E" w:rsidP="003E210E">
      <w:pPr>
        <w:pStyle w:val="Default"/>
        <w:jc w:val="both"/>
      </w:pPr>
      <w:r w:rsidRPr="003E210E">
        <w:t xml:space="preserve"> 2</w:t>
      </w:r>
    </w:p>
    <w:p w:rsidR="003E210E" w:rsidRPr="003E210E" w:rsidRDefault="003E210E" w:rsidP="003E210E">
      <w:pPr>
        <w:pStyle w:val="Default"/>
        <w:jc w:val="both"/>
      </w:pPr>
      <w:r w:rsidRPr="003E210E">
        <w:t xml:space="preserve"> 3      create vertex set Q</w:t>
      </w:r>
    </w:p>
    <w:p w:rsidR="003E210E" w:rsidRPr="003E210E" w:rsidRDefault="003E210E" w:rsidP="003E210E">
      <w:pPr>
        <w:pStyle w:val="Default"/>
        <w:jc w:val="both"/>
      </w:pPr>
      <w:r w:rsidRPr="003E210E">
        <w:t xml:space="preserve"> 4</w:t>
      </w:r>
    </w:p>
    <w:p w:rsidR="003E210E" w:rsidRPr="003E210E" w:rsidRDefault="003E210E" w:rsidP="003E210E">
      <w:pPr>
        <w:pStyle w:val="Default"/>
        <w:jc w:val="both"/>
      </w:pPr>
      <w:r w:rsidRPr="003E210E">
        <w:t xml:space="preserve"> 5      </w:t>
      </w:r>
      <w:r w:rsidRPr="003E210E">
        <w:rPr>
          <w:b/>
          <w:bCs/>
        </w:rPr>
        <w:t>for each</w:t>
      </w:r>
      <w:r w:rsidRPr="003E210E">
        <w:t xml:space="preserve"> vertex </w:t>
      </w:r>
      <w:r w:rsidRPr="003E210E">
        <w:rPr>
          <w:i/>
          <w:iCs/>
        </w:rPr>
        <w:t>v</w:t>
      </w:r>
      <w:r w:rsidRPr="003E210E">
        <w:t xml:space="preserve"> in </w:t>
      </w:r>
      <w:r w:rsidRPr="003E210E">
        <w:rPr>
          <w:i/>
          <w:iCs/>
        </w:rPr>
        <w:t>Graph</w:t>
      </w:r>
      <w:r w:rsidRPr="003E210E">
        <w:t xml:space="preserve">:             </w:t>
      </w:r>
      <w:r w:rsidRPr="003E210E">
        <w:rPr>
          <w:i/>
          <w:iCs/>
        </w:rPr>
        <w:t>// Initialization</w:t>
      </w:r>
    </w:p>
    <w:p w:rsidR="003E210E" w:rsidRPr="003E210E" w:rsidRDefault="003E210E" w:rsidP="003E210E">
      <w:pPr>
        <w:pStyle w:val="Default"/>
        <w:jc w:val="both"/>
      </w:pPr>
      <w:r w:rsidRPr="003E210E">
        <w:t xml:space="preserve"> 6          dist[</w:t>
      </w:r>
      <w:r w:rsidRPr="003E210E">
        <w:rPr>
          <w:i/>
          <w:iCs/>
        </w:rPr>
        <w:t>v</w:t>
      </w:r>
      <w:r w:rsidRPr="003E210E">
        <w:t xml:space="preserve">] ← INFINITY                 </w:t>
      </w:r>
      <w:r w:rsidR="009D0F92">
        <w:t xml:space="preserve"> </w:t>
      </w:r>
      <w:r w:rsidRPr="003E210E">
        <w:t xml:space="preserve"> </w:t>
      </w:r>
      <w:r w:rsidRPr="003E210E">
        <w:rPr>
          <w:i/>
          <w:iCs/>
        </w:rPr>
        <w:t>// Unknown distance from source to v</w:t>
      </w:r>
    </w:p>
    <w:p w:rsidR="003E210E" w:rsidRPr="003E210E" w:rsidRDefault="003E210E" w:rsidP="003E210E">
      <w:pPr>
        <w:pStyle w:val="Default"/>
        <w:jc w:val="both"/>
      </w:pPr>
      <w:r w:rsidRPr="003E210E">
        <w:t xml:space="preserve"> 7          prev[</w:t>
      </w:r>
      <w:r w:rsidRPr="003E210E">
        <w:rPr>
          <w:i/>
          <w:iCs/>
        </w:rPr>
        <w:t>v</w:t>
      </w:r>
      <w:r w:rsidR="009D0F92">
        <w:t xml:space="preserve">] ← UNDEFINED           </w:t>
      </w:r>
      <w:r w:rsidRPr="003E210E">
        <w:rPr>
          <w:i/>
          <w:iCs/>
        </w:rPr>
        <w:t>// Previous node in optimal path from source</w:t>
      </w:r>
    </w:p>
    <w:p w:rsidR="003E210E" w:rsidRPr="003E210E" w:rsidRDefault="003E210E" w:rsidP="003E210E">
      <w:pPr>
        <w:pStyle w:val="Default"/>
        <w:jc w:val="both"/>
      </w:pPr>
      <w:r w:rsidRPr="003E210E">
        <w:t xml:space="preserve"> 8          add </w:t>
      </w:r>
      <w:r w:rsidRPr="003E210E">
        <w:rPr>
          <w:i/>
          <w:iCs/>
        </w:rPr>
        <w:t>v</w:t>
      </w:r>
      <w:r w:rsidRPr="003E210E">
        <w:t xml:space="preserve"> to </w:t>
      </w:r>
      <w:r w:rsidRPr="003E210E">
        <w:rPr>
          <w:i/>
          <w:iCs/>
        </w:rPr>
        <w:t>Q</w:t>
      </w:r>
      <w:r w:rsidRPr="003E210E">
        <w:t xml:space="preserve">                         </w:t>
      </w:r>
      <w:r w:rsidR="009D0F92">
        <w:t xml:space="preserve">        </w:t>
      </w:r>
      <w:r w:rsidRPr="003E210E">
        <w:t xml:space="preserve"> </w:t>
      </w:r>
      <w:r w:rsidRPr="003E210E">
        <w:rPr>
          <w:i/>
          <w:iCs/>
        </w:rPr>
        <w:t>// All nodes initially in Q (unvisited nodes)</w:t>
      </w:r>
    </w:p>
    <w:p w:rsidR="003E210E" w:rsidRPr="003E210E" w:rsidRDefault="003E210E" w:rsidP="003E210E">
      <w:pPr>
        <w:pStyle w:val="Default"/>
        <w:jc w:val="both"/>
      </w:pPr>
      <w:r w:rsidRPr="003E210E">
        <w:t xml:space="preserve"> 9</w:t>
      </w:r>
    </w:p>
    <w:p w:rsidR="003E210E" w:rsidRPr="003E210E" w:rsidRDefault="003E210E" w:rsidP="003E210E">
      <w:pPr>
        <w:pStyle w:val="Default"/>
        <w:jc w:val="both"/>
      </w:pPr>
      <w:r w:rsidRPr="003E210E">
        <w:t>10      dist[</w:t>
      </w:r>
      <w:r w:rsidRPr="003E210E">
        <w:rPr>
          <w:i/>
          <w:iCs/>
        </w:rPr>
        <w:t>source</w:t>
      </w:r>
      <w:r w:rsidRPr="003E210E">
        <w:t xml:space="preserve">] ← 0                        </w:t>
      </w:r>
      <w:r w:rsidR="009D0F92">
        <w:t xml:space="preserve"> </w:t>
      </w:r>
      <w:r w:rsidRPr="003E210E">
        <w:rPr>
          <w:i/>
          <w:iCs/>
        </w:rPr>
        <w:t>// Distance from source to source</w:t>
      </w:r>
    </w:p>
    <w:p w:rsidR="003E210E" w:rsidRPr="003E210E" w:rsidRDefault="003E210E" w:rsidP="003E210E">
      <w:pPr>
        <w:pStyle w:val="Default"/>
        <w:jc w:val="both"/>
      </w:pPr>
      <w:r w:rsidRPr="003E210E">
        <w:t xml:space="preserve">11      </w:t>
      </w:r>
    </w:p>
    <w:p w:rsidR="003E210E" w:rsidRPr="003E210E" w:rsidRDefault="003E210E" w:rsidP="003E210E">
      <w:pPr>
        <w:pStyle w:val="Default"/>
        <w:jc w:val="both"/>
      </w:pPr>
      <w:r w:rsidRPr="003E210E">
        <w:t xml:space="preserve">12      </w:t>
      </w:r>
      <w:r w:rsidRPr="003E210E">
        <w:rPr>
          <w:b/>
          <w:bCs/>
        </w:rPr>
        <w:t>while</w:t>
      </w:r>
      <w:r w:rsidRPr="003E210E">
        <w:t xml:space="preserve"> </w:t>
      </w:r>
      <w:r w:rsidRPr="003E210E">
        <w:rPr>
          <w:i/>
          <w:iCs/>
        </w:rPr>
        <w:t>Q</w:t>
      </w:r>
      <w:r w:rsidRPr="003E210E">
        <w:t xml:space="preserve"> is not empty:</w:t>
      </w:r>
    </w:p>
    <w:p w:rsidR="003E210E" w:rsidRPr="003E210E" w:rsidRDefault="003E210E" w:rsidP="003E210E">
      <w:pPr>
        <w:pStyle w:val="Default"/>
        <w:jc w:val="both"/>
      </w:pPr>
      <w:r w:rsidRPr="003E210E">
        <w:t xml:space="preserve">13          </w:t>
      </w:r>
      <w:r w:rsidRPr="003E210E">
        <w:rPr>
          <w:i/>
          <w:iCs/>
        </w:rPr>
        <w:t>u</w:t>
      </w:r>
      <w:r w:rsidRPr="003E210E">
        <w:t xml:space="preserve"> ← vertex in </w:t>
      </w:r>
      <w:r w:rsidRPr="003E210E">
        <w:rPr>
          <w:i/>
          <w:iCs/>
        </w:rPr>
        <w:t>Q</w:t>
      </w:r>
      <w:r w:rsidRPr="003E210E">
        <w:t xml:space="preserve"> with min dist[u]    </w:t>
      </w:r>
      <w:r w:rsidRPr="003E210E">
        <w:rPr>
          <w:i/>
          <w:iCs/>
        </w:rPr>
        <w:t>// Source node will be selected first</w:t>
      </w:r>
    </w:p>
    <w:p w:rsidR="003E210E" w:rsidRPr="003E210E" w:rsidRDefault="003E210E" w:rsidP="003E210E">
      <w:pPr>
        <w:pStyle w:val="Default"/>
        <w:jc w:val="both"/>
      </w:pPr>
      <w:r w:rsidRPr="003E210E">
        <w:t xml:space="preserve">14          remove </w:t>
      </w:r>
      <w:r w:rsidRPr="003E210E">
        <w:rPr>
          <w:i/>
          <w:iCs/>
        </w:rPr>
        <w:t>u</w:t>
      </w:r>
      <w:r w:rsidRPr="003E210E">
        <w:t xml:space="preserve"> from </w:t>
      </w:r>
      <w:r w:rsidRPr="003E210E">
        <w:rPr>
          <w:i/>
          <w:iCs/>
        </w:rPr>
        <w:t>Q</w:t>
      </w:r>
      <w:r w:rsidRPr="003E210E">
        <w:t xml:space="preserve"> </w:t>
      </w:r>
    </w:p>
    <w:p w:rsidR="003E210E" w:rsidRPr="003E210E" w:rsidRDefault="003E210E" w:rsidP="003E210E">
      <w:pPr>
        <w:pStyle w:val="Default"/>
        <w:jc w:val="both"/>
      </w:pPr>
      <w:r w:rsidRPr="003E210E">
        <w:t xml:space="preserve">15          </w:t>
      </w:r>
    </w:p>
    <w:p w:rsidR="003E210E" w:rsidRPr="003E210E" w:rsidRDefault="003E210E" w:rsidP="003E210E">
      <w:pPr>
        <w:pStyle w:val="Default"/>
        <w:jc w:val="both"/>
      </w:pPr>
      <w:r w:rsidRPr="003E210E">
        <w:t xml:space="preserve">16          </w:t>
      </w:r>
      <w:r w:rsidRPr="003E210E">
        <w:rPr>
          <w:b/>
          <w:bCs/>
        </w:rPr>
        <w:t>for each</w:t>
      </w:r>
      <w:r w:rsidRPr="003E210E">
        <w:t xml:space="preserve"> neighbor </w:t>
      </w:r>
      <w:r w:rsidRPr="003E210E">
        <w:rPr>
          <w:i/>
          <w:iCs/>
        </w:rPr>
        <w:t>v</w:t>
      </w:r>
      <w:r w:rsidRPr="003E210E">
        <w:t xml:space="preserve"> of </w:t>
      </w:r>
      <w:r w:rsidRPr="003E210E">
        <w:rPr>
          <w:i/>
          <w:iCs/>
        </w:rPr>
        <w:t>u</w:t>
      </w:r>
      <w:r w:rsidRPr="003E210E">
        <w:t xml:space="preserve">:           </w:t>
      </w:r>
      <w:r w:rsidRPr="003E210E">
        <w:rPr>
          <w:i/>
          <w:iCs/>
        </w:rPr>
        <w:t>// where v is still in Q.</w:t>
      </w:r>
    </w:p>
    <w:p w:rsidR="003E210E" w:rsidRPr="003E210E" w:rsidRDefault="003E210E" w:rsidP="003E210E">
      <w:pPr>
        <w:pStyle w:val="Default"/>
        <w:jc w:val="both"/>
      </w:pPr>
      <w:r w:rsidRPr="003E210E">
        <w:t xml:space="preserve">17              </w:t>
      </w:r>
      <w:r w:rsidRPr="003E210E">
        <w:rPr>
          <w:i/>
          <w:iCs/>
        </w:rPr>
        <w:t>alt</w:t>
      </w:r>
      <w:r w:rsidRPr="003E210E">
        <w:t xml:space="preserve"> ← dist[</w:t>
      </w:r>
      <w:r w:rsidRPr="003E210E">
        <w:rPr>
          <w:i/>
          <w:iCs/>
        </w:rPr>
        <w:t>u</w:t>
      </w:r>
      <w:r w:rsidRPr="003E210E">
        <w:t>] + length(</w:t>
      </w:r>
      <w:r w:rsidRPr="003E210E">
        <w:rPr>
          <w:i/>
          <w:iCs/>
        </w:rPr>
        <w:t>u</w:t>
      </w:r>
      <w:r w:rsidRPr="003E210E">
        <w:t xml:space="preserve">, </w:t>
      </w:r>
      <w:r w:rsidRPr="003E210E">
        <w:rPr>
          <w:i/>
          <w:iCs/>
        </w:rPr>
        <w:t>v</w:t>
      </w:r>
      <w:r w:rsidRPr="003E210E">
        <w:t>)</w:t>
      </w:r>
    </w:p>
    <w:p w:rsidR="003E210E" w:rsidRPr="003E210E" w:rsidRDefault="003E210E" w:rsidP="003E210E">
      <w:pPr>
        <w:pStyle w:val="Default"/>
        <w:jc w:val="both"/>
      </w:pPr>
      <w:r w:rsidRPr="003E210E">
        <w:t xml:space="preserve">18              </w:t>
      </w:r>
      <w:r w:rsidRPr="003E210E">
        <w:rPr>
          <w:b/>
          <w:bCs/>
        </w:rPr>
        <w:t>if</w:t>
      </w:r>
      <w:r w:rsidRPr="003E210E">
        <w:t xml:space="preserve"> </w:t>
      </w:r>
      <w:r w:rsidRPr="003E210E">
        <w:rPr>
          <w:i/>
          <w:iCs/>
        </w:rPr>
        <w:t>alt</w:t>
      </w:r>
      <w:r w:rsidRPr="003E210E">
        <w:t xml:space="preserve"> &lt; dist[</w:t>
      </w:r>
      <w:r w:rsidRPr="003E210E">
        <w:rPr>
          <w:i/>
          <w:iCs/>
        </w:rPr>
        <w:t>v</w:t>
      </w:r>
      <w:r w:rsidRPr="003E210E">
        <w:t xml:space="preserve">]:              </w:t>
      </w:r>
      <w:r w:rsidR="009D0F92">
        <w:t xml:space="preserve">      </w:t>
      </w:r>
      <w:r w:rsidRPr="003E210E">
        <w:t xml:space="preserve"> </w:t>
      </w:r>
      <w:r w:rsidRPr="003E210E">
        <w:rPr>
          <w:i/>
          <w:iCs/>
        </w:rPr>
        <w:t>// A shorter path to v has been found</w:t>
      </w:r>
    </w:p>
    <w:p w:rsidR="003E210E" w:rsidRPr="003E210E" w:rsidRDefault="003E210E" w:rsidP="003E210E">
      <w:pPr>
        <w:pStyle w:val="Default"/>
        <w:jc w:val="both"/>
      </w:pPr>
      <w:r w:rsidRPr="003E210E">
        <w:t>19                  dist[</w:t>
      </w:r>
      <w:r w:rsidRPr="003E210E">
        <w:rPr>
          <w:i/>
          <w:iCs/>
        </w:rPr>
        <w:t>v</w:t>
      </w:r>
      <w:r w:rsidRPr="003E210E">
        <w:t xml:space="preserve">] ← </w:t>
      </w:r>
      <w:r w:rsidRPr="003E210E">
        <w:rPr>
          <w:i/>
          <w:iCs/>
        </w:rPr>
        <w:t>alt</w:t>
      </w:r>
      <w:r w:rsidRPr="003E210E">
        <w:t xml:space="preserve"> </w:t>
      </w:r>
    </w:p>
    <w:p w:rsidR="003E210E" w:rsidRPr="003E210E" w:rsidRDefault="003E210E" w:rsidP="003E210E">
      <w:pPr>
        <w:pStyle w:val="Default"/>
        <w:jc w:val="both"/>
      </w:pPr>
      <w:r w:rsidRPr="003E210E">
        <w:t>20                  prev[</w:t>
      </w:r>
      <w:r w:rsidRPr="003E210E">
        <w:rPr>
          <w:i/>
          <w:iCs/>
        </w:rPr>
        <w:t>v</w:t>
      </w:r>
      <w:r w:rsidRPr="003E210E">
        <w:t xml:space="preserve">] ← </w:t>
      </w:r>
      <w:r w:rsidRPr="003E210E">
        <w:rPr>
          <w:i/>
          <w:iCs/>
        </w:rPr>
        <w:t>u</w:t>
      </w:r>
      <w:r w:rsidRPr="003E210E">
        <w:t xml:space="preserve"> </w:t>
      </w:r>
    </w:p>
    <w:p w:rsidR="003E210E" w:rsidRPr="003E210E" w:rsidRDefault="003E210E" w:rsidP="003E210E">
      <w:pPr>
        <w:pStyle w:val="Default"/>
        <w:jc w:val="both"/>
      </w:pPr>
      <w:r w:rsidRPr="003E210E">
        <w:t>21</w:t>
      </w:r>
    </w:p>
    <w:p w:rsidR="003E210E" w:rsidRPr="003E210E" w:rsidRDefault="003E210E" w:rsidP="003E210E">
      <w:pPr>
        <w:pStyle w:val="Default"/>
        <w:jc w:val="both"/>
      </w:pPr>
      <w:r w:rsidRPr="003E210E">
        <w:t xml:space="preserve">22      </w:t>
      </w:r>
      <w:r w:rsidRPr="003E210E">
        <w:rPr>
          <w:b/>
          <w:bCs/>
        </w:rPr>
        <w:t>return</w:t>
      </w:r>
      <w:r w:rsidRPr="003E210E">
        <w:t xml:space="preserve"> dist[], prev[]</w:t>
      </w:r>
    </w:p>
    <w:p w:rsidR="009D0F92" w:rsidRDefault="009D0F92" w:rsidP="003E210E">
      <w:pPr>
        <w:pStyle w:val="Default"/>
        <w:jc w:val="both"/>
      </w:pPr>
    </w:p>
    <w:p w:rsidR="003E210E" w:rsidRPr="003E210E" w:rsidRDefault="003E210E" w:rsidP="003E210E">
      <w:pPr>
        <w:pStyle w:val="Default"/>
        <w:jc w:val="both"/>
      </w:pPr>
      <w:r w:rsidRPr="003E210E">
        <w:t>If we are only interested in a shortest path between vertices </w:t>
      </w:r>
      <w:r w:rsidRPr="003E210E">
        <w:rPr>
          <w:i/>
          <w:iCs/>
        </w:rPr>
        <w:t>source</w:t>
      </w:r>
      <w:r w:rsidRPr="003E210E">
        <w:t> and </w:t>
      </w:r>
      <w:r w:rsidRPr="003E210E">
        <w:rPr>
          <w:i/>
          <w:iCs/>
        </w:rPr>
        <w:t>target</w:t>
      </w:r>
      <w:r w:rsidRPr="003E210E">
        <w:t>, we can terminate the search after line 13 if </w:t>
      </w:r>
      <w:r w:rsidRPr="003E210E">
        <w:rPr>
          <w:i/>
          <w:iCs/>
        </w:rPr>
        <w:t>u</w:t>
      </w:r>
      <w:r w:rsidRPr="003E210E">
        <w:t> = </w:t>
      </w:r>
      <w:r w:rsidRPr="003E210E">
        <w:rPr>
          <w:i/>
          <w:iCs/>
        </w:rPr>
        <w:t>target</w:t>
      </w:r>
      <w:r w:rsidRPr="003E210E">
        <w:t>. Now we can read the shortest path from </w:t>
      </w:r>
      <w:r w:rsidRPr="003E210E">
        <w:rPr>
          <w:i/>
          <w:iCs/>
        </w:rPr>
        <w:t>source</w:t>
      </w:r>
      <w:r w:rsidRPr="003E210E">
        <w:t> to </w:t>
      </w:r>
      <w:r w:rsidRPr="003E210E">
        <w:rPr>
          <w:i/>
          <w:iCs/>
        </w:rPr>
        <w:t>target</w:t>
      </w:r>
      <w:r w:rsidRPr="003E210E">
        <w:t> by reverse iteration:</w:t>
      </w:r>
    </w:p>
    <w:p w:rsidR="009D0F92" w:rsidRDefault="009D0F92" w:rsidP="003E210E">
      <w:pPr>
        <w:pStyle w:val="Default"/>
        <w:jc w:val="both"/>
      </w:pPr>
    </w:p>
    <w:p w:rsidR="009D0F92" w:rsidRPr="003E210E" w:rsidRDefault="009D0F92" w:rsidP="009D0F92">
      <w:pPr>
        <w:pStyle w:val="Default"/>
        <w:jc w:val="both"/>
      </w:pPr>
      <w:r w:rsidRPr="003E210E">
        <w:t xml:space="preserve">1  </w:t>
      </w:r>
      <w:r w:rsidRPr="003E210E">
        <w:rPr>
          <w:i/>
          <w:iCs/>
        </w:rPr>
        <w:t>S</w:t>
      </w:r>
      <w:r w:rsidRPr="003E210E">
        <w:t xml:space="preserve"> ← empty sequence</w:t>
      </w:r>
    </w:p>
    <w:p w:rsidR="009D0F92" w:rsidRPr="003E210E" w:rsidRDefault="009D0F92" w:rsidP="009D0F92">
      <w:pPr>
        <w:pStyle w:val="Default"/>
        <w:jc w:val="both"/>
      </w:pPr>
      <w:r w:rsidRPr="003E210E">
        <w:t xml:space="preserve">2  </w:t>
      </w:r>
      <w:r w:rsidRPr="003E210E">
        <w:rPr>
          <w:i/>
          <w:iCs/>
        </w:rPr>
        <w:t>u</w:t>
      </w:r>
      <w:r w:rsidRPr="003E210E">
        <w:t xml:space="preserve"> ← </w:t>
      </w:r>
      <w:r w:rsidRPr="003E210E">
        <w:rPr>
          <w:i/>
          <w:iCs/>
        </w:rPr>
        <w:t>target</w:t>
      </w:r>
    </w:p>
    <w:p w:rsidR="009D0F92" w:rsidRPr="003E210E" w:rsidRDefault="009D0F92" w:rsidP="009D0F92">
      <w:pPr>
        <w:pStyle w:val="Default"/>
        <w:jc w:val="both"/>
      </w:pPr>
      <w:r w:rsidRPr="003E210E">
        <w:t xml:space="preserve">3  </w:t>
      </w:r>
      <w:r w:rsidRPr="003E210E">
        <w:rPr>
          <w:b/>
          <w:bCs/>
        </w:rPr>
        <w:t>while</w:t>
      </w:r>
      <w:r w:rsidRPr="003E210E">
        <w:t xml:space="preserve"> prev[</w:t>
      </w:r>
      <w:r w:rsidRPr="003E210E">
        <w:rPr>
          <w:i/>
          <w:iCs/>
        </w:rPr>
        <w:t>u</w:t>
      </w:r>
      <w:r w:rsidRPr="003E210E">
        <w:t xml:space="preserve">] is defined:                  </w:t>
      </w:r>
      <w:r w:rsidRPr="003E210E">
        <w:rPr>
          <w:i/>
          <w:iCs/>
        </w:rPr>
        <w:t>// Construct the shortest path with a stack S</w:t>
      </w:r>
    </w:p>
    <w:p w:rsidR="009D0F92" w:rsidRPr="003E210E" w:rsidRDefault="009D0F92" w:rsidP="009D0F92">
      <w:pPr>
        <w:pStyle w:val="Default"/>
        <w:jc w:val="both"/>
      </w:pPr>
      <w:r w:rsidRPr="003E210E">
        <w:t xml:space="preserve">4      insert </w:t>
      </w:r>
      <w:r w:rsidRPr="003E210E">
        <w:rPr>
          <w:i/>
          <w:iCs/>
        </w:rPr>
        <w:t>u</w:t>
      </w:r>
      <w:r w:rsidRPr="003E210E">
        <w:t xml:space="preserve"> at the beginning of </w:t>
      </w:r>
      <w:r w:rsidRPr="003E210E">
        <w:rPr>
          <w:i/>
          <w:iCs/>
        </w:rPr>
        <w:t>S</w:t>
      </w:r>
      <w:r>
        <w:t xml:space="preserve">      </w:t>
      </w:r>
      <w:r w:rsidRPr="003E210E">
        <w:t xml:space="preserve"> </w:t>
      </w:r>
      <w:r w:rsidRPr="003E210E">
        <w:rPr>
          <w:i/>
          <w:iCs/>
        </w:rPr>
        <w:t>// Push the vertex onto the stack</w:t>
      </w:r>
    </w:p>
    <w:p w:rsidR="009D0F92" w:rsidRPr="003E210E" w:rsidRDefault="009D0F92" w:rsidP="009D0F92">
      <w:pPr>
        <w:pStyle w:val="Default"/>
        <w:jc w:val="both"/>
      </w:pPr>
      <w:r w:rsidRPr="003E210E">
        <w:t xml:space="preserve">5      </w:t>
      </w:r>
      <w:r w:rsidRPr="003E210E">
        <w:rPr>
          <w:i/>
          <w:iCs/>
        </w:rPr>
        <w:t>u</w:t>
      </w:r>
      <w:r w:rsidRPr="003E210E">
        <w:t xml:space="preserve"> ← prev[</w:t>
      </w:r>
      <w:r w:rsidRPr="003E210E">
        <w:rPr>
          <w:i/>
          <w:iCs/>
        </w:rPr>
        <w:t>u</w:t>
      </w:r>
      <w:r w:rsidRPr="003E210E">
        <w:t xml:space="preserve">]                            </w:t>
      </w:r>
      <w:r>
        <w:t xml:space="preserve">     </w:t>
      </w:r>
      <w:r w:rsidRPr="003E210E">
        <w:rPr>
          <w:i/>
          <w:iCs/>
        </w:rPr>
        <w:t>// Traverse from target to source</w:t>
      </w:r>
    </w:p>
    <w:p w:rsidR="009D0F92" w:rsidRDefault="009D0F92" w:rsidP="009D0F92">
      <w:pPr>
        <w:pStyle w:val="Default"/>
        <w:jc w:val="both"/>
        <w:rPr>
          <w:i/>
          <w:iCs/>
        </w:rPr>
      </w:pPr>
      <w:r w:rsidRPr="003E210E">
        <w:t xml:space="preserve">6  insert </w:t>
      </w:r>
      <w:r w:rsidRPr="003E210E">
        <w:rPr>
          <w:i/>
          <w:iCs/>
        </w:rPr>
        <w:t>u</w:t>
      </w:r>
      <w:r w:rsidRPr="003E210E">
        <w:t xml:space="preserve"> at the beginning of </w:t>
      </w:r>
      <w:r w:rsidRPr="003E210E">
        <w:rPr>
          <w:i/>
          <w:iCs/>
        </w:rPr>
        <w:t>S</w:t>
      </w:r>
      <w:r>
        <w:t xml:space="preserve">          </w:t>
      </w:r>
      <w:r w:rsidRPr="003E210E">
        <w:rPr>
          <w:i/>
          <w:iCs/>
        </w:rPr>
        <w:t>// Push the source onto the stack</w:t>
      </w:r>
    </w:p>
    <w:p w:rsidR="009D0F92" w:rsidRDefault="009D0F92" w:rsidP="009D0F92">
      <w:pPr>
        <w:jc w:val="center"/>
      </w:pPr>
      <w:r>
        <w:br w:type="page"/>
      </w:r>
      <w:r>
        <w:rPr>
          <w:rFonts w:ascii="Times New Roman" w:hAnsi="Times New Roman" w:cs="Times New Roman"/>
          <w:b/>
          <w:color w:val="000000"/>
          <w:sz w:val="36"/>
          <w:szCs w:val="36"/>
        </w:rPr>
        <w:lastRenderedPageBreak/>
        <w:t>Application Design</w:t>
      </w:r>
    </w:p>
    <w:p w:rsidR="009D0F92" w:rsidRPr="009D0F92" w:rsidRDefault="009D0F92" w:rsidP="009D0F92">
      <w:pPr>
        <w:pStyle w:val="Default"/>
        <w:jc w:val="both"/>
      </w:pPr>
      <w:r w:rsidRPr="009D0F92">
        <w:t>In this project we develop a program to implement Link - State routing protocol. The program should simulate the process of generating routing tables for each router in a given network and compute optimal path with least cost between any two particular given routers. Dijkstra’s algorithm will be used to calculate the direction as well as the shortest path between two routers.</w:t>
      </w:r>
    </w:p>
    <w:p w:rsidR="009D0F92" w:rsidRDefault="009D0F92" w:rsidP="009D0F92">
      <w:pPr>
        <w:pStyle w:val="Default"/>
        <w:jc w:val="both"/>
      </w:pPr>
    </w:p>
    <w:p w:rsidR="009D0F92" w:rsidRPr="009D0F92" w:rsidRDefault="009D0F92" w:rsidP="009D0F92">
      <w:pPr>
        <w:pStyle w:val="Default"/>
        <w:jc w:val="both"/>
      </w:pPr>
      <w:r w:rsidRPr="009D0F92">
        <w:t xml:space="preserve">The objective of the application is to performs the following tasks </w:t>
      </w:r>
    </w:p>
    <w:p w:rsidR="009D0F92" w:rsidRDefault="009D0F92" w:rsidP="009D0F92">
      <w:pPr>
        <w:pStyle w:val="Default"/>
        <w:numPr>
          <w:ilvl w:val="0"/>
          <w:numId w:val="7"/>
        </w:numPr>
        <w:jc w:val="both"/>
      </w:pPr>
      <w:r w:rsidRPr="009D0F92">
        <w:t xml:space="preserve">To simulate the process of generating connection table for each router in a given network. </w:t>
      </w:r>
    </w:p>
    <w:p w:rsidR="009D0F92" w:rsidRPr="009D0F92" w:rsidRDefault="009D0F92" w:rsidP="009D0F92">
      <w:pPr>
        <w:pStyle w:val="Default"/>
        <w:numPr>
          <w:ilvl w:val="0"/>
          <w:numId w:val="7"/>
        </w:numPr>
        <w:jc w:val="both"/>
      </w:pPr>
      <w:r w:rsidRPr="009D0F92">
        <w:t xml:space="preserve">To compute the optimal path with least cost between any two specific routers. </w:t>
      </w:r>
    </w:p>
    <w:p w:rsidR="009D0F92" w:rsidRPr="009D0F92" w:rsidRDefault="009D0F92" w:rsidP="009D0F92">
      <w:pPr>
        <w:pStyle w:val="Default"/>
        <w:jc w:val="both"/>
      </w:pPr>
    </w:p>
    <w:p w:rsidR="009D0F92" w:rsidRPr="009D0F92" w:rsidRDefault="009D0F92" w:rsidP="009D0F92">
      <w:pPr>
        <w:pStyle w:val="Default"/>
        <w:jc w:val="both"/>
      </w:pPr>
      <w:r w:rsidRPr="009D0F92">
        <w:t xml:space="preserve">The application is designed in Java. </w:t>
      </w:r>
    </w:p>
    <w:p w:rsidR="009D0F92" w:rsidRDefault="009D0F92" w:rsidP="009D0F92">
      <w:pPr>
        <w:pStyle w:val="Default"/>
        <w:jc w:val="both"/>
      </w:pPr>
    </w:p>
    <w:p w:rsidR="009D0F92" w:rsidRPr="009D0F92" w:rsidRDefault="009D0F92" w:rsidP="009D0F92">
      <w:pPr>
        <w:pStyle w:val="Default"/>
        <w:jc w:val="both"/>
      </w:pPr>
      <w:r w:rsidRPr="009D0F92">
        <w:t xml:space="preserve">The application provides the following options to the user </w:t>
      </w:r>
    </w:p>
    <w:p w:rsidR="009D0F92" w:rsidRPr="009D0F92" w:rsidRDefault="009D0F92" w:rsidP="009D0F92">
      <w:pPr>
        <w:pStyle w:val="Default"/>
        <w:jc w:val="both"/>
      </w:pPr>
      <w:r w:rsidRPr="009D0F92">
        <w:rPr>
          <w:b/>
        </w:rPr>
        <w:t>1</w:t>
      </w:r>
      <w:r w:rsidRPr="009D0F92">
        <w:t xml:space="preserve">. </w:t>
      </w:r>
      <w:r w:rsidRPr="009D0F92">
        <w:rPr>
          <w:b/>
          <w:bCs/>
        </w:rPr>
        <w:t>Create a Network Topology</w:t>
      </w:r>
      <w:r w:rsidRPr="009D0F92">
        <w:t xml:space="preserve"> </w:t>
      </w:r>
    </w:p>
    <w:p w:rsidR="009D0F92" w:rsidRPr="009D0F92" w:rsidRDefault="009D0F92" w:rsidP="009D0F92">
      <w:pPr>
        <w:pStyle w:val="Default"/>
        <w:jc w:val="both"/>
      </w:pPr>
      <w:r w:rsidRPr="009D0F92">
        <w:rPr>
          <w:b/>
        </w:rPr>
        <w:t>2</w:t>
      </w:r>
      <w:r w:rsidRPr="009D0F92">
        <w:t xml:space="preserve">. </w:t>
      </w:r>
      <w:r w:rsidRPr="009D0F92">
        <w:rPr>
          <w:b/>
          <w:bCs/>
        </w:rPr>
        <w:t>Build a Connection Table</w:t>
      </w:r>
      <w:r w:rsidRPr="009D0F92">
        <w:t xml:space="preserve"> </w:t>
      </w:r>
    </w:p>
    <w:p w:rsidR="009D0F92" w:rsidRPr="009D0F92" w:rsidRDefault="009D0F92" w:rsidP="009D0F92">
      <w:pPr>
        <w:pStyle w:val="Default"/>
        <w:jc w:val="both"/>
      </w:pPr>
      <w:r w:rsidRPr="009D0F92">
        <w:rPr>
          <w:b/>
        </w:rPr>
        <w:t>3</w:t>
      </w:r>
      <w:r w:rsidRPr="009D0F92">
        <w:t xml:space="preserve">. </w:t>
      </w:r>
      <w:r w:rsidRPr="009D0F92">
        <w:rPr>
          <w:b/>
          <w:bCs/>
        </w:rPr>
        <w:t>Shortest Path to Destination Router</w:t>
      </w:r>
      <w:r w:rsidRPr="009D0F92">
        <w:t xml:space="preserve"> </w:t>
      </w:r>
    </w:p>
    <w:p w:rsidR="009D0F92" w:rsidRPr="009D0F92" w:rsidRDefault="009D0F92" w:rsidP="009D0F92">
      <w:pPr>
        <w:pStyle w:val="Default"/>
        <w:jc w:val="both"/>
      </w:pPr>
      <w:r w:rsidRPr="009D0F92">
        <w:rPr>
          <w:b/>
        </w:rPr>
        <w:t>4</w:t>
      </w:r>
      <w:r w:rsidRPr="009D0F92">
        <w:t xml:space="preserve">. </w:t>
      </w:r>
      <w:r w:rsidRPr="009D0F92">
        <w:rPr>
          <w:b/>
          <w:bCs/>
        </w:rPr>
        <w:t>Modify a topology</w:t>
      </w:r>
    </w:p>
    <w:p w:rsidR="009D0F92" w:rsidRPr="009D0F92" w:rsidRDefault="009D0F92" w:rsidP="009D0F92">
      <w:pPr>
        <w:pStyle w:val="Default"/>
        <w:jc w:val="both"/>
      </w:pPr>
      <w:r w:rsidRPr="009D0F92">
        <w:rPr>
          <w:b/>
        </w:rPr>
        <w:t>5</w:t>
      </w:r>
      <w:r w:rsidRPr="009D0F92">
        <w:t xml:space="preserve">. </w:t>
      </w:r>
      <w:r w:rsidRPr="009D0F92">
        <w:rPr>
          <w:b/>
          <w:bCs/>
        </w:rPr>
        <w:t>Exit</w:t>
      </w:r>
    </w:p>
    <w:p w:rsidR="009D0F92" w:rsidRPr="009D0F92" w:rsidRDefault="009D0F92" w:rsidP="009D0F92">
      <w:pPr>
        <w:pStyle w:val="Default"/>
        <w:jc w:val="both"/>
      </w:pPr>
    </w:p>
    <w:p w:rsidR="009D0F92" w:rsidRDefault="009D0F92" w:rsidP="009D0F92">
      <w:pPr>
        <w:pStyle w:val="Default"/>
        <w:jc w:val="both"/>
      </w:pPr>
    </w:p>
    <w:p w:rsidR="003E210E" w:rsidRDefault="009D0F92" w:rsidP="009D0F92">
      <w:pPr>
        <w:pStyle w:val="Default"/>
        <w:jc w:val="both"/>
      </w:pPr>
      <w:r w:rsidRPr="009D0F92">
        <w:t>We will use Java to implement the Dijkstra’s algorithm. In the code, we use several two - dimensional arrays to store original routing table, the distance between routers, values of distance during shortest path calculation, final table after calculation. Some integer valuable are used for routers counting. The program interface display a menu to user who can choose to load matrix of routing table from file, the program also help users calculate the shortest path between any couple of routers and display it to on the screen.</w:t>
      </w:r>
    </w:p>
    <w:p w:rsidR="009D0F92" w:rsidRDefault="009D0F92" w:rsidP="009D0F92">
      <w:pPr>
        <w:pStyle w:val="Default"/>
        <w:jc w:val="both"/>
      </w:pPr>
    </w:p>
    <w:p w:rsidR="009D0F92" w:rsidRDefault="009D0F92">
      <w:pPr>
        <w:rPr>
          <w:rFonts w:ascii="Times New Roman" w:hAnsi="Times New Roman" w:cs="Times New Roman"/>
          <w:color w:val="000000"/>
          <w:sz w:val="24"/>
          <w:szCs w:val="24"/>
        </w:rPr>
      </w:pPr>
      <w:r>
        <w:br w:type="page"/>
      </w:r>
    </w:p>
    <w:p w:rsidR="009D0F92" w:rsidRDefault="008F0D40" w:rsidP="008F0D40">
      <w:pPr>
        <w:autoSpaceDE w:val="0"/>
        <w:autoSpaceDN w:val="0"/>
        <w:adjustRightInd w:val="0"/>
        <w:spacing w:before="0" w:after="0" w:line="240" w:lineRule="auto"/>
        <w:jc w:val="center"/>
        <w:rPr>
          <w:rFonts w:ascii="Courier New" w:hAnsi="Courier New" w:cs="Courier New"/>
          <w:b/>
          <w:bCs/>
          <w:color w:val="7F0055"/>
        </w:rPr>
      </w:pPr>
      <w:r>
        <w:rPr>
          <w:rFonts w:ascii="Times New Roman" w:hAnsi="Times New Roman" w:cs="Times New Roman"/>
          <w:b/>
          <w:color w:val="000000"/>
          <w:sz w:val="36"/>
          <w:szCs w:val="36"/>
        </w:rPr>
        <w:lastRenderedPageBreak/>
        <w:t>Variables Used</w:t>
      </w:r>
    </w:p>
    <w:p w:rsidR="009D0F92" w:rsidRDefault="009D0F92" w:rsidP="009D0F92">
      <w:pPr>
        <w:autoSpaceDE w:val="0"/>
        <w:autoSpaceDN w:val="0"/>
        <w:adjustRightInd w:val="0"/>
        <w:spacing w:before="0" w:after="0" w:line="240" w:lineRule="auto"/>
        <w:rPr>
          <w:rFonts w:ascii="Courier New" w:hAnsi="Courier New" w:cs="Courier New"/>
          <w:b/>
          <w:bCs/>
          <w:color w:val="7F0055"/>
        </w:rPr>
      </w:pPr>
    </w:p>
    <w:p w:rsidR="008F0D40" w:rsidRDefault="008F0D40" w:rsidP="009D0F92">
      <w:pPr>
        <w:autoSpaceDE w:val="0"/>
        <w:autoSpaceDN w:val="0"/>
        <w:adjustRightInd w:val="0"/>
        <w:spacing w:before="0" w:after="0" w:line="240" w:lineRule="auto"/>
        <w:rPr>
          <w:rFonts w:ascii="Courier New" w:hAnsi="Courier New" w:cs="Courier New"/>
          <w:b/>
          <w:bCs/>
          <w:color w:val="7F0055"/>
        </w:rPr>
      </w:pPr>
    </w:p>
    <w:p w:rsidR="008F0D40" w:rsidRDefault="008F0D40" w:rsidP="009D0F92">
      <w:pPr>
        <w:autoSpaceDE w:val="0"/>
        <w:autoSpaceDN w:val="0"/>
        <w:adjustRightInd w:val="0"/>
        <w:spacing w:before="0" w:after="0" w:line="240" w:lineRule="auto"/>
        <w:rPr>
          <w:rFonts w:ascii="Courier New" w:hAnsi="Courier New" w:cs="Courier New"/>
          <w:b/>
          <w:bCs/>
          <w:color w:val="7F0055"/>
        </w:rPr>
      </w:pPr>
      <w:r>
        <w:rPr>
          <w:rFonts w:ascii="Courier New" w:hAnsi="Courier New" w:cs="Courier New"/>
          <w:b/>
          <w:bCs/>
          <w:color w:val="7F0055"/>
        </w:rPr>
        <w:tab/>
      </w:r>
    </w:p>
    <w:p w:rsidR="009D0F92" w:rsidRPr="008F0D40" w:rsidRDefault="008F0D40" w:rsidP="008F0D40">
      <w:pPr>
        <w:autoSpaceDE w:val="0"/>
        <w:autoSpaceDN w:val="0"/>
        <w:adjustRightInd w:val="0"/>
        <w:spacing w:before="0" w:after="0" w:line="240" w:lineRule="auto"/>
        <w:jc w:val="both"/>
        <w:rPr>
          <w:rFonts w:ascii="Times New Roman" w:hAnsi="Times New Roman" w:cs="Times New Roman"/>
          <w:sz w:val="24"/>
          <w:szCs w:val="24"/>
        </w:rPr>
      </w:pPr>
      <w:r>
        <w:rPr>
          <w:rFonts w:ascii="Courier New" w:hAnsi="Courier New" w:cs="Courier New"/>
          <w:b/>
          <w:bCs/>
          <w:color w:val="7F0055"/>
        </w:rPr>
        <w:tab/>
      </w:r>
      <w:r w:rsidR="009D0F92" w:rsidRPr="008F0D40">
        <w:rPr>
          <w:rFonts w:ascii="Times New Roman" w:hAnsi="Times New Roman" w:cs="Times New Roman"/>
          <w:b/>
          <w:bCs/>
          <w:color w:val="7F0055"/>
          <w:sz w:val="24"/>
          <w:szCs w:val="24"/>
        </w:rPr>
        <w:t>static</w:t>
      </w:r>
      <w:r w:rsidR="009D0F92" w:rsidRPr="008F0D40">
        <w:rPr>
          <w:rFonts w:ascii="Times New Roman" w:hAnsi="Times New Roman" w:cs="Times New Roman"/>
          <w:color w:val="000000"/>
          <w:sz w:val="24"/>
          <w:szCs w:val="24"/>
        </w:rPr>
        <w:t xml:space="preserve"> </w:t>
      </w:r>
      <w:r w:rsidR="009D0F92" w:rsidRPr="008F0D40">
        <w:rPr>
          <w:rFonts w:ascii="Times New Roman" w:hAnsi="Times New Roman" w:cs="Times New Roman"/>
          <w:b/>
          <w:bCs/>
          <w:color w:val="7F0055"/>
          <w:sz w:val="24"/>
          <w:szCs w:val="24"/>
        </w:rPr>
        <w:t>int</w:t>
      </w:r>
      <w:r w:rsidR="009D0F92" w:rsidRPr="008F0D40">
        <w:rPr>
          <w:rFonts w:ascii="Times New Roman" w:hAnsi="Times New Roman" w:cs="Times New Roman"/>
          <w:color w:val="000000"/>
          <w:sz w:val="24"/>
          <w:szCs w:val="24"/>
        </w:rPr>
        <w:t xml:space="preserve"> </w:t>
      </w:r>
      <w:r w:rsidR="009D0F92" w:rsidRPr="008F0D40">
        <w:rPr>
          <w:rFonts w:ascii="Times New Roman" w:hAnsi="Times New Roman" w:cs="Times New Roman"/>
          <w:i/>
          <w:iCs/>
          <w:color w:val="0000C0"/>
          <w:sz w:val="24"/>
          <w:szCs w:val="24"/>
        </w:rPr>
        <w:t>choice</w:t>
      </w:r>
      <w:r w:rsidR="009D0F92" w:rsidRPr="008F0D40">
        <w:rPr>
          <w:rFonts w:ascii="Times New Roman" w:hAnsi="Times New Roman" w:cs="Times New Roman"/>
          <w:color w:val="000000"/>
          <w:sz w:val="24"/>
          <w:szCs w:val="24"/>
        </w:rPr>
        <w:t xml:space="preserve">, </w:t>
      </w:r>
      <w:r w:rsidR="009D0F92" w:rsidRPr="008F0D40">
        <w:rPr>
          <w:rFonts w:ascii="Times New Roman" w:hAnsi="Times New Roman" w:cs="Times New Roman"/>
          <w:i/>
          <w:iCs/>
          <w:color w:val="0000C0"/>
          <w:sz w:val="24"/>
          <w:szCs w:val="24"/>
        </w:rPr>
        <w:t>row</w:t>
      </w:r>
      <w:r w:rsidR="009D0F92" w:rsidRPr="008F0D40">
        <w:rPr>
          <w:rFonts w:ascii="Times New Roman" w:hAnsi="Times New Roman" w:cs="Times New Roman"/>
          <w:color w:val="000000"/>
          <w:sz w:val="24"/>
          <w:szCs w:val="24"/>
        </w:rPr>
        <w:t xml:space="preserve">, </w:t>
      </w:r>
      <w:r w:rsidR="009D0F92" w:rsidRPr="008F0D40">
        <w:rPr>
          <w:rFonts w:ascii="Times New Roman" w:hAnsi="Times New Roman" w:cs="Times New Roman"/>
          <w:i/>
          <w:iCs/>
          <w:color w:val="0000C0"/>
          <w:sz w:val="24"/>
          <w:szCs w:val="24"/>
        </w:rPr>
        <w:t>column</w:t>
      </w:r>
      <w:r w:rsidR="009D0F92" w:rsidRPr="008F0D40">
        <w:rPr>
          <w:rFonts w:ascii="Times New Roman" w:hAnsi="Times New Roman" w:cs="Times New Roman"/>
          <w:color w:val="000000"/>
          <w:sz w:val="24"/>
          <w:szCs w:val="24"/>
        </w:rPr>
        <w:t>;</w:t>
      </w:r>
    </w:p>
    <w:p w:rsidR="008F0D40" w:rsidRPr="008F0D40" w:rsidRDefault="009D0F92" w:rsidP="008F0D40">
      <w:pPr>
        <w:autoSpaceDE w:val="0"/>
        <w:autoSpaceDN w:val="0"/>
        <w:adjustRightInd w:val="0"/>
        <w:spacing w:before="0" w:after="0" w:line="240" w:lineRule="auto"/>
        <w:jc w:val="both"/>
        <w:rPr>
          <w:rFonts w:ascii="Times New Roman" w:hAnsi="Times New Roman" w:cs="Times New Roman"/>
          <w:color w:val="000000"/>
          <w:sz w:val="24"/>
          <w:szCs w:val="24"/>
        </w:rPr>
      </w:pPr>
      <w:r w:rsidRPr="008F0D40">
        <w:rPr>
          <w:rFonts w:ascii="Times New Roman" w:hAnsi="Times New Roman" w:cs="Times New Roman"/>
          <w:color w:val="000000"/>
          <w:sz w:val="24"/>
          <w:szCs w:val="24"/>
        </w:rPr>
        <w:tab/>
      </w:r>
    </w:p>
    <w:p w:rsidR="008F0D40" w:rsidRPr="008F0D40" w:rsidRDefault="008F0D40" w:rsidP="008F0D40">
      <w:pPr>
        <w:autoSpaceDE w:val="0"/>
        <w:autoSpaceDN w:val="0"/>
        <w:adjustRightInd w:val="0"/>
        <w:spacing w:before="0" w:after="0" w:line="240" w:lineRule="auto"/>
        <w:jc w:val="both"/>
        <w:rPr>
          <w:rFonts w:ascii="Times New Roman" w:hAnsi="Times New Roman" w:cs="Times New Roman"/>
          <w:color w:val="000000"/>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color w:val="3F7F5F"/>
          <w:sz w:val="24"/>
          <w:szCs w:val="24"/>
        </w:rPr>
        <w:t>// To take input from the command prompt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Scanner </w:t>
      </w:r>
      <w:r w:rsidRPr="008F0D40">
        <w:rPr>
          <w:rFonts w:ascii="Times New Roman" w:hAnsi="Times New Roman" w:cs="Times New Roman"/>
          <w:i/>
          <w:iCs/>
          <w:color w:val="0000C0"/>
          <w:sz w:val="24"/>
          <w:szCs w:val="24"/>
        </w:rPr>
        <w:t>scan</w:t>
      </w:r>
      <w:r w:rsidRPr="008F0D40">
        <w:rPr>
          <w:rFonts w:ascii="Times New Roman" w:hAnsi="Times New Roman" w:cs="Times New Roman"/>
          <w:color w:val="000000"/>
          <w:sz w:val="24"/>
          <w:szCs w:val="24"/>
        </w:rPr>
        <w:t xml:space="preserve"> = </w:t>
      </w:r>
      <w:r w:rsidRPr="008F0D40">
        <w:rPr>
          <w:rFonts w:ascii="Times New Roman" w:hAnsi="Times New Roman" w:cs="Times New Roman"/>
          <w:b/>
          <w:bCs/>
          <w:color w:val="7F0055"/>
          <w:sz w:val="24"/>
          <w:szCs w:val="24"/>
        </w:rPr>
        <w:t>new</w:t>
      </w:r>
      <w:r w:rsidRPr="008F0D40">
        <w:rPr>
          <w:rFonts w:ascii="Times New Roman" w:hAnsi="Times New Roman" w:cs="Times New Roman"/>
          <w:color w:val="000000"/>
          <w:sz w:val="24"/>
          <w:szCs w:val="24"/>
        </w:rPr>
        <w:t xml:space="preserve"> Scanner(System.</w:t>
      </w:r>
      <w:r w:rsidRPr="008F0D40">
        <w:rPr>
          <w:rFonts w:ascii="Times New Roman" w:hAnsi="Times New Roman" w:cs="Times New Roman"/>
          <w:b/>
          <w:bCs/>
          <w:i/>
          <w:iCs/>
          <w:color w:val="0000C0"/>
          <w:sz w:val="24"/>
          <w:szCs w:val="24"/>
        </w:rPr>
        <w:t>in</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int</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fileData</w:t>
      </w:r>
      <w:r w:rsidRPr="008F0D40">
        <w:rPr>
          <w:rFonts w:ascii="Times New Roman" w:hAnsi="Times New Roman" w:cs="Times New Roman"/>
          <w:color w:val="000000"/>
          <w:sz w:val="24"/>
          <w:szCs w:val="24"/>
        </w:rPr>
        <w:t>=</w:t>
      </w:r>
      <w:r w:rsidRPr="008F0D40">
        <w:rPr>
          <w:rFonts w:ascii="Times New Roman" w:hAnsi="Times New Roman" w:cs="Times New Roman"/>
          <w:b/>
          <w:bCs/>
          <w:color w:val="7F0055"/>
          <w:sz w:val="24"/>
          <w:szCs w:val="24"/>
        </w:rPr>
        <w:t>null</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color w:val="3F7F5F"/>
          <w:sz w:val="24"/>
          <w:szCs w:val="24"/>
        </w:rPr>
        <w:t>// Variables to store intermediate values</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int</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temp</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String </w:t>
      </w:r>
      <w:r w:rsidRPr="008F0D40">
        <w:rPr>
          <w:rFonts w:ascii="Times New Roman" w:hAnsi="Times New Roman" w:cs="Times New Roman"/>
          <w:i/>
          <w:iCs/>
          <w:color w:val="0000C0"/>
          <w:sz w:val="24"/>
          <w:szCs w:val="24"/>
        </w:rPr>
        <w:t>fName</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int</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gotResult</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int</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nextMinvalue</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int</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nextMinvaluePosition</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int</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sourceNode</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int</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destNode</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int</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nodeToInsert</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int</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inArray</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int</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nodeToDelete</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int</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conn</w:t>
      </w:r>
      <w:r w:rsidRPr="008F0D40">
        <w:rPr>
          <w:rFonts w:ascii="Times New Roman" w:hAnsi="Times New Roman" w:cs="Times New Roman"/>
          <w:color w:val="000000"/>
          <w:sz w:val="24"/>
          <w:szCs w:val="24"/>
        </w:rPr>
        <w:t xml:space="preserve"> = 0;</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int</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shpth</w:t>
      </w:r>
      <w:r w:rsidRPr="008F0D40">
        <w:rPr>
          <w:rFonts w:ascii="Times New Roman" w:hAnsi="Times New Roman" w:cs="Times New Roman"/>
          <w:color w:val="000000"/>
          <w:sz w:val="24"/>
          <w:szCs w:val="24"/>
        </w:rPr>
        <w:t xml:space="preserve"> =0;</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boolean</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breakWhileLoop</w:t>
      </w:r>
      <w:r w:rsidRPr="008F0D40">
        <w:rPr>
          <w:rFonts w:ascii="Times New Roman" w:hAnsi="Times New Roman" w:cs="Times New Roman"/>
          <w:color w:val="000000"/>
          <w:sz w:val="24"/>
          <w:szCs w:val="24"/>
        </w:rPr>
        <w:t xml:space="preserve"> = </w:t>
      </w:r>
      <w:r w:rsidRPr="008F0D40">
        <w:rPr>
          <w:rFonts w:ascii="Times New Roman" w:hAnsi="Times New Roman" w:cs="Times New Roman"/>
          <w:b/>
          <w:bCs/>
          <w:color w:val="7F0055"/>
          <w:sz w:val="24"/>
          <w:szCs w:val="24"/>
        </w:rPr>
        <w:t>false</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boolean</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sourceflag</w:t>
      </w:r>
      <w:r w:rsidRPr="008F0D40">
        <w:rPr>
          <w:rFonts w:ascii="Times New Roman" w:hAnsi="Times New Roman" w:cs="Times New Roman"/>
          <w:color w:val="000000"/>
          <w:sz w:val="24"/>
          <w:szCs w:val="24"/>
        </w:rPr>
        <w:t xml:space="preserve"> = </w:t>
      </w:r>
      <w:r w:rsidRPr="008F0D40">
        <w:rPr>
          <w:rFonts w:ascii="Times New Roman" w:hAnsi="Times New Roman" w:cs="Times New Roman"/>
          <w:b/>
          <w:bCs/>
          <w:color w:val="7F0055"/>
          <w:sz w:val="24"/>
          <w:szCs w:val="24"/>
        </w:rPr>
        <w:t>false</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Pr="008F0D40">
        <w:rPr>
          <w:rFonts w:ascii="Times New Roman" w:hAnsi="Times New Roman" w:cs="Times New Roman"/>
          <w:b/>
          <w:bCs/>
          <w:color w:val="7F0055"/>
          <w:sz w:val="24"/>
          <w:szCs w:val="24"/>
        </w:rPr>
        <w:t>static</w:t>
      </w:r>
      <w:r w:rsidRPr="008F0D40">
        <w:rPr>
          <w:rFonts w:ascii="Times New Roman" w:hAnsi="Times New Roman" w:cs="Times New Roman"/>
          <w:color w:val="000000"/>
          <w:sz w:val="24"/>
          <w:szCs w:val="24"/>
        </w:rPr>
        <w:t xml:space="preserve"> </w:t>
      </w:r>
      <w:r w:rsidRPr="008F0D40">
        <w:rPr>
          <w:rFonts w:ascii="Times New Roman" w:hAnsi="Times New Roman" w:cs="Times New Roman"/>
          <w:b/>
          <w:bCs/>
          <w:color w:val="7F0055"/>
          <w:sz w:val="24"/>
          <w:szCs w:val="24"/>
        </w:rPr>
        <w:t>boolean</w:t>
      </w:r>
      <w:r w:rsidRPr="008F0D40">
        <w:rPr>
          <w:rFonts w:ascii="Times New Roman" w:hAnsi="Times New Roman" w:cs="Times New Roman"/>
          <w:color w:val="000000"/>
          <w:sz w:val="24"/>
          <w:szCs w:val="24"/>
        </w:rPr>
        <w:t xml:space="preserve"> </w:t>
      </w:r>
      <w:r w:rsidRPr="008F0D40">
        <w:rPr>
          <w:rFonts w:ascii="Times New Roman" w:hAnsi="Times New Roman" w:cs="Times New Roman"/>
          <w:i/>
          <w:iCs/>
          <w:color w:val="0000C0"/>
          <w:sz w:val="24"/>
          <w:szCs w:val="24"/>
        </w:rPr>
        <w:t>topologyflag</w:t>
      </w:r>
      <w:r w:rsidRPr="008F0D40">
        <w:rPr>
          <w:rFonts w:ascii="Times New Roman" w:hAnsi="Times New Roman" w:cs="Times New Roman"/>
          <w:color w:val="000000"/>
          <w:sz w:val="24"/>
          <w:szCs w:val="24"/>
        </w:rPr>
        <w:t xml:space="preserve"> = </w:t>
      </w:r>
      <w:r w:rsidRPr="008F0D40">
        <w:rPr>
          <w:rFonts w:ascii="Times New Roman" w:hAnsi="Times New Roman" w:cs="Times New Roman"/>
          <w:b/>
          <w:bCs/>
          <w:color w:val="7F0055"/>
          <w:sz w:val="24"/>
          <w:szCs w:val="24"/>
        </w:rPr>
        <w:t>false</w:t>
      </w:r>
      <w:r w:rsidRPr="008F0D40">
        <w:rPr>
          <w:rFonts w:ascii="Times New Roman" w:hAnsi="Times New Roman" w:cs="Times New Roman"/>
          <w:color w:val="000000"/>
          <w:sz w:val="24"/>
          <w:szCs w:val="24"/>
        </w:rPr>
        <w: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p>
    <w:p w:rsidR="009D0F92" w:rsidRPr="008F0D40" w:rsidRDefault="008F0D40"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009D0F92" w:rsidRPr="008F0D40">
        <w:rPr>
          <w:rFonts w:ascii="Times New Roman" w:hAnsi="Times New Roman" w:cs="Times New Roman"/>
          <w:color w:val="3F7F5F"/>
          <w:sz w:val="24"/>
          <w:szCs w:val="24"/>
        </w:rPr>
        <w:t>// "nodesVisited" keep track of the nodes that are visited</w:t>
      </w:r>
    </w:p>
    <w:p w:rsidR="009D0F92" w:rsidRPr="008F0D40" w:rsidRDefault="008F0D40" w:rsidP="008F0D40">
      <w:pPr>
        <w:autoSpaceDE w:val="0"/>
        <w:autoSpaceDN w:val="0"/>
        <w:adjustRightInd w:val="0"/>
        <w:spacing w:before="0" w:after="0" w:line="240" w:lineRule="auto"/>
        <w:jc w:val="both"/>
        <w:rPr>
          <w:rFonts w:ascii="Times New Roman" w:hAnsi="Times New Roman" w:cs="Times New Roman"/>
          <w:sz w:val="24"/>
          <w:szCs w:val="24"/>
        </w:rPr>
      </w:pPr>
      <w:r w:rsidRPr="008F0D40">
        <w:rPr>
          <w:rFonts w:ascii="Times New Roman" w:hAnsi="Times New Roman" w:cs="Times New Roman"/>
          <w:color w:val="000000"/>
          <w:sz w:val="24"/>
          <w:szCs w:val="24"/>
        </w:rPr>
        <w:tab/>
      </w:r>
      <w:r w:rsidR="009D0F92" w:rsidRPr="008F0D40">
        <w:rPr>
          <w:rFonts w:ascii="Times New Roman" w:hAnsi="Times New Roman" w:cs="Times New Roman"/>
          <w:b/>
          <w:bCs/>
          <w:color w:val="7F0055"/>
          <w:sz w:val="24"/>
          <w:szCs w:val="24"/>
        </w:rPr>
        <w:t>static</w:t>
      </w:r>
      <w:r w:rsidR="009D0F92" w:rsidRPr="008F0D40">
        <w:rPr>
          <w:rFonts w:ascii="Times New Roman" w:hAnsi="Times New Roman" w:cs="Times New Roman"/>
          <w:color w:val="000000"/>
          <w:sz w:val="24"/>
          <w:szCs w:val="24"/>
        </w:rPr>
        <w:t xml:space="preserve"> ArrayList&lt;Integer&gt; </w:t>
      </w:r>
      <w:r w:rsidR="009D0F92" w:rsidRPr="008F0D40">
        <w:rPr>
          <w:rFonts w:ascii="Times New Roman" w:hAnsi="Times New Roman" w:cs="Times New Roman"/>
          <w:i/>
          <w:iCs/>
          <w:color w:val="0000C0"/>
          <w:sz w:val="24"/>
          <w:szCs w:val="24"/>
        </w:rPr>
        <w:t>nodesVisited</w:t>
      </w:r>
      <w:r w:rsidR="009D0F92" w:rsidRPr="008F0D40">
        <w:rPr>
          <w:rFonts w:ascii="Times New Roman" w:hAnsi="Times New Roman" w:cs="Times New Roman"/>
          <w:color w:val="000000"/>
          <w:sz w:val="24"/>
          <w:szCs w:val="24"/>
        </w:rPr>
        <w:t xml:space="preserve"> = </w:t>
      </w:r>
      <w:r w:rsidR="009D0F92" w:rsidRPr="008F0D40">
        <w:rPr>
          <w:rFonts w:ascii="Times New Roman" w:hAnsi="Times New Roman" w:cs="Times New Roman"/>
          <w:b/>
          <w:bCs/>
          <w:color w:val="7F0055"/>
          <w:sz w:val="24"/>
          <w:szCs w:val="24"/>
        </w:rPr>
        <w:t>new</w:t>
      </w:r>
      <w:r w:rsidR="009D0F92" w:rsidRPr="008F0D40">
        <w:rPr>
          <w:rFonts w:ascii="Times New Roman" w:hAnsi="Times New Roman" w:cs="Times New Roman"/>
          <w:color w:val="000000"/>
          <w:sz w:val="24"/>
          <w:szCs w:val="24"/>
        </w:rPr>
        <w:t xml:space="preserve"> ArrayList&lt;Integer&gt;();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p>
    <w:p w:rsidR="009D0F92" w:rsidRPr="008F0D40" w:rsidRDefault="008F0D40" w:rsidP="008F0D40">
      <w:p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b/>
      </w:r>
      <w:r w:rsidR="009D0F92" w:rsidRPr="008F0D40">
        <w:rPr>
          <w:rFonts w:ascii="Times New Roman" w:hAnsi="Times New Roman" w:cs="Times New Roman"/>
          <w:color w:val="3F7F5F"/>
          <w:sz w:val="24"/>
          <w:szCs w:val="24"/>
        </w:rPr>
        <w:t xml:space="preserve">// "listOfMinEdge" keep track of minimum value edges between nodes to </w:t>
      </w:r>
      <w:r>
        <w:rPr>
          <w:rFonts w:ascii="Times New Roman" w:hAnsi="Times New Roman" w:cs="Times New Roman"/>
          <w:color w:val="3F7F5F"/>
          <w:sz w:val="24"/>
          <w:szCs w:val="24"/>
        </w:rPr>
        <w:tab/>
      </w:r>
      <w:r w:rsidR="009D0F92" w:rsidRPr="008F0D40">
        <w:rPr>
          <w:rFonts w:ascii="Times New Roman" w:hAnsi="Times New Roman" w:cs="Times New Roman"/>
          <w:color w:val="3F7F5F"/>
          <w:sz w:val="24"/>
          <w:szCs w:val="24"/>
        </w:rPr>
        <w:t xml:space="preserve">find </w:t>
      </w:r>
      <w:r>
        <w:rPr>
          <w:rFonts w:ascii="Times New Roman" w:hAnsi="Times New Roman" w:cs="Times New Roman"/>
          <w:color w:val="3F7F5F"/>
          <w:sz w:val="24"/>
          <w:szCs w:val="24"/>
        </w:rPr>
        <w:tab/>
      </w:r>
      <w:r>
        <w:rPr>
          <w:rFonts w:ascii="Times New Roman" w:hAnsi="Times New Roman" w:cs="Times New Roman"/>
          <w:color w:val="3F7F5F"/>
          <w:sz w:val="24"/>
          <w:szCs w:val="24"/>
        </w:rPr>
        <w:tab/>
      </w:r>
      <w:r>
        <w:rPr>
          <w:rFonts w:ascii="Times New Roman" w:hAnsi="Times New Roman" w:cs="Times New Roman"/>
          <w:color w:val="3F7F5F"/>
          <w:sz w:val="24"/>
          <w:szCs w:val="24"/>
        </w:rPr>
        <w:tab/>
      </w:r>
      <w:r w:rsidR="009D0F92" w:rsidRPr="008F0D40">
        <w:rPr>
          <w:rFonts w:ascii="Times New Roman" w:hAnsi="Times New Roman" w:cs="Times New Roman"/>
          <w:color w:val="3F7F5F"/>
          <w:sz w:val="24"/>
          <w:szCs w:val="24"/>
        </w:rPr>
        <w:t>shortest path</w:t>
      </w:r>
    </w:p>
    <w:p w:rsidR="009D0F92" w:rsidRPr="008F0D40" w:rsidRDefault="008F0D40" w:rsidP="008F0D40">
      <w:p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b/>
      </w:r>
      <w:r w:rsidR="009D0F92" w:rsidRPr="008F0D40">
        <w:rPr>
          <w:rFonts w:ascii="Times New Roman" w:hAnsi="Times New Roman" w:cs="Times New Roman"/>
          <w:b/>
          <w:bCs/>
          <w:color w:val="7F0055"/>
          <w:sz w:val="24"/>
          <w:szCs w:val="24"/>
        </w:rPr>
        <w:t>static</w:t>
      </w:r>
      <w:r w:rsidR="009D0F92" w:rsidRPr="008F0D40">
        <w:rPr>
          <w:rFonts w:ascii="Times New Roman" w:hAnsi="Times New Roman" w:cs="Times New Roman"/>
          <w:color w:val="000000"/>
          <w:sz w:val="24"/>
          <w:szCs w:val="24"/>
        </w:rPr>
        <w:t xml:space="preserve"> ArrayList&lt;Integer&gt; </w:t>
      </w:r>
      <w:r w:rsidR="009D0F92" w:rsidRPr="008F0D40">
        <w:rPr>
          <w:rFonts w:ascii="Times New Roman" w:hAnsi="Times New Roman" w:cs="Times New Roman"/>
          <w:i/>
          <w:iCs/>
          <w:color w:val="0000C0"/>
          <w:sz w:val="24"/>
          <w:szCs w:val="24"/>
        </w:rPr>
        <w:t>listOfMinEdge</w:t>
      </w:r>
      <w:r w:rsidR="009D0F92" w:rsidRPr="008F0D40">
        <w:rPr>
          <w:rFonts w:ascii="Times New Roman" w:hAnsi="Times New Roman" w:cs="Times New Roman"/>
          <w:color w:val="000000"/>
          <w:sz w:val="24"/>
          <w:szCs w:val="24"/>
        </w:rPr>
        <w:t xml:space="preserve"> = </w:t>
      </w:r>
      <w:r w:rsidR="009D0F92" w:rsidRPr="008F0D40">
        <w:rPr>
          <w:rFonts w:ascii="Times New Roman" w:hAnsi="Times New Roman" w:cs="Times New Roman"/>
          <w:b/>
          <w:bCs/>
          <w:color w:val="7F0055"/>
          <w:sz w:val="24"/>
          <w:szCs w:val="24"/>
        </w:rPr>
        <w:t>new</w:t>
      </w:r>
      <w:r w:rsidR="009D0F92" w:rsidRPr="008F0D40">
        <w:rPr>
          <w:rFonts w:ascii="Times New Roman" w:hAnsi="Times New Roman" w:cs="Times New Roman"/>
          <w:color w:val="000000"/>
          <w:sz w:val="24"/>
          <w:szCs w:val="24"/>
        </w:rPr>
        <w:t xml:space="preserve"> ArrayList&lt;Integer&gt;();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p>
    <w:p w:rsidR="009D0F92" w:rsidRPr="008F0D40" w:rsidRDefault="008F0D40" w:rsidP="008F0D40">
      <w:p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b/>
      </w:r>
      <w:r w:rsidR="009D0F92" w:rsidRPr="008F0D40">
        <w:rPr>
          <w:rFonts w:ascii="Times New Roman" w:hAnsi="Times New Roman" w:cs="Times New Roman"/>
          <w:color w:val="3F7F5F"/>
          <w:sz w:val="24"/>
          <w:szCs w:val="24"/>
        </w:rPr>
        <w:t>// "listofAdjNodes" keep track of adjacent neighbors of the node</w:t>
      </w:r>
    </w:p>
    <w:p w:rsidR="009D0F92" w:rsidRPr="008F0D40" w:rsidRDefault="008F0D40" w:rsidP="008F0D40">
      <w:p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b/>
      </w:r>
      <w:r w:rsidR="009D0F92" w:rsidRPr="008F0D40">
        <w:rPr>
          <w:rFonts w:ascii="Times New Roman" w:hAnsi="Times New Roman" w:cs="Times New Roman"/>
          <w:b/>
          <w:bCs/>
          <w:color w:val="7F0055"/>
          <w:sz w:val="24"/>
          <w:szCs w:val="24"/>
        </w:rPr>
        <w:t>static</w:t>
      </w:r>
      <w:r w:rsidR="009D0F92" w:rsidRPr="008F0D40">
        <w:rPr>
          <w:rFonts w:ascii="Times New Roman" w:hAnsi="Times New Roman" w:cs="Times New Roman"/>
          <w:color w:val="000000"/>
          <w:sz w:val="24"/>
          <w:szCs w:val="24"/>
        </w:rPr>
        <w:t xml:space="preserve"> ArrayList&lt;Integer&gt; </w:t>
      </w:r>
      <w:r w:rsidR="009D0F92" w:rsidRPr="008F0D40">
        <w:rPr>
          <w:rFonts w:ascii="Times New Roman" w:hAnsi="Times New Roman" w:cs="Times New Roman"/>
          <w:i/>
          <w:iCs/>
          <w:color w:val="0000C0"/>
          <w:sz w:val="24"/>
          <w:szCs w:val="24"/>
        </w:rPr>
        <w:t>listofAdjNodes</w:t>
      </w:r>
      <w:r w:rsidR="009D0F92" w:rsidRPr="008F0D40">
        <w:rPr>
          <w:rFonts w:ascii="Times New Roman" w:hAnsi="Times New Roman" w:cs="Times New Roman"/>
          <w:color w:val="000000"/>
          <w:sz w:val="24"/>
          <w:szCs w:val="24"/>
        </w:rPr>
        <w:t xml:space="preserve"> = </w:t>
      </w:r>
      <w:r w:rsidR="009D0F92" w:rsidRPr="008F0D40">
        <w:rPr>
          <w:rFonts w:ascii="Times New Roman" w:hAnsi="Times New Roman" w:cs="Times New Roman"/>
          <w:b/>
          <w:bCs/>
          <w:color w:val="7F0055"/>
          <w:sz w:val="24"/>
          <w:szCs w:val="24"/>
        </w:rPr>
        <w:t>new</w:t>
      </w:r>
      <w:r w:rsidR="009D0F92" w:rsidRPr="008F0D40">
        <w:rPr>
          <w:rFonts w:ascii="Times New Roman" w:hAnsi="Times New Roman" w:cs="Times New Roman"/>
          <w:color w:val="000000"/>
          <w:sz w:val="24"/>
          <w:szCs w:val="24"/>
        </w:rPr>
        <w:t xml:space="preserve"> ArrayList&lt;Integer&gt;();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p>
    <w:p w:rsidR="009D0F92" w:rsidRPr="008F0D40" w:rsidRDefault="008F0D40" w:rsidP="008F0D40">
      <w:p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b/>
      </w:r>
      <w:r w:rsidR="009D0F92" w:rsidRPr="008F0D40">
        <w:rPr>
          <w:rFonts w:ascii="Times New Roman" w:hAnsi="Times New Roman" w:cs="Times New Roman"/>
          <w:color w:val="3F7F5F"/>
          <w:sz w:val="24"/>
          <w:szCs w:val="24"/>
        </w:rPr>
        <w:t>// "listofParentNodes" that keep track of parents of the node</w:t>
      </w:r>
    </w:p>
    <w:p w:rsidR="009D0F92" w:rsidRPr="008F0D40" w:rsidRDefault="008F0D40" w:rsidP="008F0D40">
      <w:p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b/>
      </w:r>
      <w:r w:rsidR="009D0F92" w:rsidRPr="008F0D40">
        <w:rPr>
          <w:rFonts w:ascii="Times New Roman" w:hAnsi="Times New Roman" w:cs="Times New Roman"/>
          <w:b/>
          <w:bCs/>
          <w:color w:val="7F0055"/>
          <w:sz w:val="24"/>
          <w:szCs w:val="24"/>
        </w:rPr>
        <w:t>static</w:t>
      </w:r>
      <w:r w:rsidR="009D0F92" w:rsidRPr="008F0D40">
        <w:rPr>
          <w:rFonts w:ascii="Times New Roman" w:hAnsi="Times New Roman" w:cs="Times New Roman"/>
          <w:color w:val="000000"/>
          <w:sz w:val="24"/>
          <w:szCs w:val="24"/>
        </w:rPr>
        <w:t xml:space="preserve"> ArrayList&lt;Integer&gt; </w:t>
      </w:r>
      <w:r w:rsidR="009D0F92" w:rsidRPr="008F0D40">
        <w:rPr>
          <w:rFonts w:ascii="Times New Roman" w:hAnsi="Times New Roman" w:cs="Times New Roman"/>
          <w:i/>
          <w:iCs/>
          <w:color w:val="0000C0"/>
          <w:sz w:val="24"/>
          <w:szCs w:val="24"/>
        </w:rPr>
        <w:t>listofParentNodes</w:t>
      </w:r>
      <w:r w:rsidR="009D0F92" w:rsidRPr="008F0D40">
        <w:rPr>
          <w:rFonts w:ascii="Times New Roman" w:hAnsi="Times New Roman" w:cs="Times New Roman"/>
          <w:color w:val="000000"/>
          <w:sz w:val="24"/>
          <w:szCs w:val="24"/>
        </w:rPr>
        <w:t xml:space="preserve"> = </w:t>
      </w:r>
      <w:r w:rsidR="009D0F92" w:rsidRPr="008F0D40">
        <w:rPr>
          <w:rFonts w:ascii="Times New Roman" w:hAnsi="Times New Roman" w:cs="Times New Roman"/>
          <w:b/>
          <w:bCs/>
          <w:color w:val="7F0055"/>
          <w:sz w:val="24"/>
          <w:szCs w:val="24"/>
        </w:rPr>
        <w:t>new</w:t>
      </w:r>
      <w:r w:rsidR="009D0F92" w:rsidRPr="008F0D40">
        <w:rPr>
          <w:rFonts w:ascii="Times New Roman" w:hAnsi="Times New Roman" w:cs="Times New Roman"/>
          <w:color w:val="000000"/>
          <w:sz w:val="24"/>
          <w:szCs w:val="24"/>
        </w:rPr>
        <w:t xml:space="preserve"> ArrayList&lt;Integer&gt;();</w:t>
      </w:r>
    </w:p>
    <w:p w:rsidR="009D0F92" w:rsidRPr="008F0D40" w:rsidRDefault="009D0F92" w:rsidP="008F0D40">
      <w:pPr>
        <w:autoSpaceDE w:val="0"/>
        <w:autoSpaceDN w:val="0"/>
        <w:adjustRightInd w:val="0"/>
        <w:spacing w:before="0" w:after="0" w:line="240" w:lineRule="auto"/>
        <w:jc w:val="both"/>
        <w:rPr>
          <w:rFonts w:ascii="Times New Roman" w:hAnsi="Times New Roman" w:cs="Times New Roman"/>
          <w:sz w:val="24"/>
          <w:szCs w:val="24"/>
        </w:rPr>
      </w:pPr>
    </w:p>
    <w:p w:rsidR="009D0F92" w:rsidRPr="008F0D40" w:rsidRDefault="008F0D40" w:rsidP="008F0D40">
      <w:pPr>
        <w:autoSpaceDE w:val="0"/>
        <w:autoSpaceDN w:val="0"/>
        <w:adjustRightInd w:val="0"/>
        <w:spacing w:before="0" w:after="0" w:line="240" w:lineRule="auto"/>
        <w:jc w:val="both"/>
        <w:rPr>
          <w:rFonts w:ascii="Times New Roman" w:hAnsi="Times New Roman" w:cs="Times New Roman"/>
          <w:sz w:val="24"/>
          <w:szCs w:val="24"/>
        </w:rPr>
      </w:pPr>
      <w:r>
        <w:rPr>
          <w:rFonts w:ascii="Times New Roman" w:hAnsi="Times New Roman" w:cs="Times New Roman"/>
          <w:color w:val="000000"/>
          <w:sz w:val="24"/>
          <w:szCs w:val="24"/>
        </w:rPr>
        <w:tab/>
      </w:r>
      <w:r w:rsidR="009D0F92" w:rsidRPr="008F0D40">
        <w:rPr>
          <w:rFonts w:ascii="Times New Roman" w:hAnsi="Times New Roman" w:cs="Times New Roman"/>
          <w:color w:val="3F7F5F"/>
          <w:sz w:val="24"/>
          <w:szCs w:val="24"/>
        </w:rPr>
        <w:t>// calculating the next node</w:t>
      </w:r>
    </w:p>
    <w:p w:rsidR="008F0D40" w:rsidRDefault="008F0D40" w:rsidP="008F0D40">
      <w:pPr>
        <w:pStyle w:val="Default"/>
        <w:jc w:val="both"/>
      </w:pPr>
      <w:r>
        <w:tab/>
      </w:r>
      <w:r w:rsidR="009D0F92" w:rsidRPr="008F0D40">
        <w:rPr>
          <w:b/>
          <w:bCs/>
          <w:color w:val="7F0055"/>
        </w:rPr>
        <w:t>static</w:t>
      </w:r>
      <w:r w:rsidR="009D0F92" w:rsidRPr="008F0D40">
        <w:t xml:space="preserve"> ArrayList&lt;Integer&gt; </w:t>
      </w:r>
      <w:r w:rsidR="009D0F92" w:rsidRPr="008F0D40">
        <w:rPr>
          <w:i/>
          <w:iCs/>
          <w:color w:val="0000C0"/>
        </w:rPr>
        <w:t>listOfNextNode</w:t>
      </w:r>
      <w:r w:rsidR="009D0F92" w:rsidRPr="008F0D40">
        <w:t xml:space="preserve"> = </w:t>
      </w:r>
      <w:r w:rsidR="009D0F92" w:rsidRPr="008F0D40">
        <w:rPr>
          <w:b/>
          <w:bCs/>
          <w:color w:val="7F0055"/>
        </w:rPr>
        <w:t>new</w:t>
      </w:r>
      <w:r w:rsidR="009D0F92" w:rsidRPr="008F0D40">
        <w:t xml:space="preserve"> ArrayList&lt;Integer&gt;();</w:t>
      </w:r>
    </w:p>
    <w:p w:rsidR="008F0D40" w:rsidRDefault="008F0D40">
      <w:pPr>
        <w:rPr>
          <w:rFonts w:ascii="Times New Roman" w:hAnsi="Times New Roman" w:cs="Times New Roman"/>
          <w:color w:val="000000"/>
          <w:sz w:val="24"/>
          <w:szCs w:val="24"/>
        </w:rPr>
      </w:pPr>
      <w:r>
        <w:br w:type="page"/>
      </w:r>
    </w:p>
    <w:p w:rsidR="008F0D40" w:rsidRDefault="008F0D40" w:rsidP="008F0D40">
      <w:pPr>
        <w:autoSpaceDE w:val="0"/>
        <w:autoSpaceDN w:val="0"/>
        <w:adjustRightInd w:val="0"/>
        <w:spacing w:before="0" w:after="0" w:line="240" w:lineRule="auto"/>
        <w:jc w:val="center"/>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 xml:space="preserve">Implementation &amp; </w:t>
      </w:r>
      <w:r w:rsidR="000D3DE6" w:rsidRPr="000D3DE6">
        <w:rPr>
          <w:rFonts w:ascii="Times New Roman" w:hAnsi="Times New Roman" w:cs="Times New Roman"/>
          <w:b/>
          <w:color w:val="000000"/>
          <w:sz w:val="36"/>
          <w:szCs w:val="36"/>
        </w:rPr>
        <w:t>Instructions to run the code</w:t>
      </w:r>
    </w:p>
    <w:p w:rsidR="008F0D40" w:rsidRDefault="008F0D40" w:rsidP="008F0D40">
      <w:pPr>
        <w:autoSpaceDE w:val="0"/>
        <w:autoSpaceDN w:val="0"/>
        <w:adjustRightInd w:val="0"/>
        <w:spacing w:before="0" w:after="0" w:line="240" w:lineRule="auto"/>
        <w:jc w:val="center"/>
        <w:rPr>
          <w:rFonts w:ascii="Courier New" w:hAnsi="Courier New" w:cs="Courier New"/>
          <w:b/>
          <w:bCs/>
          <w:color w:val="7F0055"/>
        </w:rPr>
      </w:pPr>
    </w:p>
    <w:p w:rsidR="009D0F92" w:rsidRDefault="008F0D40" w:rsidP="008F0D40">
      <w:pPr>
        <w:pStyle w:val="Default"/>
        <w:jc w:val="both"/>
        <w:rPr>
          <w:b/>
          <w:sz w:val="28"/>
          <w:szCs w:val="28"/>
        </w:rPr>
      </w:pPr>
      <w:r w:rsidRPr="008F0D40">
        <w:rPr>
          <w:b/>
          <w:sz w:val="28"/>
          <w:szCs w:val="28"/>
        </w:rPr>
        <w:t>Interface</w:t>
      </w:r>
      <w:r>
        <w:rPr>
          <w:b/>
          <w:sz w:val="28"/>
          <w:szCs w:val="28"/>
        </w:rPr>
        <w:t>:</w:t>
      </w:r>
    </w:p>
    <w:p w:rsidR="008F0D40" w:rsidRDefault="008F0D40" w:rsidP="008F0D40">
      <w:pPr>
        <w:pStyle w:val="Default"/>
        <w:jc w:val="both"/>
        <w:rPr>
          <w:b/>
          <w:sz w:val="28"/>
          <w:szCs w:val="28"/>
        </w:rPr>
      </w:pPr>
    </w:p>
    <w:p w:rsidR="008F0D40" w:rsidRPr="008F0D40" w:rsidRDefault="008F0D40" w:rsidP="008F0D40">
      <w:pPr>
        <w:pStyle w:val="Default"/>
        <w:jc w:val="both"/>
        <w:rPr>
          <w:b/>
          <w:sz w:val="28"/>
          <w:szCs w:val="28"/>
        </w:rPr>
      </w:pPr>
      <w:r>
        <w:rPr>
          <w:b/>
          <w:sz w:val="28"/>
          <w:szCs w:val="28"/>
        </w:rPr>
        <w:t>Main Menu:</w:t>
      </w:r>
    </w:p>
    <w:p w:rsidR="008F0D40" w:rsidRDefault="008F0D40" w:rsidP="008F0D40">
      <w:pPr>
        <w:pStyle w:val="Default"/>
        <w:jc w:val="both"/>
      </w:pPr>
      <w:r>
        <w:rPr>
          <w:noProof/>
          <w:lang w:eastAsia="en-US"/>
        </w:rPr>
        <w:drawing>
          <wp:inline distT="0" distB="0" distL="0" distR="0" wp14:anchorId="15CCDDC2" wp14:editId="4F17A1BC">
            <wp:extent cx="524827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8275" cy="2495550"/>
                    </a:xfrm>
                    <a:prstGeom prst="rect">
                      <a:avLst/>
                    </a:prstGeom>
                  </pic:spPr>
                </pic:pic>
              </a:graphicData>
            </a:graphic>
          </wp:inline>
        </w:drawing>
      </w:r>
    </w:p>
    <w:p w:rsidR="008F0D40" w:rsidRDefault="000D3DE6" w:rsidP="008F0D40">
      <w:pPr>
        <w:pStyle w:val="Default"/>
        <w:jc w:val="both"/>
        <w:rPr>
          <w:b/>
          <w:sz w:val="28"/>
          <w:szCs w:val="28"/>
        </w:rPr>
      </w:pPr>
      <w:r>
        <w:rPr>
          <w:b/>
          <w:sz w:val="28"/>
          <w:szCs w:val="28"/>
        </w:rPr>
        <w:t xml:space="preserve">Step 1: </w:t>
      </w:r>
      <w:r w:rsidR="008F0D40" w:rsidRPr="008F0D40">
        <w:rPr>
          <w:b/>
          <w:sz w:val="28"/>
          <w:szCs w:val="28"/>
        </w:rPr>
        <w:t>On selecting Option 1,</w:t>
      </w:r>
      <w:r w:rsidR="008F0D40">
        <w:rPr>
          <w:b/>
          <w:sz w:val="28"/>
          <w:szCs w:val="28"/>
        </w:rPr>
        <w:t xml:space="preserve"> </w:t>
      </w:r>
      <w:r w:rsidR="008F0D40" w:rsidRPr="008F0D40">
        <w:rPr>
          <w:b/>
          <w:sz w:val="28"/>
          <w:szCs w:val="28"/>
        </w:rPr>
        <w:t>to load the distance matrix from a text file</w:t>
      </w:r>
    </w:p>
    <w:p w:rsidR="008F0D40" w:rsidRDefault="008F0D40" w:rsidP="008F0D40">
      <w:pPr>
        <w:pStyle w:val="Default"/>
        <w:jc w:val="both"/>
        <w:rPr>
          <w:b/>
          <w:sz w:val="28"/>
          <w:szCs w:val="28"/>
        </w:rPr>
      </w:pPr>
    </w:p>
    <w:p w:rsidR="008F0D40" w:rsidRDefault="008F0D40" w:rsidP="008F0D40">
      <w:pPr>
        <w:pStyle w:val="Default"/>
        <w:jc w:val="both"/>
        <w:rPr>
          <w:b/>
        </w:rPr>
      </w:pPr>
      <w:r>
        <w:rPr>
          <w:noProof/>
          <w:lang w:eastAsia="en-US"/>
        </w:rPr>
        <w:drawing>
          <wp:inline distT="0" distB="0" distL="0" distR="0" wp14:anchorId="63E506E7" wp14:editId="69CFE649">
            <wp:extent cx="275272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685800"/>
                    </a:xfrm>
                    <a:prstGeom prst="rect">
                      <a:avLst/>
                    </a:prstGeom>
                  </pic:spPr>
                </pic:pic>
              </a:graphicData>
            </a:graphic>
          </wp:inline>
        </w:drawing>
      </w:r>
    </w:p>
    <w:p w:rsidR="008F0D40" w:rsidRDefault="008F0D40" w:rsidP="008F0D40">
      <w:pPr>
        <w:pStyle w:val="Default"/>
        <w:jc w:val="both"/>
        <w:rPr>
          <w:b/>
        </w:rPr>
      </w:pPr>
      <w:r>
        <w:rPr>
          <w:noProof/>
          <w:lang w:eastAsia="en-US"/>
        </w:rPr>
        <w:drawing>
          <wp:inline distT="0" distB="0" distL="0" distR="0" wp14:anchorId="0FC6D092" wp14:editId="5A40FDED">
            <wp:extent cx="4438650" cy="2771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2771775"/>
                    </a:xfrm>
                    <a:prstGeom prst="rect">
                      <a:avLst/>
                    </a:prstGeom>
                  </pic:spPr>
                </pic:pic>
              </a:graphicData>
            </a:graphic>
          </wp:inline>
        </w:drawing>
      </w:r>
    </w:p>
    <w:p w:rsidR="008F0D40" w:rsidRDefault="008F0D40">
      <w:pPr>
        <w:rPr>
          <w:rFonts w:ascii="Times New Roman" w:hAnsi="Times New Roman" w:cs="Times New Roman"/>
          <w:b/>
          <w:color w:val="000000"/>
          <w:sz w:val="24"/>
          <w:szCs w:val="24"/>
        </w:rPr>
      </w:pPr>
      <w:r>
        <w:rPr>
          <w:b/>
        </w:rPr>
        <w:br w:type="page"/>
      </w:r>
    </w:p>
    <w:p w:rsidR="008F0D40" w:rsidRDefault="000D3DE6" w:rsidP="008F0D40">
      <w:pPr>
        <w:pStyle w:val="Default"/>
        <w:jc w:val="both"/>
        <w:rPr>
          <w:b/>
          <w:sz w:val="28"/>
          <w:szCs w:val="28"/>
        </w:rPr>
      </w:pPr>
      <w:r>
        <w:rPr>
          <w:b/>
          <w:sz w:val="28"/>
          <w:szCs w:val="28"/>
        </w:rPr>
        <w:lastRenderedPageBreak/>
        <w:t xml:space="preserve">Step 2: </w:t>
      </w:r>
      <w:r w:rsidR="008F0D40">
        <w:rPr>
          <w:b/>
          <w:sz w:val="28"/>
          <w:szCs w:val="28"/>
        </w:rPr>
        <w:t>On selecting Option 2</w:t>
      </w:r>
      <w:r w:rsidR="008F0D40" w:rsidRPr="008F0D40">
        <w:rPr>
          <w:b/>
          <w:sz w:val="28"/>
          <w:szCs w:val="28"/>
        </w:rPr>
        <w:t>,</w:t>
      </w:r>
      <w:r w:rsidR="008F0D40">
        <w:rPr>
          <w:b/>
          <w:sz w:val="28"/>
          <w:szCs w:val="28"/>
        </w:rPr>
        <w:t xml:space="preserve"> </w:t>
      </w:r>
      <w:r w:rsidR="008F0D40">
        <w:rPr>
          <w:b/>
          <w:sz w:val="28"/>
          <w:szCs w:val="28"/>
        </w:rPr>
        <w:t>to enter the source node and Display Connection table</w:t>
      </w:r>
    </w:p>
    <w:p w:rsidR="008F0D40" w:rsidRDefault="008F0D40" w:rsidP="008F0D40">
      <w:pPr>
        <w:pStyle w:val="Default"/>
        <w:jc w:val="both"/>
        <w:rPr>
          <w:b/>
          <w:sz w:val="28"/>
          <w:szCs w:val="28"/>
        </w:rPr>
      </w:pPr>
    </w:p>
    <w:p w:rsidR="008F0D40" w:rsidRDefault="008F0D40" w:rsidP="008F0D40">
      <w:pPr>
        <w:pStyle w:val="Default"/>
        <w:jc w:val="both"/>
        <w:rPr>
          <w:b/>
        </w:rPr>
      </w:pPr>
      <w:r>
        <w:rPr>
          <w:noProof/>
          <w:lang w:eastAsia="en-US"/>
        </w:rPr>
        <w:drawing>
          <wp:inline distT="0" distB="0" distL="0" distR="0" wp14:anchorId="3EBEB4C8" wp14:editId="67C9E2E3">
            <wp:extent cx="4632960" cy="23289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3873" cy="2334398"/>
                    </a:xfrm>
                    <a:prstGeom prst="rect">
                      <a:avLst/>
                    </a:prstGeom>
                  </pic:spPr>
                </pic:pic>
              </a:graphicData>
            </a:graphic>
          </wp:inline>
        </w:drawing>
      </w:r>
    </w:p>
    <w:p w:rsidR="008F0D40" w:rsidRDefault="008F0D40" w:rsidP="008F0D40">
      <w:pPr>
        <w:pStyle w:val="Default"/>
        <w:jc w:val="both"/>
        <w:rPr>
          <w:b/>
        </w:rPr>
      </w:pPr>
      <w:r>
        <w:rPr>
          <w:noProof/>
          <w:lang w:eastAsia="en-US"/>
        </w:rPr>
        <w:drawing>
          <wp:inline distT="0" distB="0" distL="0" distR="0" wp14:anchorId="59B0D14A" wp14:editId="76BBE4EE">
            <wp:extent cx="6027129" cy="4434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52219" cy="4453302"/>
                    </a:xfrm>
                    <a:prstGeom prst="rect">
                      <a:avLst/>
                    </a:prstGeom>
                  </pic:spPr>
                </pic:pic>
              </a:graphicData>
            </a:graphic>
          </wp:inline>
        </w:drawing>
      </w:r>
    </w:p>
    <w:p w:rsidR="008F0D40" w:rsidRDefault="008F0D40" w:rsidP="008F0D40">
      <w:pPr>
        <w:pStyle w:val="Default"/>
        <w:jc w:val="both"/>
        <w:rPr>
          <w:b/>
        </w:rPr>
      </w:pPr>
    </w:p>
    <w:p w:rsidR="008F0D40" w:rsidRDefault="008F0D40" w:rsidP="008F0D40">
      <w:pPr>
        <w:pStyle w:val="Default"/>
        <w:jc w:val="both"/>
        <w:rPr>
          <w:b/>
        </w:rPr>
      </w:pPr>
    </w:p>
    <w:p w:rsidR="008F0D40" w:rsidRDefault="008F0D40">
      <w:pPr>
        <w:rPr>
          <w:rFonts w:ascii="Times New Roman" w:hAnsi="Times New Roman" w:cs="Times New Roman"/>
          <w:b/>
          <w:color w:val="000000"/>
          <w:sz w:val="24"/>
          <w:szCs w:val="24"/>
        </w:rPr>
      </w:pPr>
      <w:r>
        <w:rPr>
          <w:b/>
        </w:rPr>
        <w:br w:type="page"/>
      </w:r>
    </w:p>
    <w:p w:rsidR="008F0D40" w:rsidRDefault="000D3DE6" w:rsidP="008F0D40">
      <w:pPr>
        <w:pStyle w:val="Default"/>
        <w:jc w:val="both"/>
        <w:rPr>
          <w:b/>
          <w:sz w:val="28"/>
          <w:szCs w:val="28"/>
        </w:rPr>
      </w:pPr>
      <w:r>
        <w:rPr>
          <w:b/>
          <w:sz w:val="28"/>
          <w:szCs w:val="28"/>
        </w:rPr>
        <w:lastRenderedPageBreak/>
        <w:t xml:space="preserve">Step 3: </w:t>
      </w:r>
      <w:r w:rsidR="008F0D40">
        <w:rPr>
          <w:b/>
          <w:sz w:val="28"/>
          <w:szCs w:val="28"/>
        </w:rPr>
        <w:t>On selecting Option 3</w:t>
      </w:r>
      <w:r w:rsidR="008F0D40" w:rsidRPr="008F0D40">
        <w:rPr>
          <w:b/>
          <w:sz w:val="28"/>
          <w:szCs w:val="28"/>
        </w:rPr>
        <w:t>,</w:t>
      </w:r>
      <w:r w:rsidR="008F0D40">
        <w:rPr>
          <w:b/>
          <w:sz w:val="28"/>
          <w:szCs w:val="28"/>
        </w:rPr>
        <w:t xml:space="preserve"> </w:t>
      </w:r>
      <w:r w:rsidR="008F0D40">
        <w:rPr>
          <w:b/>
          <w:sz w:val="28"/>
          <w:szCs w:val="28"/>
        </w:rPr>
        <w:t>to enter the destination</w:t>
      </w:r>
      <w:r w:rsidR="008F0D40">
        <w:rPr>
          <w:b/>
          <w:sz w:val="28"/>
          <w:szCs w:val="28"/>
        </w:rPr>
        <w:t xml:space="preserve"> node</w:t>
      </w:r>
      <w:r w:rsidR="008F0D40">
        <w:rPr>
          <w:b/>
          <w:sz w:val="28"/>
          <w:szCs w:val="28"/>
        </w:rPr>
        <w:t xml:space="preserve"> and Display shortest Path and Cost</w:t>
      </w:r>
    </w:p>
    <w:p w:rsidR="008F0D40" w:rsidRDefault="008F0D40" w:rsidP="008F0D40">
      <w:pPr>
        <w:pStyle w:val="Default"/>
        <w:jc w:val="both"/>
        <w:rPr>
          <w:b/>
          <w:sz w:val="28"/>
          <w:szCs w:val="28"/>
        </w:rPr>
      </w:pPr>
    </w:p>
    <w:p w:rsidR="008F0D40" w:rsidRDefault="008F0D40" w:rsidP="008F0D40">
      <w:pPr>
        <w:pStyle w:val="Default"/>
        <w:jc w:val="both"/>
        <w:rPr>
          <w:b/>
        </w:rPr>
      </w:pPr>
      <w:r>
        <w:rPr>
          <w:noProof/>
          <w:lang w:eastAsia="en-US"/>
        </w:rPr>
        <w:drawing>
          <wp:inline distT="0" distB="0" distL="0" distR="0" wp14:anchorId="7F0E9F97" wp14:editId="728BEA3C">
            <wp:extent cx="5486400" cy="20935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093595"/>
                    </a:xfrm>
                    <a:prstGeom prst="rect">
                      <a:avLst/>
                    </a:prstGeom>
                  </pic:spPr>
                </pic:pic>
              </a:graphicData>
            </a:graphic>
          </wp:inline>
        </w:drawing>
      </w:r>
    </w:p>
    <w:p w:rsidR="008F0D40" w:rsidRDefault="008F0D40" w:rsidP="008F0D40">
      <w:pPr>
        <w:pStyle w:val="Default"/>
        <w:jc w:val="both"/>
        <w:rPr>
          <w:b/>
        </w:rPr>
      </w:pPr>
    </w:p>
    <w:p w:rsidR="008F0D40" w:rsidRDefault="008F0D40" w:rsidP="008F0D40">
      <w:pPr>
        <w:pStyle w:val="Default"/>
        <w:jc w:val="both"/>
        <w:rPr>
          <w:b/>
        </w:rPr>
      </w:pPr>
    </w:p>
    <w:p w:rsidR="008F0D40" w:rsidRDefault="000D3DE6" w:rsidP="008F0D40">
      <w:pPr>
        <w:pStyle w:val="Default"/>
        <w:jc w:val="both"/>
        <w:rPr>
          <w:b/>
          <w:sz w:val="28"/>
          <w:szCs w:val="28"/>
        </w:rPr>
      </w:pPr>
      <w:r>
        <w:rPr>
          <w:b/>
          <w:sz w:val="28"/>
          <w:szCs w:val="28"/>
        </w:rPr>
        <w:t xml:space="preserve">Step 4: </w:t>
      </w:r>
      <w:r w:rsidR="008F0D40">
        <w:rPr>
          <w:b/>
          <w:sz w:val="28"/>
          <w:szCs w:val="28"/>
        </w:rPr>
        <w:t>On selecting Option 4</w:t>
      </w:r>
      <w:r w:rsidR="008F0D40" w:rsidRPr="008F0D40">
        <w:rPr>
          <w:b/>
          <w:sz w:val="28"/>
          <w:szCs w:val="28"/>
        </w:rPr>
        <w:t>,</w:t>
      </w:r>
      <w:r w:rsidR="008F0D40">
        <w:rPr>
          <w:b/>
          <w:sz w:val="28"/>
          <w:szCs w:val="28"/>
        </w:rPr>
        <w:t xml:space="preserve"> </w:t>
      </w:r>
      <w:r w:rsidR="008F0D40">
        <w:rPr>
          <w:b/>
          <w:sz w:val="28"/>
          <w:szCs w:val="28"/>
        </w:rPr>
        <w:t>Modify a topology. Display options to Add and delete a node</w:t>
      </w:r>
    </w:p>
    <w:p w:rsidR="008F0D40" w:rsidRDefault="008F0D40" w:rsidP="008F0D40">
      <w:pPr>
        <w:pStyle w:val="Default"/>
        <w:jc w:val="both"/>
        <w:rPr>
          <w:b/>
          <w:sz w:val="28"/>
          <w:szCs w:val="28"/>
        </w:rPr>
      </w:pPr>
    </w:p>
    <w:p w:rsidR="008F0D40" w:rsidRDefault="008F0D40" w:rsidP="008F0D40">
      <w:pPr>
        <w:pStyle w:val="Default"/>
        <w:jc w:val="both"/>
        <w:rPr>
          <w:b/>
        </w:rPr>
      </w:pPr>
      <w:r>
        <w:rPr>
          <w:noProof/>
          <w:lang w:eastAsia="en-US"/>
        </w:rPr>
        <w:drawing>
          <wp:inline distT="0" distB="0" distL="0" distR="0" wp14:anchorId="77BB4055" wp14:editId="7465F404">
            <wp:extent cx="5267325" cy="2990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325" cy="2990850"/>
                    </a:xfrm>
                    <a:prstGeom prst="rect">
                      <a:avLst/>
                    </a:prstGeom>
                  </pic:spPr>
                </pic:pic>
              </a:graphicData>
            </a:graphic>
          </wp:inline>
        </w:drawing>
      </w:r>
    </w:p>
    <w:p w:rsidR="008F0D40" w:rsidRDefault="008F0D40">
      <w:pPr>
        <w:rPr>
          <w:rFonts w:ascii="Times New Roman" w:hAnsi="Times New Roman" w:cs="Times New Roman"/>
          <w:b/>
          <w:color w:val="000000"/>
          <w:sz w:val="24"/>
          <w:szCs w:val="24"/>
        </w:rPr>
      </w:pPr>
      <w:r>
        <w:rPr>
          <w:b/>
        </w:rPr>
        <w:br w:type="page"/>
      </w:r>
    </w:p>
    <w:p w:rsidR="008F0D40" w:rsidRDefault="000D3DE6" w:rsidP="008F0D40">
      <w:pPr>
        <w:pStyle w:val="Default"/>
        <w:jc w:val="both"/>
        <w:rPr>
          <w:b/>
          <w:sz w:val="28"/>
          <w:szCs w:val="28"/>
        </w:rPr>
      </w:pPr>
      <w:r>
        <w:rPr>
          <w:b/>
          <w:sz w:val="28"/>
          <w:szCs w:val="28"/>
        </w:rPr>
        <w:lastRenderedPageBreak/>
        <w:t xml:space="preserve">Step 5: </w:t>
      </w:r>
      <w:r w:rsidR="008F0D40">
        <w:rPr>
          <w:b/>
          <w:sz w:val="28"/>
          <w:szCs w:val="28"/>
        </w:rPr>
        <w:t xml:space="preserve">On selecting </w:t>
      </w:r>
      <w:r w:rsidR="008F0D40">
        <w:rPr>
          <w:b/>
          <w:sz w:val="28"/>
          <w:szCs w:val="28"/>
        </w:rPr>
        <w:t>sub-option 1</w:t>
      </w:r>
      <w:r w:rsidR="008F0D40" w:rsidRPr="008F0D40">
        <w:rPr>
          <w:b/>
          <w:sz w:val="28"/>
          <w:szCs w:val="28"/>
        </w:rPr>
        <w:t>,</w:t>
      </w:r>
      <w:r w:rsidR="008F0D40">
        <w:rPr>
          <w:b/>
          <w:sz w:val="28"/>
          <w:szCs w:val="28"/>
        </w:rPr>
        <w:t xml:space="preserve"> Add a node</w:t>
      </w:r>
      <w:r w:rsidR="008F0D40">
        <w:rPr>
          <w:b/>
          <w:sz w:val="28"/>
          <w:szCs w:val="28"/>
        </w:rPr>
        <w:t xml:space="preserve">. </w:t>
      </w:r>
      <w:r w:rsidR="008F0D40">
        <w:rPr>
          <w:b/>
          <w:sz w:val="28"/>
          <w:szCs w:val="28"/>
        </w:rPr>
        <w:t xml:space="preserve">Enter the node </w:t>
      </w:r>
      <w:r>
        <w:rPr>
          <w:b/>
          <w:sz w:val="28"/>
          <w:szCs w:val="28"/>
        </w:rPr>
        <w:t xml:space="preserve">to be added and its </w:t>
      </w:r>
      <w:r w:rsidR="008F0D40">
        <w:rPr>
          <w:b/>
          <w:sz w:val="28"/>
          <w:szCs w:val="28"/>
        </w:rPr>
        <w:t>values and display new matrix.</w:t>
      </w:r>
    </w:p>
    <w:p w:rsidR="000D3DE6" w:rsidRDefault="000D3DE6" w:rsidP="008F0D40">
      <w:pPr>
        <w:pStyle w:val="Default"/>
        <w:jc w:val="both"/>
        <w:rPr>
          <w:b/>
        </w:rPr>
      </w:pPr>
      <w:r>
        <w:rPr>
          <w:noProof/>
          <w:lang w:eastAsia="en-US"/>
        </w:rPr>
        <w:drawing>
          <wp:inline distT="0" distB="0" distL="0" distR="0" wp14:anchorId="3BB77A26" wp14:editId="1468A6C8">
            <wp:extent cx="3840480" cy="240857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6041" cy="2418336"/>
                    </a:xfrm>
                    <a:prstGeom prst="rect">
                      <a:avLst/>
                    </a:prstGeom>
                  </pic:spPr>
                </pic:pic>
              </a:graphicData>
            </a:graphic>
          </wp:inline>
        </w:drawing>
      </w:r>
    </w:p>
    <w:p w:rsidR="000D3DE6" w:rsidRDefault="000D3DE6" w:rsidP="008F0D40">
      <w:pPr>
        <w:pStyle w:val="Default"/>
        <w:jc w:val="both"/>
        <w:rPr>
          <w:b/>
        </w:rPr>
      </w:pPr>
    </w:p>
    <w:p w:rsidR="000D3DE6" w:rsidRDefault="000D3DE6" w:rsidP="008F0D40">
      <w:pPr>
        <w:pStyle w:val="Default"/>
        <w:jc w:val="both"/>
        <w:rPr>
          <w:b/>
        </w:rPr>
      </w:pPr>
      <w:r>
        <w:rPr>
          <w:noProof/>
          <w:lang w:eastAsia="en-US"/>
        </w:rPr>
        <w:drawing>
          <wp:inline distT="0" distB="0" distL="0" distR="0" wp14:anchorId="1B5BEBFC" wp14:editId="284394BA">
            <wp:extent cx="4602480" cy="1809563"/>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17141" cy="1815327"/>
                    </a:xfrm>
                    <a:prstGeom prst="rect">
                      <a:avLst/>
                    </a:prstGeom>
                  </pic:spPr>
                </pic:pic>
              </a:graphicData>
            </a:graphic>
          </wp:inline>
        </w:drawing>
      </w:r>
    </w:p>
    <w:p w:rsidR="000D3DE6" w:rsidRDefault="000D3DE6" w:rsidP="008F0D40">
      <w:pPr>
        <w:pStyle w:val="Default"/>
        <w:jc w:val="both"/>
        <w:rPr>
          <w:b/>
          <w:sz w:val="28"/>
          <w:szCs w:val="28"/>
        </w:rPr>
      </w:pPr>
      <w:r>
        <w:rPr>
          <w:b/>
          <w:sz w:val="28"/>
          <w:szCs w:val="28"/>
        </w:rPr>
        <w:t xml:space="preserve">Step 6: </w:t>
      </w:r>
      <w:r>
        <w:rPr>
          <w:b/>
          <w:sz w:val="28"/>
          <w:szCs w:val="28"/>
        </w:rPr>
        <w:t>On selecting sub-o</w:t>
      </w:r>
      <w:r>
        <w:rPr>
          <w:b/>
          <w:sz w:val="28"/>
          <w:szCs w:val="28"/>
        </w:rPr>
        <w:t>ption 2</w:t>
      </w:r>
      <w:r w:rsidRPr="008F0D40">
        <w:rPr>
          <w:b/>
          <w:sz w:val="28"/>
          <w:szCs w:val="28"/>
        </w:rPr>
        <w:t>,</w:t>
      </w:r>
      <w:r>
        <w:rPr>
          <w:b/>
          <w:sz w:val="28"/>
          <w:szCs w:val="28"/>
        </w:rPr>
        <w:t xml:space="preserve"> Delete</w:t>
      </w:r>
      <w:r>
        <w:rPr>
          <w:b/>
          <w:sz w:val="28"/>
          <w:szCs w:val="28"/>
        </w:rPr>
        <w:t xml:space="preserve"> a node. Enter the node </w:t>
      </w:r>
      <w:r>
        <w:rPr>
          <w:b/>
          <w:sz w:val="28"/>
          <w:szCs w:val="28"/>
        </w:rPr>
        <w:t>to be deleted</w:t>
      </w:r>
      <w:r>
        <w:rPr>
          <w:b/>
          <w:sz w:val="28"/>
          <w:szCs w:val="28"/>
        </w:rPr>
        <w:t xml:space="preserve"> and display new matrix.</w:t>
      </w:r>
    </w:p>
    <w:p w:rsidR="000D3DE6" w:rsidRDefault="000D3DE6" w:rsidP="008F0D40">
      <w:pPr>
        <w:pStyle w:val="Default"/>
        <w:jc w:val="both"/>
        <w:rPr>
          <w:b/>
          <w:sz w:val="28"/>
          <w:szCs w:val="28"/>
        </w:rPr>
      </w:pPr>
    </w:p>
    <w:p w:rsidR="000D3DE6" w:rsidRDefault="000D3DE6" w:rsidP="008F0D40">
      <w:pPr>
        <w:pStyle w:val="Default"/>
        <w:jc w:val="both"/>
        <w:rPr>
          <w:b/>
        </w:rPr>
      </w:pPr>
      <w:r>
        <w:rPr>
          <w:noProof/>
          <w:lang w:eastAsia="en-US"/>
        </w:rPr>
        <w:drawing>
          <wp:inline distT="0" distB="0" distL="0" distR="0" wp14:anchorId="75ECA7BD" wp14:editId="61F6C95C">
            <wp:extent cx="5219700" cy="22980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876" cy="2302545"/>
                    </a:xfrm>
                    <a:prstGeom prst="rect">
                      <a:avLst/>
                    </a:prstGeom>
                  </pic:spPr>
                </pic:pic>
              </a:graphicData>
            </a:graphic>
          </wp:inline>
        </w:drawing>
      </w:r>
    </w:p>
    <w:p w:rsidR="000D3DE6" w:rsidRDefault="000D3DE6">
      <w:pPr>
        <w:rPr>
          <w:rFonts w:ascii="Times New Roman" w:hAnsi="Times New Roman" w:cs="Times New Roman"/>
          <w:b/>
          <w:color w:val="000000"/>
          <w:sz w:val="24"/>
          <w:szCs w:val="24"/>
        </w:rPr>
      </w:pPr>
      <w:r>
        <w:rPr>
          <w:b/>
        </w:rPr>
        <w:br w:type="page"/>
      </w:r>
    </w:p>
    <w:p w:rsidR="000D3DE6" w:rsidRDefault="000D3DE6" w:rsidP="008F0D40">
      <w:pPr>
        <w:pStyle w:val="Default"/>
        <w:jc w:val="both"/>
        <w:rPr>
          <w:b/>
          <w:sz w:val="28"/>
          <w:szCs w:val="28"/>
        </w:rPr>
      </w:pPr>
      <w:r>
        <w:rPr>
          <w:b/>
          <w:sz w:val="28"/>
          <w:szCs w:val="28"/>
        </w:rPr>
        <w:lastRenderedPageBreak/>
        <w:t>Step 7: On selecting Option 5</w:t>
      </w:r>
      <w:r w:rsidRPr="008F0D40">
        <w:rPr>
          <w:b/>
          <w:sz w:val="28"/>
          <w:szCs w:val="28"/>
        </w:rPr>
        <w:t>,</w:t>
      </w:r>
      <w:r>
        <w:rPr>
          <w:b/>
          <w:sz w:val="28"/>
          <w:szCs w:val="28"/>
        </w:rPr>
        <w:t xml:space="preserve"> </w:t>
      </w:r>
      <w:r>
        <w:rPr>
          <w:b/>
          <w:sz w:val="28"/>
          <w:szCs w:val="28"/>
        </w:rPr>
        <w:t>Exit from Main Menu</w:t>
      </w:r>
    </w:p>
    <w:p w:rsidR="000D3DE6" w:rsidRDefault="000D3DE6" w:rsidP="008F0D40">
      <w:pPr>
        <w:pStyle w:val="Default"/>
        <w:jc w:val="both"/>
        <w:rPr>
          <w:b/>
        </w:rPr>
      </w:pPr>
      <w:r>
        <w:rPr>
          <w:noProof/>
          <w:lang w:eastAsia="en-US"/>
        </w:rPr>
        <w:drawing>
          <wp:inline distT="0" distB="0" distL="0" distR="0" wp14:anchorId="5A53AA4D" wp14:editId="053E83D0">
            <wp:extent cx="5343525" cy="2705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43525" cy="2705100"/>
                    </a:xfrm>
                    <a:prstGeom prst="rect">
                      <a:avLst/>
                    </a:prstGeom>
                  </pic:spPr>
                </pic:pic>
              </a:graphicData>
            </a:graphic>
          </wp:inline>
        </w:drawing>
      </w:r>
    </w:p>
    <w:p w:rsidR="000D3DE6" w:rsidRDefault="000D3DE6" w:rsidP="008F0D40">
      <w:pPr>
        <w:pStyle w:val="Default"/>
        <w:jc w:val="both"/>
        <w:rPr>
          <w:b/>
        </w:rPr>
      </w:pPr>
    </w:p>
    <w:p w:rsidR="000D3DE6" w:rsidRDefault="000D3DE6" w:rsidP="008F0D40">
      <w:pPr>
        <w:pStyle w:val="Default"/>
        <w:jc w:val="both"/>
        <w:rPr>
          <w:b/>
        </w:rPr>
      </w:pPr>
    </w:p>
    <w:p w:rsidR="000D3DE6" w:rsidRDefault="000D3DE6" w:rsidP="000D3DE6">
      <w:pPr>
        <w:pStyle w:val="Default"/>
        <w:jc w:val="center"/>
        <w:rPr>
          <w:b/>
          <w:sz w:val="36"/>
          <w:szCs w:val="36"/>
        </w:rPr>
      </w:pPr>
      <w:r w:rsidRPr="000D3DE6">
        <w:rPr>
          <w:b/>
          <w:sz w:val="36"/>
          <w:szCs w:val="36"/>
        </w:rPr>
        <w:t>Source code with comments</w:t>
      </w:r>
    </w:p>
    <w:p w:rsidR="000D3DE6" w:rsidRDefault="000D3DE6" w:rsidP="000D3DE6">
      <w:pPr>
        <w:pStyle w:val="Default"/>
        <w:jc w:val="center"/>
        <w:rPr>
          <w:b/>
          <w:sz w:val="36"/>
          <w:szCs w:val="36"/>
        </w:rPr>
      </w:pPr>
    </w:p>
    <w:p w:rsidR="000D3DE6" w:rsidRPr="000D3DE6" w:rsidRDefault="000D3DE6" w:rsidP="000D3DE6">
      <w:pPr>
        <w:pStyle w:val="Default"/>
        <w:jc w:val="both"/>
      </w:pP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main(String[] args) </w:t>
      </w:r>
      <w:r w:rsidRPr="000D3DE6">
        <w:rPr>
          <w:b/>
          <w:bCs/>
        </w:rPr>
        <w:t>throws</w:t>
      </w:r>
      <w:r w:rsidRPr="000D3DE6">
        <w:t xml:space="preserve"> IOException{</w:t>
      </w: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r>
      <w:r w:rsidRPr="000D3DE6">
        <w:rPr>
          <w:b/>
          <w:bCs/>
        </w:rPr>
        <w:t>while</w:t>
      </w:r>
      <w:r w:rsidRPr="000D3DE6">
        <w:t>(</w:t>
      </w:r>
      <w:r w:rsidRPr="000D3DE6">
        <w:rPr>
          <w:b/>
          <w:bCs/>
        </w:rPr>
        <w:t>true</w:t>
      </w:r>
      <w:r w:rsidRPr="000D3DE6">
        <w:t>){</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      ......Link State Routing Simulator......     |");</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.println("|1.| Create a Network Topology.                     |");</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.println("|2.| Build a Connection Table.                      |");</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.println("|3.| Shortest Path to Destination Router.           |");</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.println("|4.| Modify a Topology.                             |");</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.println("|5.| Exit.                                          |");</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.printf("\nEnter your choice:",</w:t>
      </w:r>
      <w:r w:rsidRPr="000D3DE6">
        <w:rPr>
          <w:i/>
          <w:iCs/>
        </w:rPr>
        <w:t>choice</w:t>
      </w:r>
      <w:r w:rsidRPr="000D3DE6">
        <w:t>);</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i/>
          <w:iCs/>
        </w:rPr>
        <w:t>scan</w:t>
      </w:r>
      <w:r w:rsidRPr="000D3DE6">
        <w:t xml:space="preserve"> = </w:t>
      </w:r>
      <w:r w:rsidRPr="000D3DE6">
        <w:rPr>
          <w:b/>
          <w:bCs/>
        </w:rPr>
        <w:t>new</w:t>
      </w:r>
      <w:r w:rsidRPr="000D3DE6">
        <w:t xml:space="preserve"> Scanner(System.</w:t>
      </w:r>
      <w:r w:rsidRPr="000D3DE6">
        <w:rPr>
          <w:b/>
          <w:bCs/>
          <w:i/>
          <w:iCs/>
        </w:rPr>
        <w:t>in</w:t>
      </w:r>
      <w:r w:rsidRPr="000D3DE6">
        <w:t>);</w:t>
      </w:r>
    </w:p>
    <w:p w:rsidR="000D3DE6" w:rsidRPr="000D3DE6" w:rsidRDefault="000D3DE6" w:rsidP="000D3DE6">
      <w:pPr>
        <w:pStyle w:val="Default"/>
        <w:jc w:val="both"/>
      </w:pPr>
      <w:r w:rsidRPr="000D3DE6">
        <w:tab/>
      </w:r>
      <w:r w:rsidRPr="000D3DE6">
        <w:tab/>
      </w:r>
      <w:r w:rsidRPr="000D3DE6">
        <w:tab/>
      </w:r>
      <w:r w:rsidRPr="000D3DE6">
        <w:rPr>
          <w:b/>
          <w:bCs/>
        </w:rPr>
        <w:t>try</w:t>
      </w:r>
      <w:r w:rsidRPr="000D3DE6">
        <w:t xml:space="preserve"> {</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rPr>
          <w:i/>
          <w:iCs/>
        </w:rPr>
        <w:t>choice</w:t>
      </w:r>
      <w:r w:rsidRPr="000D3DE6">
        <w:t xml:space="preserve"> = </w:t>
      </w:r>
      <w:r w:rsidRPr="000D3DE6">
        <w:rPr>
          <w:i/>
          <w:iCs/>
        </w:rPr>
        <w:t>scan</w:t>
      </w:r>
      <w:r w:rsidRPr="000D3DE6">
        <w:t>.nextInt();</w:t>
      </w:r>
    </w:p>
    <w:p w:rsidR="000D3DE6" w:rsidRPr="000D3DE6" w:rsidRDefault="000D3DE6" w:rsidP="000D3DE6">
      <w:pPr>
        <w:pStyle w:val="Default"/>
        <w:jc w:val="both"/>
      </w:pP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rPr>
          <w:b/>
          <w:bCs/>
        </w:rPr>
        <w:t>if</w:t>
      </w:r>
      <w:r w:rsidRPr="000D3DE6">
        <w:t>((</w:t>
      </w:r>
      <w:r w:rsidRPr="000D3DE6">
        <w:rPr>
          <w:i/>
          <w:iCs/>
        </w:rPr>
        <w:t>choice</w:t>
      </w:r>
      <w:r w:rsidRPr="000D3DE6">
        <w:t xml:space="preserve">&lt;=0 || </w:t>
      </w:r>
      <w:r w:rsidRPr="000D3DE6">
        <w:rPr>
          <w:i/>
          <w:iCs/>
        </w:rPr>
        <w:t>choice</w:t>
      </w:r>
      <w:r w:rsidRPr="000D3DE6">
        <w:t>&gt;5))</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err</w:t>
      </w:r>
      <w:r w:rsidRPr="000D3DE6">
        <w:t>.println("Incorrect choice : Please select options 1 to 5");</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 xml:space="preserve">} </w:t>
      </w:r>
      <w:r w:rsidRPr="000D3DE6">
        <w:rPr>
          <w:b/>
          <w:bCs/>
        </w:rPr>
        <w:t>catch</w:t>
      </w:r>
      <w:r w:rsidRPr="000D3DE6">
        <w:t xml:space="preserve"> (Exception e) {</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err</w:t>
      </w:r>
      <w:r w:rsidRPr="000D3DE6">
        <w:t>.println("Incorrect choice : Please select options 1 to 5");</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switch</w:t>
      </w:r>
      <w:r w:rsidRPr="000D3DE6">
        <w:t>(</w:t>
      </w:r>
      <w:r w:rsidRPr="000D3DE6">
        <w:rPr>
          <w:i/>
          <w:iCs/>
        </w:rPr>
        <w:t>choice</w:t>
      </w:r>
      <w:r w:rsidRPr="000D3DE6">
        <w:t>){</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case</w:t>
      </w:r>
      <w:r w:rsidRPr="000D3DE6">
        <w:t xml:space="preserve"> 1: </w:t>
      </w:r>
    </w:p>
    <w:p w:rsidR="000D3DE6" w:rsidRPr="000D3DE6" w:rsidRDefault="000D3DE6" w:rsidP="000D3DE6">
      <w:pPr>
        <w:pStyle w:val="Default"/>
        <w:jc w:val="both"/>
      </w:pPr>
      <w:r w:rsidRPr="000D3DE6">
        <w:tab/>
      </w:r>
      <w:r w:rsidRPr="000D3DE6">
        <w:tab/>
      </w:r>
      <w:r w:rsidRPr="000D3DE6">
        <w:tab/>
      </w:r>
      <w:r w:rsidRPr="000D3DE6">
        <w:tab/>
      </w:r>
      <w:r w:rsidRPr="000D3DE6">
        <w:rPr>
          <w:b/>
          <w:bCs/>
        </w:rPr>
        <w:t>try</w:t>
      </w:r>
      <w:r w:rsidRPr="000D3DE6">
        <w:t xml:space="preserv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fName</w:t>
      </w:r>
      <w:r w:rsidRPr="000D3DE6">
        <w:t xml:space="preserve">= </w:t>
      </w:r>
      <w:r w:rsidRPr="000D3DE6">
        <w:rPr>
          <w:i/>
          <w:iCs/>
        </w:rPr>
        <w:t>readFile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t xml:space="preserve">File file = </w:t>
      </w:r>
      <w:r w:rsidRPr="000D3DE6">
        <w:rPr>
          <w:b/>
          <w:bCs/>
        </w:rPr>
        <w:t>new</w:t>
      </w:r>
      <w:r w:rsidRPr="000D3DE6">
        <w:t xml:space="preserve"> File(</w:t>
      </w:r>
      <w:r w:rsidRPr="000D3DE6">
        <w:rPr>
          <w:i/>
          <w:iCs/>
        </w:rPr>
        <w:t>fName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t xml:space="preserve">file = </w:t>
      </w:r>
      <w:r w:rsidRPr="000D3DE6">
        <w:rPr>
          <w:b/>
          <w:bCs/>
        </w:rPr>
        <w:t>new</w:t>
      </w:r>
      <w:r w:rsidRPr="000D3DE6">
        <w:t xml:space="preserve"> File(</w:t>
      </w:r>
      <w:r w:rsidRPr="000D3DE6">
        <w:rPr>
          <w:i/>
          <w:iCs/>
        </w:rPr>
        <w:t>fName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if</w:t>
      </w:r>
      <w:r w:rsidRPr="000D3DE6">
        <w:t xml:space="preserve"> (file.exists()){</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out</w:t>
      </w:r>
      <w:r w:rsidRPr="000D3DE6">
        <w:t>.println("File exists");</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b/>
          <w:bCs/>
        </w:rPr>
        <w:t>else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err</w:t>
      </w:r>
      <w:r w:rsidRPr="000D3DE6">
        <w:t>.print("Specified file doesn exists\n");</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t xml:space="preserve">} </w:t>
      </w:r>
      <w:r w:rsidRPr="000D3DE6">
        <w:rPr>
          <w:b/>
          <w:bCs/>
        </w:rPr>
        <w:t>catch</w:t>
      </w:r>
      <w:r w:rsidRPr="000D3DE6">
        <w:t xml:space="preserve"> (Exception e) {</w:t>
      </w:r>
    </w:p>
    <w:p w:rsidR="000D3DE6" w:rsidRPr="000D3DE6" w:rsidRDefault="000D3DE6" w:rsidP="000D3DE6">
      <w:pPr>
        <w:pStyle w:val="Default"/>
        <w:jc w:val="both"/>
      </w:pPr>
      <w:r w:rsidRPr="000D3DE6">
        <w:tab/>
      </w:r>
      <w:r w:rsidRPr="000D3DE6">
        <w:tab/>
      </w:r>
      <w:r w:rsidRPr="000D3DE6">
        <w:tab/>
      </w:r>
      <w:r w:rsidRPr="000D3DE6">
        <w:tab/>
      </w:r>
      <w:r w:rsidRPr="000D3DE6">
        <w:tab/>
        <w:t>e.getStackTrace();</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rPr>
          <w:b/>
          <w:bCs/>
        </w:rPr>
        <w:t>try</w:t>
      </w:r>
      <w:r w:rsidRPr="000D3DE6">
        <w:t>{</w:t>
      </w:r>
    </w:p>
    <w:p w:rsidR="000D3DE6" w:rsidRPr="000D3DE6" w:rsidRDefault="000D3DE6" w:rsidP="000D3DE6">
      <w:pPr>
        <w:pStyle w:val="Default"/>
        <w:jc w:val="both"/>
      </w:pPr>
      <w:r w:rsidRPr="000D3DE6">
        <w:tab/>
      </w:r>
      <w:r w:rsidRPr="000D3DE6">
        <w:tab/>
      </w:r>
      <w:r w:rsidRPr="000D3DE6">
        <w:tab/>
      </w:r>
      <w:r w:rsidRPr="000D3DE6">
        <w:tab/>
        <w:t xml:space="preserve"> </w:t>
      </w:r>
    </w:p>
    <w:p w:rsidR="000D3DE6" w:rsidRPr="000D3DE6" w:rsidRDefault="000D3DE6" w:rsidP="000D3DE6">
      <w:pPr>
        <w:pStyle w:val="Default"/>
        <w:jc w:val="both"/>
      </w:pPr>
      <w:r w:rsidRPr="000D3DE6">
        <w:tab/>
      </w:r>
      <w:r w:rsidRPr="000D3DE6">
        <w:tab/>
      </w:r>
      <w:r w:rsidRPr="000D3DE6">
        <w:tab/>
      </w:r>
      <w:r w:rsidRPr="000D3DE6">
        <w:tab/>
      </w:r>
      <w:r w:rsidRPr="000D3DE6">
        <w:rPr>
          <w:i/>
          <w:iCs/>
        </w:rPr>
        <w:t>fileData</w:t>
      </w:r>
      <w:r w:rsidRPr="000D3DE6">
        <w:t xml:space="preserve"> = </w:t>
      </w:r>
      <w:r w:rsidRPr="000D3DE6">
        <w:rPr>
          <w:i/>
          <w:iCs/>
        </w:rPr>
        <w:t>readFileContent</w:t>
      </w:r>
      <w:r w:rsidRPr="000D3DE6">
        <w:t>(</w:t>
      </w:r>
      <w:r w:rsidRPr="000D3DE6">
        <w:rPr>
          <w:i/>
          <w:iCs/>
        </w:rPr>
        <w:t>fName</w:t>
      </w:r>
      <w:r w:rsidRPr="000D3DE6">
        <w:t>);</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rPr>
          <w:b/>
          <w:bCs/>
        </w:rPr>
        <w:t>catch</w:t>
      </w:r>
      <w:r w:rsidRPr="000D3DE6">
        <w:t xml:space="preserve"> (Exception e) {</w:t>
      </w:r>
    </w:p>
    <w:p w:rsidR="000D3DE6" w:rsidRPr="000D3DE6" w:rsidRDefault="000D3DE6" w:rsidP="000D3DE6">
      <w:pPr>
        <w:pStyle w:val="Default"/>
        <w:jc w:val="both"/>
      </w:pPr>
      <w:r w:rsidRPr="000D3DE6">
        <w:tab/>
      </w:r>
      <w:r w:rsidRPr="000D3DE6">
        <w:tab/>
      </w:r>
      <w:r w:rsidRPr="000D3DE6">
        <w:tab/>
      </w:r>
      <w:r w:rsidRPr="000D3DE6">
        <w:tab/>
      </w:r>
      <w:r w:rsidRPr="000D3DE6">
        <w:tab/>
        <w:t>e.getStackTrace();</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rPr>
          <w:i/>
          <w:iCs/>
        </w:rPr>
        <w:t>topologyflag</w:t>
      </w:r>
      <w:r w:rsidRPr="000D3DE6">
        <w:t xml:space="preserve"> = </w:t>
      </w:r>
      <w:r w:rsidRPr="000D3DE6">
        <w:rPr>
          <w:b/>
          <w:bCs/>
        </w:rPr>
        <w:t>true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rPr>
          <w:i/>
          <w:iCs/>
        </w:rPr>
        <w:t>dispTopology</w:t>
      </w:r>
      <w:r w:rsidRPr="000D3DE6">
        <w:t>(</w:t>
      </w:r>
      <w:r w:rsidRPr="000D3DE6">
        <w:rPr>
          <w:i/>
          <w:iCs/>
        </w:rPr>
        <w:t>fileData</w:t>
      </w:r>
      <w:r w:rsidRPr="000D3DE6">
        <w:t>);</w:t>
      </w:r>
    </w:p>
    <w:p w:rsidR="000D3DE6" w:rsidRPr="000D3DE6" w:rsidRDefault="000D3DE6" w:rsidP="000D3DE6">
      <w:pPr>
        <w:pStyle w:val="Default"/>
        <w:jc w:val="both"/>
      </w:pPr>
      <w:r w:rsidRPr="000D3DE6">
        <w:lastRenderedPageBreak/>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case</w:t>
      </w:r>
      <w:r w:rsidRPr="000D3DE6">
        <w:t xml:space="preserve"> 2:</w:t>
      </w:r>
    </w:p>
    <w:p w:rsidR="000D3DE6" w:rsidRPr="000D3DE6" w:rsidRDefault="000D3DE6" w:rsidP="000D3DE6">
      <w:pPr>
        <w:pStyle w:val="Default"/>
        <w:jc w:val="both"/>
      </w:pPr>
      <w:r w:rsidRPr="000D3DE6">
        <w:tab/>
      </w:r>
      <w:r w:rsidRPr="000D3DE6">
        <w:tab/>
      </w:r>
      <w:r w:rsidRPr="000D3DE6">
        <w:tab/>
      </w:r>
      <w:r w:rsidRPr="000D3DE6">
        <w:tab/>
      </w:r>
      <w:r w:rsidRPr="000D3DE6">
        <w:rPr>
          <w:b/>
          <w:bCs/>
        </w:rPr>
        <w:t>if</w:t>
      </w:r>
      <w:r w:rsidRPr="000D3DE6">
        <w:t>(</w:t>
      </w:r>
      <w:r w:rsidRPr="000D3DE6">
        <w:rPr>
          <w:i/>
          <w:iCs/>
        </w:rPr>
        <w:t>topologyflag</w:t>
      </w:r>
      <w:r w:rsidRPr="000D3DE6">
        <w:t>==</w:t>
      </w:r>
      <w:r w:rsidRPr="000D3DE6">
        <w:rPr>
          <w:b/>
          <w:bCs/>
        </w:rPr>
        <w:t>false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err</w:t>
      </w:r>
      <w:r w:rsidRPr="000D3DE6">
        <w:t>.println("Network topology input required before displaying Connection table");</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rPr>
          <w:b/>
          <w:bCs/>
        </w:rPr>
        <w:t>else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out</w:t>
      </w:r>
      <w:r w:rsidRPr="000D3DE6">
        <w:t>.println("Enter the source router");</w:t>
      </w:r>
    </w:p>
    <w:p w:rsidR="000D3DE6" w:rsidRPr="000D3DE6" w:rsidRDefault="000D3DE6" w:rsidP="000D3DE6">
      <w:pPr>
        <w:pStyle w:val="Default"/>
        <w:jc w:val="both"/>
      </w:pPr>
      <w:r w:rsidRPr="000D3DE6">
        <w:tab/>
      </w: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try</w:t>
      </w:r>
      <w:r w:rsidRPr="000D3DE6">
        <w:t xml:space="preserv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i/>
          <w:iCs/>
        </w:rPr>
        <w:t>sourceNode</w:t>
      </w:r>
      <w:r w:rsidRPr="000D3DE6">
        <w:t xml:space="preserve"> = </w:t>
      </w:r>
      <w:r w:rsidRPr="000D3DE6">
        <w:rPr>
          <w:i/>
          <w:iCs/>
        </w:rPr>
        <w:t>scan</w:t>
      </w:r>
      <w:r w:rsidRPr="000D3DE6">
        <w:t>.nextInt();</w:t>
      </w:r>
    </w:p>
    <w:p w:rsidR="000D3DE6" w:rsidRPr="000D3DE6" w:rsidRDefault="000D3DE6" w:rsidP="000D3DE6">
      <w:pPr>
        <w:pStyle w:val="Default"/>
        <w:jc w:val="both"/>
      </w:pPr>
      <w:r w:rsidRPr="000D3DE6">
        <w:tab/>
      </w:r>
      <w:r w:rsidRPr="000D3DE6">
        <w:tab/>
      </w:r>
      <w:r w:rsidRPr="000D3DE6">
        <w:tab/>
      </w:r>
      <w:r w:rsidRPr="000D3DE6">
        <w:tab/>
      </w:r>
      <w:r w:rsidRPr="000D3DE6">
        <w:tab/>
        <w:t xml:space="preserve">} </w:t>
      </w:r>
      <w:r w:rsidRPr="000D3DE6">
        <w:rPr>
          <w:b/>
          <w:bCs/>
        </w:rPr>
        <w:t>catch</w:t>
      </w:r>
      <w:r w:rsidRPr="000D3DE6">
        <w:t xml:space="preserve"> (Exception 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out</w:t>
      </w:r>
      <w:r w:rsidRPr="000D3DE6">
        <w:t>.println("Row:"+</w:t>
      </w:r>
      <w:r w:rsidRPr="000D3DE6">
        <w:rPr>
          <w:i/>
          <w:iCs/>
        </w:rPr>
        <w:t>row</w:t>
      </w:r>
      <w:r w:rsidRPr="000D3DE6">
        <w:t>+"     "+"Column:"+</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err</w:t>
      </w:r>
      <w:r w:rsidRPr="000D3DE6">
        <w:t>.println("\n Incorrect Node : Source Node must be between 1 and "+</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if</w:t>
      </w:r>
      <w:r w:rsidRPr="000D3DE6">
        <w:t xml:space="preserve"> (</w:t>
      </w:r>
      <w:r w:rsidRPr="000D3DE6">
        <w:rPr>
          <w:i/>
          <w:iCs/>
        </w:rPr>
        <w:t>sourceNode</w:t>
      </w:r>
      <w:r w:rsidRPr="000D3DE6">
        <w:t xml:space="preserve"> &lt;= 0 || </w:t>
      </w:r>
      <w:r w:rsidRPr="000D3DE6">
        <w:rPr>
          <w:i/>
          <w:iCs/>
        </w:rPr>
        <w:t>sourceNode</w:t>
      </w:r>
      <w:r w:rsidRPr="000D3DE6">
        <w:t xml:space="preserve"> &gt; </w:t>
      </w:r>
      <w:r w:rsidRPr="000D3DE6">
        <w:rPr>
          <w:i/>
          <w:iCs/>
        </w:rPr>
        <w:t>column</w:t>
      </w:r>
      <w:r w:rsidRPr="000D3DE6">
        <w:t>)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out</w:t>
      </w:r>
      <w:r w:rsidRPr="000D3DE6">
        <w:t>.print("Row:"+</w:t>
      </w:r>
      <w:r w:rsidRPr="000D3DE6">
        <w:rPr>
          <w:i/>
          <w:iCs/>
        </w:rPr>
        <w:t>row</w:t>
      </w:r>
      <w:r w:rsidRPr="000D3DE6">
        <w:t>+"     "+"Column:"+</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out</w:t>
      </w:r>
      <w:r w:rsidRPr="000D3DE6">
        <w:t>.print("\nIncorrect Node : Source Node must be between 1 and "+</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b/>
          <w:bCs/>
        </w:rPr>
        <w:t>break</w:t>
      </w:r>
      <w:r w:rsidRPr="000D3DE6">
        <w:t>;</w:t>
      </w: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sourceflag</w:t>
      </w:r>
      <w:r w:rsidRPr="000D3DE6">
        <w:t xml:space="preserve"> = </w:t>
      </w:r>
      <w:r w:rsidRPr="000D3DE6">
        <w:rPr>
          <w:b/>
          <w:bCs/>
        </w:rPr>
        <w:t>true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buildConnectionTable</w:t>
      </w:r>
      <w:r w:rsidRPr="000D3DE6">
        <w:t>();</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case</w:t>
      </w:r>
      <w:r w:rsidRPr="000D3DE6">
        <w:t xml:space="preserve"> 3:</w:t>
      </w:r>
    </w:p>
    <w:p w:rsidR="000D3DE6" w:rsidRPr="000D3DE6" w:rsidRDefault="000D3DE6" w:rsidP="000D3DE6">
      <w:pPr>
        <w:pStyle w:val="Default"/>
        <w:jc w:val="both"/>
      </w:pPr>
      <w:r w:rsidRPr="000D3DE6">
        <w:tab/>
      </w:r>
      <w:r w:rsidRPr="000D3DE6">
        <w:tab/>
      </w:r>
      <w:r w:rsidRPr="000D3DE6">
        <w:tab/>
      </w:r>
      <w:r w:rsidRPr="000D3DE6">
        <w:tab/>
      </w:r>
      <w:r w:rsidRPr="000D3DE6">
        <w:rPr>
          <w:b/>
          <w:bCs/>
        </w:rPr>
        <w:t>if</w:t>
      </w:r>
      <w:r w:rsidRPr="000D3DE6">
        <w:t xml:space="preserve"> (</w:t>
      </w:r>
      <w:r w:rsidRPr="000D3DE6">
        <w:rPr>
          <w:i/>
          <w:iCs/>
        </w:rPr>
        <w:t>sourceflag</w:t>
      </w:r>
      <w:r w:rsidRPr="000D3DE6">
        <w:t xml:space="preserve"> == </w:t>
      </w:r>
      <w:r w:rsidRPr="000D3DE6">
        <w:rPr>
          <w:b/>
          <w:bCs/>
        </w:rPr>
        <w:t>false</w:t>
      </w:r>
      <w:r w:rsidRPr="000D3DE6">
        <w:t>) {</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err</w:t>
      </w:r>
      <w:r w:rsidRPr="000D3DE6">
        <w:t>.print("Source router must be entered in choice 2 before Destination router\n");</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out</w:t>
      </w:r>
      <w:r w:rsidRPr="000D3DE6">
        <w:t>.print("\nSelect the destination router: ");</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rPr>
          <w:b/>
          <w:bCs/>
        </w:rPr>
        <w:t>try</w:t>
      </w:r>
      <w:r w:rsidRPr="000D3DE6">
        <w:t xml:space="preserv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destNode</w:t>
      </w:r>
      <w:r w:rsidRPr="000D3DE6">
        <w:t xml:space="preserve"> = </w:t>
      </w:r>
      <w:r w:rsidRPr="000D3DE6">
        <w:rPr>
          <w:i/>
          <w:iCs/>
        </w:rPr>
        <w:t>scan</w:t>
      </w:r>
      <w:r w:rsidRPr="000D3DE6">
        <w:t>.nextInt();</w:t>
      </w:r>
    </w:p>
    <w:p w:rsidR="000D3DE6" w:rsidRPr="000D3DE6" w:rsidRDefault="000D3DE6" w:rsidP="000D3DE6">
      <w:pPr>
        <w:pStyle w:val="Default"/>
        <w:jc w:val="both"/>
      </w:pPr>
      <w:r w:rsidRPr="000D3DE6">
        <w:lastRenderedPageBreak/>
        <w:tab/>
      </w:r>
      <w:r w:rsidRPr="000D3DE6">
        <w:tab/>
      </w:r>
      <w:r w:rsidRPr="000D3DE6">
        <w:tab/>
      </w:r>
      <w:r w:rsidRPr="000D3DE6">
        <w:tab/>
        <w:t xml:space="preserve">} </w:t>
      </w:r>
      <w:r w:rsidRPr="000D3DE6">
        <w:rPr>
          <w:b/>
          <w:bCs/>
        </w:rPr>
        <w:t>catch</w:t>
      </w:r>
      <w:r w:rsidRPr="000D3DE6">
        <w:t xml:space="preserve"> (Exception e) {</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err</w:t>
      </w:r>
      <w:r w:rsidRPr="000D3DE6">
        <w:t>.print("\n Incorrect Node : Destination router number is between 1 and "+</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rPr>
          <w:b/>
          <w:bCs/>
        </w:rPr>
        <w:t>if</w:t>
      </w:r>
      <w:r w:rsidRPr="000D3DE6">
        <w:t xml:space="preserve"> (</w:t>
      </w:r>
      <w:r w:rsidRPr="000D3DE6">
        <w:rPr>
          <w:i/>
          <w:iCs/>
        </w:rPr>
        <w:t>destNode</w:t>
      </w:r>
      <w:r w:rsidRPr="000D3DE6">
        <w:t xml:space="preserve"> &lt;= 0 || </w:t>
      </w:r>
      <w:r w:rsidRPr="000D3DE6">
        <w:rPr>
          <w:i/>
          <w:iCs/>
        </w:rPr>
        <w:t>destNode</w:t>
      </w:r>
      <w:r w:rsidRPr="000D3DE6">
        <w:t xml:space="preserve"> &gt; </w:t>
      </w:r>
      <w:r w:rsidRPr="000D3DE6">
        <w:rPr>
          <w:i/>
          <w:iCs/>
        </w:rPr>
        <w:t>column</w:t>
      </w:r>
      <w:r w:rsidRPr="000D3DE6">
        <w:t>) {</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err</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t>.print("\n Incorrect Node : Destination Router number is between 1 and "+</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t>// finding shortest path and cost</w:t>
      </w:r>
    </w:p>
    <w:p w:rsidR="000D3DE6" w:rsidRPr="000D3DE6" w:rsidRDefault="000D3DE6" w:rsidP="000D3DE6">
      <w:pPr>
        <w:pStyle w:val="Default"/>
        <w:jc w:val="both"/>
      </w:pPr>
      <w:r w:rsidRPr="000D3DE6">
        <w:tab/>
      </w:r>
      <w:r w:rsidRPr="000D3DE6">
        <w:tab/>
      </w:r>
      <w:r w:rsidRPr="000D3DE6">
        <w:tab/>
      </w:r>
      <w:r w:rsidRPr="000D3DE6">
        <w:tab/>
      </w:r>
      <w:r w:rsidRPr="000D3DE6">
        <w:rPr>
          <w:i/>
          <w:iCs/>
        </w:rPr>
        <w:t>dispShortestPathandCost</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case</w:t>
      </w:r>
      <w:r w:rsidRPr="000D3DE6">
        <w:t xml:space="preserve"> 4:</w:t>
      </w:r>
    </w:p>
    <w:p w:rsidR="000D3DE6" w:rsidRPr="000D3DE6" w:rsidRDefault="000D3DE6" w:rsidP="000D3DE6">
      <w:pPr>
        <w:pStyle w:val="Default"/>
        <w:jc w:val="both"/>
      </w:pPr>
      <w:r w:rsidRPr="000D3DE6">
        <w:tab/>
      </w:r>
      <w:r w:rsidRPr="000D3DE6">
        <w:tab/>
      </w:r>
      <w:r w:rsidRPr="000D3DE6">
        <w:tab/>
      </w:r>
      <w:r w:rsidRPr="000D3DE6">
        <w:tab/>
      </w:r>
      <w:r w:rsidRPr="000D3DE6">
        <w:rPr>
          <w:b/>
          <w:bCs/>
        </w:rPr>
        <w:t>if</w:t>
      </w:r>
      <w:r w:rsidRPr="000D3DE6">
        <w:t>(</w:t>
      </w:r>
      <w:r w:rsidRPr="000D3DE6">
        <w:rPr>
          <w:i/>
          <w:iCs/>
        </w:rPr>
        <w:t>topologyflag</w:t>
      </w:r>
      <w:r w:rsidRPr="000D3DE6">
        <w:t>==</w:t>
      </w:r>
      <w:r w:rsidRPr="000D3DE6">
        <w:rPr>
          <w:b/>
          <w:bCs/>
        </w:rPr>
        <w:t>false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err</w:t>
      </w:r>
      <w:r w:rsidRPr="000D3DE6">
        <w:t>.println("Initial network topology input required before modifying topology");</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rPr>
          <w:i/>
          <w:iCs/>
        </w:rPr>
        <w:t>modifytopology</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case</w:t>
      </w:r>
      <w:r w:rsidRPr="000D3DE6">
        <w:t xml:space="preserve"> 5:</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err</w:t>
      </w:r>
      <w:r w:rsidRPr="000D3DE6">
        <w:t>.print("\nExit CS542 project. Good Bye... ");</w:t>
      </w:r>
    </w:p>
    <w:p w:rsidR="000D3DE6" w:rsidRPr="000D3DE6" w:rsidRDefault="000D3DE6" w:rsidP="000D3DE6">
      <w:pPr>
        <w:pStyle w:val="Default"/>
        <w:jc w:val="both"/>
      </w:pPr>
      <w:r w:rsidRPr="000D3DE6">
        <w:tab/>
      </w:r>
      <w:r w:rsidRPr="000D3DE6">
        <w:tab/>
      </w:r>
      <w:r w:rsidRPr="000D3DE6">
        <w:tab/>
      </w:r>
      <w:r w:rsidRPr="000D3DE6">
        <w:tab/>
      </w:r>
      <w:r w:rsidRPr="000D3DE6">
        <w:rPr>
          <w:i/>
          <w:iCs/>
        </w:rPr>
        <w:t>breakWhileLoop</w:t>
      </w:r>
      <w:r w:rsidRPr="000D3DE6">
        <w:t xml:space="preserve"> = </w:t>
      </w:r>
      <w:r w:rsidRPr="000D3DE6">
        <w:rPr>
          <w:b/>
          <w:bCs/>
        </w:rPr>
        <w:t>true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rPr>
          <w:b/>
          <w:bCs/>
        </w:rPr>
        <w:t>if</w:t>
      </w:r>
      <w:r w:rsidRPr="000D3DE6">
        <w:t xml:space="preserve"> (</w:t>
      </w:r>
      <w:r w:rsidRPr="000D3DE6">
        <w:rPr>
          <w:i/>
          <w:iCs/>
        </w:rPr>
        <w:t>breakWhileLoop</w:t>
      </w:r>
      <w:r w:rsidRPr="000D3DE6">
        <w:t xml:space="preserve"> == </w:t>
      </w:r>
      <w:r w:rsidRPr="000D3DE6">
        <w:rPr>
          <w:b/>
          <w:bCs/>
        </w:rPr>
        <w:t>true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rPr>
          <w:b/>
          <w:bCs/>
        </w:rPr>
        <w:t>break</w:t>
      </w:r>
      <w:r w:rsidRPr="000D3DE6">
        <w:t>;</w:t>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r w:rsidRPr="000D3DE6">
        <w:tab/>
      </w:r>
    </w:p>
    <w:p w:rsidR="000D3DE6" w:rsidRPr="000D3DE6" w:rsidRDefault="000D3DE6" w:rsidP="000D3DE6">
      <w:pPr>
        <w:pStyle w:val="Default"/>
        <w:jc w:val="both"/>
      </w:pPr>
      <w:r w:rsidRPr="000D3DE6">
        <w:tab/>
      </w:r>
      <w:r w:rsidRPr="000D3DE6">
        <w:rPr>
          <w:b/>
          <w:bCs/>
        </w:rPr>
        <w:t>public</w:t>
      </w:r>
      <w:r w:rsidRPr="000D3DE6">
        <w:t xml:space="preserve"> </w:t>
      </w:r>
      <w:r w:rsidRPr="000D3DE6">
        <w:rPr>
          <w:b/>
          <w:bCs/>
        </w:rPr>
        <w:t>static</w:t>
      </w:r>
      <w:r w:rsidRPr="000D3DE6">
        <w:t xml:space="preserve"> String readFile(){</w:t>
      </w:r>
      <w:r w:rsidRPr="000D3DE6">
        <w:tab/>
      </w:r>
    </w:p>
    <w:p w:rsidR="000D3DE6" w:rsidRPr="000D3DE6" w:rsidRDefault="000D3DE6" w:rsidP="000D3DE6">
      <w:pPr>
        <w:pStyle w:val="Default"/>
        <w:jc w:val="both"/>
      </w:pPr>
      <w:r w:rsidRPr="000D3DE6">
        <w:tab/>
      </w:r>
      <w:r w:rsidRPr="000D3DE6">
        <w:tab/>
      </w:r>
      <w:r w:rsidRPr="000D3DE6">
        <w:rPr>
          <w:b/>
          <w:bCs/>
        </w:rPr>
        <w:t>try</w:t>
      </w:r>
      <w:r w:rsidRPr="000D3DE6">
        <w:t>{</w:t>
      </w:r>
    </w:p>
    <w:p w:rsidR="000D3DE6" w:rsidRPr="000D3DE6" w:rsidRDefault="000D3DE6" w:rsidP="000D3DE6">
      <w:pPr>
        <w:pStyle w:val="Default"/>
        <w:jc w:val="both"/>
      </w:pPr>
      <w:r w:rsidRPr="000D3DE6">
        <w:tab/>
      </w:r>
      <w:r w:rsidRPr="000D3DE6">
        <w:tab/>
        <w:t>System.</w:t>
      </w:r>
      <w:r w:rsidRPr="000D3DE6">
        <w:rPr>
          <w:b/>
          <w:bCs/>
          <w:i/>
          <w:iCs/>
        </w:rPr>
        <w:t>out</w:t>
      </w:r>
      <w:r w:rsidRPr="000D3DE6">
        <w:t>.println("Enter the Inputfile:");</w:t>
      </w:r>
    </w:p>
    <w:p w:rsidR="000D3DE6" w:rsidRPr="000D3DE6" w:rsidRDefault="000D3DE6" w:rsidP="000D3DE6">
      <w:pPr>
        <w:pStyle w:val="Default"/>
        <w:jc w:val="both"/>
      </w:pPr>
      <w:r w:rsidRPr="000D3DE6">
        <w:tab/>
      </w:r>
      <w:r w:rsidRPr="000D3DE6">
        <w:tab/>
      </w:r>
      <w:r w:rsidRPr="000D3DE6">
        <w:rPr>
          <w:i/>
          <w:iCs/>
        </w:rPr>
        <w:t>fName</w:t>
      </w:r>
      <w:r w:rsidRPr="000D3DE6">
        <w:t xml:space="preserve"> = </w:t>
      </w:r>
      <w:r w:rsidRPr="000D3DE6">
        <w:rPr>
          <w:i/>
          <w:iCs/>
        </w:rPr>
        <w:t>scan</w:t>
      </w:r>
      <w:r w:rsidRPr="000D3DE6">
        <w:t>.next();</w:t>
      </w: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r w:rsidRPr="000D3DE6">
        <w:tab/>
      </w:r>
      <w:r w:rsidRPr="000D3DE6">
        <w:tab/>
      </w:r>
      <w:r w:rsidRPr="000D3DE6">
        <w:rPr>
          <w:b/>
          <w:bCs/>
        </w:rPr>
        <w:t>catch</w:t>
      </w:r>
      <w:r w:rsidRPr="000D3DE6">
        <w:t>(Exception e){</w:t>
      </w:r>
    </w:p>
    <w:p w:rsidR="000D3DE6" w:rsidRPr="000D3DE6" w:rsidRDefault="000D3DE6" w:rsidP="000D3DE6">
      <w:pPr>
        <w:pStyle w:val="Default"/>
        <w:jc w:val="both"/>
      </w:pPr>
      <w:r w:rsidRPr="000D3DE6">
        <w:tab/>
      </w:r>
      <w:r w:rsidRPr="000D3DE6">
        <w:tab/>
      </w:r>
      <w:r w:rsidRPr="000D3DE6">
        <w:tab/>
        <w:t>System.</w:t>
      </w:r>
      <w:r w:rsidRPr="000D3DE6">
        <w:rPr>
          <w:b/>
          <w:bCs/>
          <w:i/>
          <w:iCs/>
        </w:rPr>
        <w:t>err</w:t>
      </w:r>
      <w:r w:rsidRPr="000D3DE6">
        <w:t>.println("File reading Exception");</w:t>
      </w: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r w:rsidRPr="000D3DE6">
        <w:lastRenderedPageBreak/>
        <w:tab/>
      </w:r>
      <w:r w:rsidRPr="000D3DE6">
        <w:rPr>
          <w:b/>
          <w:bCs/>
        </w:rPr>
        <w:t>return</w:t>
      </w:r>
      <w:r w:rsidRPr="000D3DE6">
        <w:t xml:space="preserve"> </w:t>
      </w:r>
      <w:r w:rsidRPr="000D3DE6">
        <w:rPr>
          <w:i/>
          <w:iCs/>
        </w:rPr>
        <w:t>fName</w:t>
      </w:r>
      <w:r w:rsidRPr="000D3DE6">
        <w:t>;</w:t>
      </w:r>
    </w:p>
    <w:p w:rsidR="000D3DE6" w:rsidRPr="000D3DE6" w:rsidRDefault="000D3DE6" w:rsidP="000D3DE6">
      <w:pPr>
        <w:pStyle w:val="Default"/>
        <w:jc w:val="both"/>
      </w:pPr>
      <w:r w:rsidRPr="000D3DE6">
        <w:tab/>
        <w:t>}</w:t>
      </w:r>
    </w:p>
    <w:p w:rsidR="000D3DE6" w:rsidRPr="000D3DE6" w:rsidRDefault="000D3DE6" w:rsidP="000D3DE6">
      <w:pPr>
        <w:pStyle w:val="Default"/>
        <w:jc w:val="both"/>
      </w:pPr>
      <w:r w:rsidRPr="000D3DE6">
        <w:tab/>
      </w:r>
    </w:p>
    <w:p w:rsidR="000D3DE6" w:rsidRPr="000D3DE6" w:rsidRDefault="000D3DE6" w:rsidP="000D3DE6">
      <w:pPr>
        <w:pStyle w:val="Default"/>
        <w:jc w:val="both"/>
      </w:pPr>
      <w:r w:rsidRPr="000D3DE6">
        <w:tab/>
      </w:r>
      <w:r w:rsidRPr="000D3DE6">
        <w:rPr>
          <w:b/>
          <w:bCs/>
        </w:rPr>
        <w:t>public</w:t>
      </w:r>
      <w:r w:rsidRPr="000D3DE6">
        <w:t xml:space="preserve"> </w:t>
      </w:r>
      <w:r w:rsidRPr="000D3DE6">
        <w:rPr>
          <w:b/>
          <w:bCs/>
        </w:rPr>
        <w:t>static</w:t>
      </w:r>
      <w:r w:rsidRPr="000D3DE6">
        <w:t xml:space="preserve"> </w:t>
      </w:r>
      <w:r w:rsidRPr="000D3DE6">
        <w:rPr>
          <w:b/>
          <w:bCs/>
        </w:rPr>
        <w:t>int</w:t>
      </w:r>
      <w:r w:rsidRPr="000D3DE6">
        <w:t xml:space="preserve">[][] readFileContent(String fileName) </w:t>
      </w:r>
      <w:r w:rsidRPr="000D3DE6">
        <w:rPr>
          <w:b/>
          <w:bCs/>
        </w:rPr>
        <w:t>throws</w:t>
      </w:r>
      <w:r w:rsidRPr="000D3DE6">
        <w:t xml:space="preserve"> IOException {</w:t>
      </w: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t>System.</w:t>
      </w:r>
      <w:r w:rsidRPr="000D3DE6">
        <w:rPr>
          <w:b/>
          <w:bCs/>
          <w:i/>
          <w:iCs/>
        </w:rPr>
        <w:t>out</w:t>
      </w:r>
      <w:r w:rsidRPr="000D3DE6">
        <w:t>.println("Reading file");</w:t>
      </w: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t>String line = "";</w:t>
      </w: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t xml:space="preserve">BufferedReader bf = </w:t>
      </w:r>
      <w:r w:rsidRPr="000D3DE6">
        <w:rPr>
          <w:b/>
          <w:bCs/>
        </w:rPr>
        <w:t>new</w:t>
      </w:r>
      <w:r w:rsidRPr="000D3DE6">
        <w:t xml:space="preserve"> BufferedReader(</w:t>
      </w:r>
      <w:r w:rsidRPr="000D3DE6">
        <w:rPr>
          <w:b/>
          <w:bCs/>
        </w:rPr>
        <w:t>new</w:t>
      </w:r>
      <w:r w:rsidRPr="000D3DE6">
        <w:t xml:space="preserve"> FileReader (fileName));</w:t>
      </w:r>
    </w:p>
    <w:p w:rsidR="000D3DE6" w:rsidRPr="000D3DE6" w:rsidRDefault="000D3DE6" w:rsidP="000D3DE6">
      <w:pPr>
        <w:pStyle w:val="Default"/>
        <w:jc w:val="both"/>
      </w:pPr>
      <w:r w:rsidRPr="000D3DE6">
        <w:tab/>
      </w:r>
      <w:r w:rsidRPr="000D3DE6">
        <w:tab/>
        <w:t>line = bf.readLine();</w:t>
      </w:r>
    </w:p>
    <w:p w:rsidR="000D3DE6" w:rsidRPr="000D3DE6" w:rsidRDefault="000D3DE6" w:rsidP="000D3DE6">
      <w:pPr>
        <w:pStyle w:val="Default"/>
        <w:jc w:val="both"/>
      </w:pPr>
      <w:r w:rsidRPr="000D3DE6">
        <w:tab/>
      </w:r>
      <w:r w:rsidRPr="000D3DE6">
        <w:tab/>
        <w:t>String[] matrixDataSize = line.split(" ");</w:t>
      </w: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r>
      <w:r w:rsidRPr="000D3DE6">
        <w:rPr>
          <w:b/>
          <w:bCs/>
        </w:rPr>
        <w:t>for</w:t>
      </w:r>
      <w:r w:rsidRPr="000D3DE6">
        <w:t xml:space="preserve"> (</w:t>
      </w:r>
      <w:r w:rsidRPr="000D3DE6">
        <w:rPr>
          <w:b/>
          <w:bCs/>
        </w:rPr>
        <w:t>int</w:t>
      </w:r>
      <w:r w:rsidRPr="000D3DE6">
        <w:t xml:space="preserve"> i = 0; i &lt; matrixDataSize.length; i++) {</w:t>
      </w:r>
    </w:p>
    <w:p w:rsidR="000D3DE6" w:rsidRPr="000D3DE6" w:rsidRDefault="000D3DE6" w:rsidP="000D3DE6">
      <w:pPr>
        <w:pStyle w:val="Default"/>
        <w:jc w:val="both"/>
      </w:pPr>
      <w:r w:rsidRPr="000D3DE6">
        <w:tab/>
      </w:r>
      <w:r w:rsidRPr="000D3DE6">
        <w:tab/>
      </w:r>
      <w:r w:rsidRPr="000D3DE6">
        <w:tab/>
      </w:r>
      <w:r w:rsidRPr="000D3DE6">
        <w:rPr>
          <w:i/>
          <w:iCs/>
        </w:rPr>
        <w:t>column</w:t>
      </w:r>
      <w:r w:rsidRPr="000D3DE6">
        <w:t>++;</w:t>
      </w: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r w:rsidRPr="000D3DE6">
        <w:tab/>
      </w:r>
      <w:r w:rsidRPr="000D3DE6">
        <w:tab/>
        <w:t>bf.close();</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t>// declaring the size of matrix</w:t>
      </w:r>
    </w:p>
    <w:p w:rsidR="000D3DE6" w:rsidRPr="000D3DE6" w:rsidRDefault="000D3DE6" w:rsidP="000D3DE6">
      <w:pPr>
        <w:pStyle w:val="Default"/>
        <w:jc w:val="both"/>
      </w:pPr>
      <w:r w:rsidRPr="000D3DE6">
        <w:tab/>
      </w:r>
      <w:r w:rsidRPr="000D3DE6">
        <w:tab/>
      </w:r>
      <w:r w:rsidRPr="000D3DE6">
        <w:rPr>
          <w:b/>
          <w:bCs/>
        </w:rPr>
        <w:t>int</w:t>
      </w:r>
      <w:r w:rsidRPr="000D3DE6">
        <w:t xml:space="preserve">[][] matrixData = </w:t>
      </w:r>
      <w:r w:rsidRPr="000D3DE6">
        <w:rPr>
          <w:b/>
          <w:bCs/>
        </w:rPr>
        <w:t>new</w:t>
      </w:r>
      <w:r w:rsidRPr="000D3DE6">
        <w:t xml:space="preserve"> </w:t>
      </w:r>
      <w:r w:rsidRPr="000D3DE6">
        <w:rPr>
          <w:b/>
          <w:bCs/>
        </w:rPr>
        <w:t>int</w:t>
      </w:r>
      <w:r w:rsidRPr="000D3DE6">
        <w:t>[</w:t>
      </w:r>
      <w:r w:rsidRPr="000D3DE6">
        <w:rPr>
          <w:i/>
          <w:iCs/>
        </w:rPr>
        <w:t>column</w:t>
      </w:r>
      <w:r w:rsidRPr="000D3DE6">
        <w:t>][</w:t>
      </w:r>
      <w:r w:rsidRPr="000D3DE6">
        <w:rPr>
          <w:i/>
          <w:iCs/>
        </w:rPr>
        <w:t>column</w:t>
      </w:r>
      <w:r w:rsidRPr="000D3DE6">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t>String lineData = "";</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t xml:space="preserve">BufferedReader bfData = </w:t>
      </w:r>
      <w:r w:rsidRPr="000D3DE6">
        <w:rPr>
          <w:b/>
          <w:bCs/>
        </w:rPr>
        <w:t>new</w:t>
      </w:r>
      <w:r w:rsidRPr="000D3DE6">
        <w:t xml:space="preserve"> BufferedReader(</w:t>
      </w:r>
      <w:r w:rsidRPr="000D3DE6">
        <w:rPr>
          <w:b/>
          <w:bCs/>
        </w:rPr>
        <w:t>new</w:t>
      </w:r>
      <w:r w:rsidRPr="000D3DE6">
        <w:t xml:space="preserve"> FileReader (fileName));</w:t>
      </w:r>
    </w:p>
    <w:p w:rsidR="000D3DE6" w:rsidRPr="000D3DE6" w:rsidRDefault="000D3DE6" w:rsidP="000D3DE6">
      <w:pPr>
        <w:pStyle w:val="Default"/>
        <w:jc w:val="both"/>
      </w:pPr>
      <w:r w:rsidRPr="000D3DE6">
        <w:t xml:space="preserve">        </w:t>
      </w:r>
      <w:r w:rsidRPr="000D3DE6">
        <w:rPr>
          <w:b/>
          <w:bCs/>
        </w:rPr>
        <w:t>int</w:t>
      </w:r>
      <w:r w:rsidRPr="000D3DE6">
        <w:t xml:space="preserve"> lineCount = 0;</w:t>
      </w:r>
    </w:p>
    <w:p w:rsidR="000D3DE6" w:rsidRPr="000D3DE6" w:rsidRDefault="000D3DE6" w:rsidP="000D3DE6">
      <w:pPr>
        <w:pStyle w:val="Default"/>
        <w:jc w:val="both"/>
      </w:pPr>
      <w:r w:rsidRPr="000D3DE6">
        <w:t xml:space="preserve">        String[] numbers;</w:t>
      </w:r>
    </w:p>
    <w:p w:rsidR="000D3DE6" w:rsidRPr="000D3DE6" w:rsidRDefault="000D3DE6" w:rsidP="000D3DE6">
      <w:pPr>
        <w:pStyle w:val="Default"/>
        <w:jc w:val="both"/>
      </w:pPr>
      <w:r w:rsidRPr="000D3DE6">
        <w:t xml:space="preserve">        </w:t>
      </w:r>
      <w:r w:rsidRPr="000D3DE6">
        <w:rPr>
          <w:b/>
          <w:bCs/>
        </w:rPr>
        <w:t>while</w:t>
      </w:r>
      <w:r w:rsidRPr="000D3DE6">
        <w:t xml:space="preserve"> ((lineData = bfData.readLine()) != </w:t>
      </w:r>
      <w:r w:rsidRPr="000D3DE6">
        <w:rPr>
          <w:b/>
          <w:bCs/>
        </w:rPr>
        <w:t>null</w:t>
      </w:r>
      <w:r w:rsidRPr="000D3DE6">
        <w:t>)</w:t>
      </w:r>
    </w:p>
    <w:p w:rsidR="000D3DE6" w:rsidRPr="000D3DE6" w:rsidRDefault="000D3DE6" w:rsidP="000D3DE6">
      <w:pPr>
        <w:pStyle w:val="Default"/>
        <w:jc w:val="both"/>
      </w:pPr>
      <w:r w:rsidRPr="000D3DE6">
        <w:t xml:space="preserve">        {</w:t>
      </w:r>
    </w:p>
    <w:p w:rsidR="000D3DE6" w:rsidRPr="000D3DE6" w:rsidRDefault="000D3DE6" w:rsidP="000D3DE6">
      <w:pPr>
        <w:pStyle w:val="Default"/>
        <w:jc w:val="both"/>
      </w:pPr>
      <w:r w:rsidRPr="000D3DE6">
        <w:t xml:space="preserve">            numbers= lineData.split(" ");</w:t>
      </w:r>
    </w:p>
    <w:p w:rsidR="000D3DE6" w:rsidRPr="000D3DE6" w:rsidRDefault="000D3DE6" w:rsidP="000D3DE6">
      <w:pPr>
        <w:pStyle w:val="Default"/>
        <w:jc w:val="both"/>
      </w:pPr>
      <w:r w:rsidRPr="000D3DE6">
        <w:t xml:space="preserve">            </w:t>
      </w:r>
      <w:r w:rsidRPr="000D3DE6">
        <w:rPr>
          <w:i/>
          <w:iCs/>
        </w:rPr>
        <w:t>row</w:t>
      </w:r>
      <w:r w:rsidRPr="000D3DE6">
        <w:t>=0;</w:t>
      </w:r>
    </w:p>
    <w:p w:rsidR="000D3DE6" w:rsidRPr="000D3DE6" w:rsidRDefault="000D3DE6" w:rsidP="000D3DE6">
      <w:pPr>
        <w:pStyle w:val="Default"/>
        <w:jc w:val="both"/>
      </w:pPr>
      <w:r w:rsidRPr="000D3DE6">
        <w:t xml:space="preserve">            </w:t>
      </w:r>
      <w:r w:rsidRPr="000D3DE6">
        <w:rPr>
          <w:b/>
          <w:bCs/>
        </w:rPr>
        <w:t>for</w:t>
      </w:r>
      <w:r w:rsidRPr="000D3DE6">
        <w:t xml:space="preserve"> (</w:t>
      </w:r>
      <w:r w:rsidRPr="000D3DE6">
        <w:rPr>
          <w:b/>
          <w:bCs/>
        </w:rPr>
        <w:t>int</w:t>
      </w:r>
      <w:r w:rsidRPr="000D3DE6">
        <w:t xml:space="preserve"> i = 0; i &lt; numbers.length; i++)</w:t>
      </w:r>
    </w:p>
    <w:p w:rsidR="000D3DE6" w:rsidRPr="000D3DE6" w:rsidRDefault="000D3DE6" w:rsidP="000D3DE6">
      <w:pPr>
        <w:pStyle w:val="Default"/>
        <w:jc w:val="both"/>
      </w:pPr>
      <w:r w:rsidRPr="000D3DE6">
        <w:t xml:space="preserve">            {</w:t>
      </w:r>
    </w:p>
    <w:p w:rsidR="000D3DE6" w:rsidRPr="000D3DE6" w:rsidRDefault="000D3DE6" w:rsidP="000D3DE6">
      <w:pPr>
        <w:pStyle w:val="Default"/>
        <w:jc w:val="both"/>
      </w:pPr>
      <w:r w:rsidRPr="000D3DE6">
        <w:t xml:space="preserve">            </w:t>
      </w:r>
      <w:r w:rsidRPr="000D3DE6">
        <w:rPr>
          <w:b/>
          <w:bCs/>
        </w:rPr>
        <w:t>try</w:t>
      </w:r>
      <w:r w:rsidRPr="000D3DE6">
        <w:t>{</w:t>
      </w:r>
    </w:p>
    <w:p w:rsidR="000D3DE6" w:rsidRPr="000D3DE6" w:rsidRDefault="000D3DE6" w:rsidP="000D3DE6">
      <w:pPr>
        <w:pStyle w:val="Default"/>
        <w:jc w:val="both"/>
      </w:pPr>
      <w:r w:rsidRPr="000D3DE6">
        <w:t xml:space="preserve">            matrixData[lineCount][i] = Integer.</w:t>
      </w:r>
      <w:r w:rsidRPr="000D3DE6">
        <w:rPr>
          <w:i/>
          <w:iCs/>
        </w:rPr>
        <w:t>parseInt</w:t>
      </w:r>
      <w:r w:rsidRPr="000D3DE6">
        <w:t>(numbers[i]);</w:t>
      </w:r>
    </w:p>
    <w:p w:rsidR="000D3DE6" w:rsidRPr="000D3DE6" w:rsidRDefault="000D3DE6" w:rsidP="000D3DE6">
      <w:pPr>
        <w:pStyle w:val="Default"/>
        <w:jc w:val="both"/>
      </w:pPr>
      <w:r w:rsidRPr="000D3DE6">
        <w:t xml:space="preserve">            }</w:t>
      </w:r>
    </w:p>
    <w:p w:rsidR="000D3DE6" w:rsidRPr="000D3DE6" w:rsidRDefault="000D3DE6" w:rsidP="000D3DE6">
      <w:pPr>
        <w:pStyle w:val="Default"/>
        <w:jc w:val="both"/>
      </w:pPr>
      <w:r w:rsidRPr="000D3DE6">
        <w:t xml:space="preserve">            </w:t>
      </w:r>
      <w:r w:rsidRPr="000D3DE6">
        <w:rPr>
          <w:b/>
          <w:bCs/>
        </w:rPr>
        <w:t>catch</w:t>
      </w:r>
      <w:r w:rsidRPr="000D3DE6">
        <w:t>(NumberFormatException nfe)</w:t>
      </w:r>
    </w:p>
    <w:p w:rsidR="000D3DE6" w:rsidRPr="000D3DE6" w:rsidRDefault="000D3DE6" w:rsidP="000D3DE6">
      <w:pPr>
        <w:pStyle w:val="Default"/>
        <w:jc w:val="both"/>
      </w:pPr>
      <w:r w:rsidRPr="000D3DE6">
        <w:t xml:space="preserve">            {</w:t>
      </w:r>
    </w:p>
    <w:p w:rsidR="000D3DE6" w:rsidRPr="000D3DE6" w:rsidRDefault="000D3DE6" w:rsidP="000D3DE6">
      <w:pPr>
        <w:pStyle w:val="Default"/>
        <w:jc w:val="both"/>
      </w:pPr>
      <w:r w:rsidRPr="000D3DE6">
        <w:t xml:space="preserve">            System.</w:t>
      </w:r>
      <w:r w:rsidRPr="000D3DE6">
        <w:rPr>
          <w:b/>
          <w:bCs/>
          <w:i/>
          <w:iCs/>
        </w:rPr>
        <w:t>out</w:t>
      </w:r>
      <w:r w:rsidRPr="000D3DE6">
        <w:t>.println("It was an invalid number");</w:t>
      </w:r>
    </w:p>
    <w:p w:rsidR="000D3DE6" w:rsidRPr="000D3DE6" w:rsidRDefault="000D3DE6" w:rsidP="000D3DE6">
      <w:pPr>
        <w:pStyle w:val="Default"/>
        <w:jc w:val="both"/>
      </w:pPr>
      <w:r w:rsidRPr="000D3DE6">
        <w:t xml:space="preserve">            System.</w:t>
      </w:r>
      <w:r w:rsidRPr="000D3DE6">
        <w:rPr>
          <w:i/>
          <w:iCs/>
        </w:rPr>
        <w:t>exit</w:t>
      </w:r>
      <w:r w:rsidRPr="000D3DE6">
        <w:t>(1);</w:t>
      </w:r>
    </w:p>
    <w:p w:rsidR="000D3DE6" w:rsidRPr="000D3DE6" w:rsidRDefault="000D3DE6" w:rsidP="000D3DE6">
      <w:pPr>
        <w:pStyle w:val="Default"/>
        <w:jc w:val="both"/>
      </w:pPr>
      <w:r w:rsidRPr="000D3DE6">
        <w:t xml:space="preserve">            }</w:t>
      </w:r>
    </w:p>
    <w:p w:rsidR="000D3DE6" w:rsidRPr="000D3DE6" w:rsidRDefault="000D3DE6" w:rsidP="000D3DE6">
      <w:pPr>
        <w:pStyle w:val="Default"/>
        <w:jc w:val="both"/>
      </w:pPr>
      <w:r w:rsidRPr="000D3DE6">
        <w:t xml:space="preserve">            </w:t>
      </w:r>
      <w:r w:rsidRPr="000D3DE6">
        <w:rPr>
          <w:i/>
          <w:iCs/>
        </w:rPr>
        <w:t>row</w:t>
      </w:r>
      <w:r w:rsidRPr="000D3DE6">
        <w:t>++;</w:t>
      </w:r>
    </w:p>
    <w:p w:rsidR="000D3DE6" w:rsidRPr="000D3DE6" w:rsidRDefault="000D3DE6" w:rsidP="000D3DE6">
      <w:pPr>
        <w:pStyle w:val="Default"/>
        <w:jc w:val="both"/>
      </w:pPr>
      <w:r w:rsidRPr="000D3DE6">
        <w:t xml:space="preserve">            }</w:t>
      </w:r>
    </w:p>
    <w:p w:rsidR="000D3DE6" w:rsidRPr="000D3DE6" w:rsidRDefault="000D3DE6" w:rsidP="000D3DE6">
      <w:pPr>
        <w:pStyle w:val="Default"/>
        <w:jc w:val="both"/>
      </w:pPr>
      <w:r w:rsidRPr="000D3DE6">
        <w:lastRenderedPageBreak/>
        <w:t xml:space="preserve">            </w:t>
      </w:r>
      <w:r w:rsidRPr="000D3DE6">
        <w:rPr>
          <w:i/>
          <w:iCs/>
        </w:rPr>
        <w:t>column</w:t>
      </w:r>
      <w:r w:rsidRPr="000D3DE6">
        <w:t xml:space="preserve"> = </w:t>
      </w:r>
      <w:r w:rsidRPr="000D3DE6">
        <w:rPr>
          <w:i/>
          <w:iCs/>
        </w:rPr>
        <w:t>row</w:t>
      </w:r>
      <w:r w:rsidRPr="000D3DE6">
        <w:t>;</w:t>
      </w:r>
    </w:p>
    <w:p w:rsidR="000D3DE6" w:rsidRPr="000D3DE6" w:rsidRDefault="000D3DE6" w:rsidP="000D3DE6">
      <w:pPr>
        <w:pStyle w:val="Default"/>
        <w:jc w:val="both"/>
      </w:pPr>
      <w:r w:rsidRPr="000D3DE6">
        <w:t xml:space="preserve">            lineCount++;</w:t>
      </w:r>
    </w:p>
    <w:p w:rsidR="000D3DE6" w:rsidRPr="000D3DE6" w:rsidRDefault="000D3DE6" w:rsidP="000D3DE6">
      <w:pPr>
        <w:pStyle w:val="Default"/>
        <w:jc w:val="both"/>
      </w:pPr>
      <w:r w:rsidRPr="000D3DE6">
        <w:t xml:space="preserve">        }</w:t>
      </w:r>
    </w:p>
    <w:p w:rsidR="000D3DE6" w:rsidRPr="000D3DE6" w:rsidRDefault="000D3DE6" w:rsidP="000D3DE6">
      <w:pPr>
        <w:pStyle w:val="Default"/>
        <w:jc w:val="both"/>
      </w:pPr>
      <w:r w:rsidRPr="000D3DE6">
        <w:t xml:space="preserve">        bfData.close();</w:t>
      </w:r>
    </w:p>
    <w:p w:rsidR="000D3DE6" w:rsidRPr="000D3DE6" w:rsidRDefault="000D3DE6" w:rsidP="000D3DE6">
      <w:pPr>
        <w:pStyle w:val="Default"/>
        <w:jc w:val="both"/>
      </w:pPr>
      <w:r w:rsidRPr="000D3DE6">
        <w:t xml:space="preserve">        </w:t>
      </w:r>
      <w:r w:rsidRPr="000D3DE6">
        <w:rPr>
          <w:b/>
          <w:bCs/>
        </w:rPr>
        <w:t>return</w:t>
      </w:r>
      <w:r w:rsidRPr="000D3DE6">
        <w:t xml:space="preserve"> matrixData;</w:t>
      </w:r>
    </w:p>
    <w:p w:rsidR="000D3DE6" w:rsidRPr="000D3DE6" w:rsidRDefault="000D3DE6" w:rsidP="000D3DE6">
      <w:pPr>
        <w:pStyle w:val="Default"/>
        <w:jc w:val="both"/>
      </w:pPr>
      <w:r w:rsidRPr="000D3DE6">
        <w:tab/>
        <w:t>}</w:t>
      </w:r>
    </w:p>
    <w:p w:rsidR="000D3DE6" w:rsidRPr="000D3DE6" w:rsidRDefault="000D3DE6" w:rsidP="000D3DE6">
      <w:pPr>
        <w:pStyle w:val="Default"/>
        <w:jc w:val="both"/>
      </w:pPr>
      <w:r w:rsidRPr="000D3DE6">
        <w:tab/>
      </w:r>
    </w:p>
    <w:p w:rsidR="000D3DE6" w:rsidRPr="000D3DE6" w:rsidRDefault="000D3DE6" w:rsidP="000D3DE6">
      <w:pPr>
        <w:pStyle w:val="Default"/>
        <w:jc w:val="both"/>
      </w:pP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dispTopology(</w:t>
      </w:r>
      <w:r w:rsidRPr="000D3DE6">
        <w:rPr>
          <w:b/>
          <w:bCs/>
        </w:rPr>
        <w:t>int</w:t>
      </w:r>
      <w:r w:rsidRPr="000D3DE6">
        <w:t>[][] fileData) {</w:t>
      </w:r>
    </w:p>
    <w:p w:rsidR="000D3DE6" w:rsidRPr="000D3DE6" w:rsidRDefault="000D3DE6" w:rsidP="000D3DE6">
      <w:pPr>
        <w:pStyle w:val="Default"/>
        <w:jc w:val="both"/>
      </w:pPr>
      <w:r w:rsidRPr="000D3DE6">
        <w:tab/>
      </w:r>
      <w:r w:rsidRPr="000D3DE6">
        <w:tab/>
        <w:t>System.</w:t>
      </w:r>
      <w:r w:rsidRPr="000D3DE6">
        <w:rPr>
          <w:b/>
          <w:bCs/>
          <w:i/>
          <w:iCs/>
        </w:rPr>
        <w:t>out</w:t>
      </w:r>
      <w:r w:rsidRPr="000D3DE6">
        <w:t>.println("\nContent of original topology matrix is:\n");</w:t>
      </w:r>
    </w:p>
    <w:p w:rsidR="000D3DE6" w:rsidRPr="000D3DE6" w:rsidRDefault="000D3DE6" w:rsidP="000D3DE6">
      <w:pPr>
        <w:pStyle w:val="Default"/>
        <w:jc w:val="both"/>
      </w:pPr>
      <w:r w:rsidRPr="000D3DE6">
        <w:tab/>
      </w:r>
      <w:r w:rsidRPr="000D3DE6">
        <w:tab/>
        <w:t>System.</w:t>
      </w:r>
      <w:r w:rsidRPr="000D3DE6">
        <w:rPr>
          <w:b/>
          <w:bCs/>
          <w:i/>
          <w:iCs/>
        </w:rPr>
        <w:t>out</w:t>
      </w:r>
      <w:r w:rsidRPr="000D3DE6">
        <w:t>.println("Row:"+</w:t>
      </w:r>
      <w:r w:rsidRPr="000D3DE6">
        <w:rPr>
          <w:i/>
          <w:iCs/>
        </w:rPr>
        <w:t>row</w:t>
      </w:r>
      <w:r w:rsidRPr="000D3DE6">
        <w:t>+"     "+"Column:"+</w:t>
      </w:r>
      <w:r w:rsidRPr="000D3DE6">
        <w:rPr>
          <w:i/>
          <w:iCs/>
        </w:rPr>
        <w:t>column</w:t>
      </w:r>
      <w:r w:rsidRPr="000D3DE6">
        <w:t>);</w:t>
      </w: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r>
      <w:r w:rsidRPr="000D3DE6">
        <w:rPr>
          <w:b/>
          <w:bCs/>
        </w:rPr>
        <w:t>for</w:t>
      </w:r>
      <w:r w:rsidRPr="000D3DE6">
        <w:t xml:space="preserve"> (</w:t>
      </w:r>
      <w:r w:rsidRPr="000D3DE6">
        <w:rPr>
          <w:b/>
          <w:bCs/>
        </w:rPr>
        <w:t>int</w:t>
      </w:r>
      <w:r w:rsidRPr="000D3DE6">
        <w:t xml:space="preserve"> i = 0; i &lt; </w:t>
      </w:r>
      <w:r w:rsidRPr="000D3DE6">
        <w:rPr>
          <w:i/>
          <w:iCs/>
        </w:rPr>
        <w:t>row</w:t>
      </w:r>
      <w:r w:rsidRPr="000D3DE6">
        <w:t>; i++) {</w:t>
      </w:r>
    </w:p>
    <w:p w:rsidR="000D3DE6" w:rsidRPr="000D3DE6" w:rsidRDefault="000D3DE6" w:rsidP="000D3DE6">
      <w:pPr>
        <w:pStyle w:val="Default"/>
        <w:jc w:val="both"/>
      </w:pPr>
      <w:r w:rsidRPr="000D3DE6">
        <w:tab/>
      </w:r>
      <w:r w:rsidRPr="000D3DE6">
        <w:tab/>
      </w:r>
      <w:r w:rsidRPr="000D3DE6">
        <w:tab/>
      </w:r>
      <w:r w:rsidRPr="000D3DE6">
        <w:rPr>
          <w:b/>
          <w:bCs/>
        </w:rPr>
        <w:t>for</w:t>
      </w:r>
      <w:r w:rsidRPr="000D3DE6">
        <w:t xml:space="preserve"> (</w:t>
      </w:r>
      <w:r w:rsidRPr="000D3DE6">
        <w:rPr>
          <w:b/>
          <w:bCs/>
        </w:rPr>
        <w:t>int</w:t>
      </w:r>
      <w:r w:rsidRPr="000D3DE6">
        <w:t xml:space="preserve"> j = 0; j &lt; </w:t>
      </w:r>
      <w:r w:rsidRPr="000D3DE6">
        <w:rPr>
          <w:i/>
          <w:iCs/>
        </w:rPr>
        <w:t>column</w:t>
      </w:r>
      <w:r w:rsidRPr="000D3DE6">
        <w:t>; j++) {</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out</w:t>
      </w:r>
      <w:r w:rsidRPr="000D3DE6">
        <w:t>.print(fileData[i][j] + " ");</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t>}</w:t>
      </w:r>
    </w:p>
    <w:p w:rsidR="000D3DE6" w:rsidRPr="000D3DE6" w:rsidRDefault="000D3DE6" w:rsidP="000D3DE6">
      <w:pPr>
        <w:pStyle w:val="Default"/>
        <w:jc w:val="both"/>
      </w:pPr>
      <w:r w:rsidRPr="000D3DE6">
        <w:tab/>
      </w:r>
    </w:p>
    <w:p w:rsidR="000D3DE6" w:rsidRPr="000D3DE6" w:rsidRDefault="000D3DE6" w:rsidP="000D3DE6">
      <w:pPr>
        <w:pStyle w:val="Default"/>
        <w:jc w:val="both"/>
      </w:pP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buildConnectionTable(){</w:t>
      </w:r>
    </w:p>
    <w:p w:rsidR="000D3DE6" w:rsidRPr="000D3DE6" w:rsidRDefault="000D3DE6" w:rsidP="000D3DE6">
      <w:pPr>
        <w:pStyle w:val="Default"/>
        <w:jc w:val="both"/>
      </w:pPr>
      <w:r w:rsidRPr="000D3DE6">
        <w:tab/>
      </w:r>
      <w:r w:rsidRPr="000D3DE6">
        <w:tab/>
        <w:t>// routers index starts with 0,1,2.., rather than 1,2,3</w:t>
      </w: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r>
      <w:r w:rsidRPr="000D3DE6">
        <w:rPr>
          <w:i/>
          <w:iCs/>
        </w:rPr>
        <w:t>sourceNode</w:t>
      </w:r>
      <w:r w:rsidRPr="000D3DE6">
        <w:t xml:space="preserve"> = </w:t>
      </w:r>
      <w:r w:rsidRPr="000D3DE6">
        <w:rPr>
          <w:i/>
          <w:iCs/>
        </w:rPr>
        <w:t>sourceNode</w:t>
      </w:r>
      <w:r w:rsidRPr="000D3DE6">
        <w:t xml:space="preserve"> - 1;</w:t>
      </w:r>
    </w:p>
    <w:p w:rsidR="000D3DE6" w:rsidRPr="000D3DE6" w:rsidRDefault="000D3DE6" w:rsidP="000D3DE6">
      <w:pPr>
        <w:pStyle w:val="Default"/>
        <w:jc w:val="both"/>
      </w:pPr>
      <w:r w:rsidRPr="000D3DE6">
        <w:tab/>
      </w:r>
      <w:r w:rsidRPr="000D3DE6">
        <w:tab/>
        <w:t>// clearing all values for successive iteration.</w:t>
      </w:r>
    </w:p>
    <w:p w:rsidR="000D3DE6" w:rsidRPr="000D3DE6" w:rsidRDefault="000D3DE6" w:rsidP="000D3DE6">
      <w:pPr>
        <w:pStyle w:val="Default"/>
        <w:jc w:val="both"/>
      </w:pPr>
      <w:r w:rsidRPr="000D3DE6">
        <w:tab/>
      </w:r>
      <w:r w:rsidRPr="000D3DE6">
        <w:tab/>
      </w:r>
      <w:r w:rsidRPr="000D3DE6">
        <w:rPr>
          <w:i/>
          <w:iCs/>
        </w:rPr>
        <w:t>nextMinvaluePosition</w:t>
      </w:r>
      <w:r w:rsidRPr="000D3DE6">
        <w:t xml:space="preserve"> = 0;</w:t>
      </w:r>
    </w:p>
    <w:p w:rsidR="000D3DE6" w:rsidRPr="000D3DE6" w:rsidRDefault="000D3DE6" w:rsidP="000D3DE6">
      <w:pPr>
        <w:pStyle w:val="Default"/>
        <w:jc w:val="both"/>
      </w:pPr>
      <w:r w:rsidRPr="000D3DE6">
        <w:tab/>
      </w:r>
      <w:r w:rsidRPr="000D3DE6">
        <w:tab/>
      </w:r>
      <w:r w:rsidRPr="000D3DE6">
        <w:rPr>
          <w:i/>
          <w:iCs/>
        </w:rPr>
        <w:t>nextMinvalue</w:t>
      </w:r>
      <w:r w:rsidRPr="000D3DE6">
        <w:t xml:space="preserve"> = 0;</w:t>
      </w:r>
    </w:p>
    <w:p w:rsidR="000D3DE6" w:rsidRPr="000D3DE6" w:rsidRDefault="000D3DE6" w:rsidP="000D3DE6">
      <w:pPr>
        <w:pStyle w:val="Default"/>
        <w:jc w:val="both"/>
      </w:pPr>
      <w:r w:rsidRPr="000D3DE6">
        <w:tab/>
      </w:r>
      <w:r w:rsidRPr="000D3DE6">
        <w:tab/>
      </w:r>
      <w:r w:rsidRPr="000D3DE6">
        <w:rPr>
          <w:i/>
          <w:iCs/>
        </w:rPr>
        <w:t>listOfMinEdge</w:t>
      </w:r>
      <w:r w:rsidRPr="000D3DE6">
        <w:t>.clear();</w:t>
      </w:r>
    </w:p>
    <w:p w:rsidR="000D3DE6" w:rsidRPr="000D3DE6" w:rsidRDefault="000D3DE6" w:rsidP="000D3DE6">
      <w:pPr>
        <w:pStyle w:val="Default"/>
        <w:jc w:val="both"/>
      </w:pPr>
      <w:r w:rsidRPr="000D3DE6">
        <w:tab/>
      </w:r>
      <w:r w:rsidRPr="000D3DE6">
        <w:tab/>
      </w:r>
      <w:r w:rsidRPr="000D3DE6">
        <w:rPr>
          <w:i/>
          <w:iCs/>
        </w:rPr>
        <w:t>listofParentNodes</w:t>
      </w:r>
      <w:r w:rsidRPr="000D3DE6">
        <w:t>.clear();</w:t>
      </w:r>
    </w:p>
    <w:p w:rsidR="000D3DE6" w:rsidRPr="000D3DE6" w:rsidRDefault="000D3DE6" w:rsidP="000D3DE6">
      <w:pPr>
        <w:pStyle w:val="Default"/>
        <w:jc w:val="both"/>
      </w:pPr>
      <w:r w:rsidRPr="000D3DE6">
        <w:tab/>
      </w:r>
      <w:r w:rsidRPr="000D3DE6">
        <w:tab/>
      </w:r>
      <w:r w:rsidRPr="000D3DE6">
        <w:rPr>
          <w:i/>
          <w:iCs/>
        </w:rPr>
        <w:t>nodesVisited</w:t>
      </w:r>
      <w:r w:rsidRPr="000D3DE6">
        <w:t>.clear();</w:t>
      </w:r>
    </w:p>
    <w:p w:rsidR="000D3DE6" w:rsidRPr="000D3DE6" w:rsidRDefault="000D3DE6" w:rsidP="000D3DE6">
      <w:pPr>
        <w:pStyle w:val="Default"/>
        <w:jc w:val="both"/>
      </w:pPr>
      <w:r w:rsidRPr="000D3DE6">
        <w:tab/>
      </w:r>
      <w:r w:rsidRPr="000D3DE6">
        <w:tab/>
      </w:r>
      <w:r w:rsidRPr="000D3DE6">
        <w:rPr>
          <w:i/>
          <w:iCs/>
        </w:rPr>
        <w:t>listOfNextNode</w:t>
      </w:r>
      <w:r w:rsidRPr="000D3DE6">
        <w:t>.clear();</w:t>
      </w:r>
    </w:p>
    <w:p w:rsidR="000D3DE6" w:rsidRPr="000D3DE6" w:rsidRDefault="000D3DE6" w:rsidP="000D3DE6">
      <w:pPr>
        <w:pStyle w:val="Default"/>
        <w:jc w:val="both"/>
      </w:pPr>
      <w:r w:rsidRPr="000D3DE6">
        <w:tab/>
      </w:r>
      <w:r w:rsidRPr="000D3DE6">
        <w:tab/>
        <w:t>// initializing current list array</w:t>
      </w:r>
    </w:p>
    <w:p w:rsidR="000D3DE6" w:rsidRPr="000D3DE6" w:rsidRDefault="000D3DE6" w:rsidP="000D3DE6">
      <w:pPr>
        <w:pStyle w:val="Default"/>
        <w:jc w:val="both"/>
      </w:pPr>
      <w:r w:rsidRPr="000D3DE6">
        <w:tab/>
      </w:r>
      <w:r w:rsidRPr="000D3DE6">
        <w:tab/>
      </w:r>
      <w:r w:rsidRPr="000D3DE6">
        <w:rPr>
          <w:i/>
          <w:iCs/>
        </w:rPr>
        <w:t>initCurrRow</w:t>
      </w:r>
      <w:r w:rsidRPr="000D3DE6">
        <w:t>(</w:t>
      </w:r>
      <w:r w:rsidRPr="000D3DE6">
        <w:rPr>
          <w:i/>
          <w:iCs/>
        </w:rPr>
        <w:t>sourceNode</w:t>
      </w:r>
      <w:r w:rsidRPr="000D3DE6">
        <w:t>);</w:t>
      </w:r>
    </w:p>
    <w:p w:rsidR="000D3DE6" w:rsidRPr="000D3DE6" w:rsidRDefault="000D3DE6" w:rsidP="000D3DE6">
      <w:pPr>
        <w:pStyle w:val="Default"/>
        <w:jc w:val="both"/>
      </w:pPr>
      <w:r w:rsidRPr="000D3DE6">
        <w:tab/>
      </w:r>
      <w:r w:rsidRPr="000D3DE6">
        <w:tab/>
        <w:t>// make source node as visited</w:t>
      </w:r>
    </w:p>
    <w:p w:rsidR="000D3DE6" w:rsidRPr="000D3DE6" w:rsidRDefault="000D3DE6" w:rsidP="000D3DE6">
      <w:pPr>
        <w:pStyle w:val="Default"/>
        <w:jc w:val="both"/>
      </w:pPr>
      <w:r w:rsidRPr="000D3DE6">
        <w:tab/>
      </w:r>
      <w:r w:rsidRPr="000D3DE6">
        <w:tab/>
      </w:r>
      <w:r w:rsidRPr="000D3DE6">
        <w:rPr>
          <w:i/>
          <w:iCs/>
        </w:rPr>
        <w:t>nodesVisited</w:t>
      </w:r>
      <w:r w:rsidRPr="000D3DE6">
        <w:t>.add(</w:t>
      </w:r>
      <w:r w:rsidRPr="000D3DE6">
        <w:rPr>
          <w:i/>
          <w:iCs/>
        </w:rPr>
        <w:t>sourceNode</w:t>
      </w:r>
      <w:r w:rsidRPr="000D3DE6">
        <w:t>);</w:t>
      </w:r>
    </w:p>
    <w:p w:rsidR="000D3DE6" w:rsidRPr="000D3DE6" w:rsidRDefault="000D3DE6" w:rsidP="000D3DE6">
      <w:pPr>
        <w:pStyle w:val="Default"/>
        <w:jc w:val="both"/>
      </w:pPr>
      <w:r w:rsidRPr="000D3DE6">
        <w:tab/>
      </w:r>
      <w:r w:rsidRPr="000D3DE6">
        <w:tab/>
        <w:t>// initialize the parent list</w:t>
      </w:r>
    </w:p>
    <w:p w:rsidR="000D3DE6" w:rsidRPr="000D3DE6" w:rsidRDefault="000D3DE6" w:rsidP="000D3DE6">
      <w:pPr>
        <w:pStyle w:val="Default"/>
        <w:jc w:val="both"/>
      </w:pPr>
      <w:r w:rsidRPr="000D3DE6">
        <w:tab/>
      </w:r>
      <w:r w:rsidRPr="000D3DE6">
        <w:tab/>
      </w:r>
      <w:r w:rsidRPr="000D3DE6">
        <w:rPr>
          <w:i/>
          <w:iCs/>
        </w:rPr>
        <w:t>initParentList</w:t>
      </w:r>
      <w:r w:rsidRPr="000D3DE6">
        <w:t>(</w:t>
      </w:r>
      <w:r w:rsidRPr="000D3DE6">
        <w:rPr>
          <w:i/>
          <w:iCs/>
        </w:rPr>
        <w:t>sourceNode</w:t>
      </w:r>
      <w:r w:rsidRPr="000D3DE6">
        <w:t>);</w:t>
      </w:r>
    </w:p>
    <w:p w:rsidR="000D3DE6" w:rsidRPr="000D3DE6" w:rsidRDefault="000D3DE6" w:rsidP="000D3DE6">
      <w:pPr>
        <w:pStyle w:val="Default"/>
        <w:jc w:val="both"/>
      </w:pPr>
      <w:r w:rsidRPr="000D3DE6">
        <w:tab/>
      </w:r>
      <w:r w:rsidRPr="000D3DE6">
        <w:tab/>
        <w:t>// print the Connection table</w:t>
      </w:r>
    </w:p>
    <w:p w:rsidR="000D3DE6" w:rsidRPr="000D3DE6" w:rsidRDefault="000D3DE6" w:rsidP="000D3DE6">
      <w:pPr>
        <w:pStyle w:val="Default"/>
        <w:jc w:val="both"/>
      </w:pPr>
      <w:r w:rsidRPr="000D3DE6">
        <w:tab/>
      </w:r>
      <w:r w:rsidRPr="000D3DE6">
        <w:tab/>
      </w:r>
      <w:r w:rsidRPr="000D3DE6">
        <w:rPr>
          <w:i/>
          <w:iCs/>
        </w:rPr>
        <w:t>dispConnectionTable</w:t>
      </w:r>
      <w:r w:rsidRPr="000D3DE6">
        <w:t>(</w:t>
      </w:r>
      <w:r w:rsidRPr="000D3DE6">
        <w:rPr>
          <w:i/>
          <w:iCs/>
        </w:rPr>
        <w:t>sourceNode</w:t>
      </w:r>
      <w:r w:rsidRPr="000D3DE6">
        <w:t>);</w:t>
      </w:r>
    </w:p>
    <w:p w:rsidR="000D3DE6" w:rsidRPr="000D3DE6" w:rsidRDefault="000D3DE6" w:rsidP="000D3DE6">
      <w:pPr>
        <w:pStyle w:val="Default"/>
        <w:jc w:val="both"/>
      </w:pPr>
      <w:r w:rsidRPr="000D3DE6">
        <w:tab/>
        <w:t>}</w:t>
      </w:r>
    </w:p>
    <w:p w:rsidR="000D3DE6" w:rsidRPr="000D3DE6" w:rsidRDefault="000D3DE6" w:rsidP="000D3DE6">
      <w:pPr>
        <w:pStyle w:val="Default"/>
        <w:jc w:val="both"/>
      </w:pPr>
      <w:r w:rsidRPr="000D3DE6">
        <w:tab/>
      </w:r>
    </w:p>
    <w:p w:rsidR="000D3DE6" w:rsidRPr="000D3DE6" w:rsidRDefault="000D3DE6" w:rsidP="000D3DE6">
      <w:pPr>
        <w:pStyle w:val="Default"/>
        <w:jc w:val="both"/>
      </w:pPr>
      <w:r w:rsidRPr="000D3DE6">
        <w:tab/>
        <w:t>// update listOfMinEdge ,used in calculating shortest path</w:t>
      </w:r>
    </w:p>
    <w:p w:rsidR="000D3DE6" w:rsidRPr="000D3DE6" w:rsidRDefault="000D3DE6" w:rsidP="000D3DE6">
      <w:pPr>
        <w:pStyle w:val="Default"/>
        <w:jc w:val="both"/>
      </w:pPr>
      <w:r w:rsidRPr="000D3DE6">
        <w:tab/>
      </w: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initCurrRow(</w:t>
      </w:r>
      <w:r w:rsidRPr="000D3DE6">
        <w:rPr>
          <w:b/>
          <w:bCs/>
        </w:rPr>
        <w:t>int</w:t>
      </w:r>
      <w:r w:rsidRPr="000D3DE6">
        <w:t xml:space="preserve"> sourceNode) {</w:t>
      </w:r>
    </w:p>
    <w:p w:rsidR="000D3DE6" w:rsidRPr="000D3DE6" w:rsidRDefault="000D3DE6" w:rsidP="000D3DE6">
      <w:pPr>
        <w:pStyle w:val="Default"/>
        <w:jc w:val="both"/>
      </w:pPr>
      <w:r w:rsidRPr="000D3DE6">
        <w:tab/>
      </w:r>
      <w:r w:rsidRPr="000D3DE6">
        <w:tab/>
      </w:r>
      <w:r w:rsidRPr="000D3DE6">
        <w:tab/>
      </w:r>
      <w:r w:rsidRPr="000D3DE6">
        <w:rPr>
          <w:b/>
          <w:bCs/>
        </w:rPr>
        <w:t>int</w:t>
      </w:r>
      <w:r w:rsidRPr="000D3DE6">
        <w:t xml:space="preserve"> j=0;</w:t>
      </w:r>
    </w:p>
    <w:p w:rsidR="000D3DE6" w:rsidRPr="000D3DE6" w:rsidRDefault="000D3DE6" w:rsidP="000D3DE6">
      <w:pPr>
        <w:pStyle w:val="Default"/>
        <w:jc w:val="both"/>
      </w:pPr>
      <w:r w:rsidRPr="000D3DE6">
        <w:tab/>
      </w:r>
      <w:r w:rsidRPr="000D3DE6">
        <w:tab/>
      </w:r>
      <w:r w:rsidRPr="000D3DE6">
        <w:tab/>
      </w:r>
      <w:r w:rsidRPr="000D3DE6">
        <w:rPr>
          <w:b/>
          <w:bCs/>
        </w:rPr>
        <w:t>while</w:t>
      </w:r>
      <w:r w:rsidRPr="000D3DE6">
        <w:t>(j&lt;</w:t>
      </w:r>
      <w:r w:rsidRPr="000D3DE6">
        <w:rPr>
          <w:i/>
          <w:iCs/>
        </w:rPr>
        <w:t>column</w:t>
      </w:r>
      <w:r w:rsidRPr="000D3DE6">
        <w:t>){</w:t>
      </w:r>
    </w:p>
    <w:p w:rsidR="000D3DE6" w:rsidRPr="000D3DE6" w:rsidRDefault="000D3DE6" w:rsidP="000D3DE6">
      <w:pPr>
        <w:pStyle w:val="Default"/>
        <w:jc w:val="both"/>
      </w:pPr>
      <w:r w:rsidRPr="000D3DE6">
        <w:lastRenderedPageBreak/>
        <w:tab/>
      </w:r>
      <w:r w:rsidRPr="000D3DE6">
        <w:tab/>
      </w:r>
      <w:r w:rsidRPr="000D3DE6">
        <w:tab/>
      </w:r>
      <w:r w:rsidRPr="000D3DE6">
        <w:tab/>
      </w:r>
      <w:r w:rsidRPr="000D3DE6">
        <w:rPr>
          <w:b/>
          <w:bCs/>
        </w:rPr>
        <w:t>if</w:t>
      </w:r>
      <w:r w:rsidRPr="000D3DE6">
        <w:t>(j != sourceNode){</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listOfMinEdge</w:t>
      </w:r>
      <w:r w:rsidRPr="000D3DE6">
        <w:t>.add(1000);</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rPr>
          <w:b/>
          <w:bCs/>
        </w:rPr>
        <w:t>else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listOfMinEdge</w:t>
      </w:r>
      <w:r w:rsidRPr="000D3DE6">
        <w:t>.add(0);</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t>j++;</w:t>
      </w:r>
    </w:p>
    <w:p w:rsidR="000D3DE6" w:rsidRPr="000D3DE6" w:rsidRDefault="000D3DE6" w:rsidP="000D3DE6">
      <w:pPr>
        <w:pStyle w:val="Default"/>
        <w:jc w:val="both"/>
      </w:pPr>
      <w:r w:rsidRPr="000D3DE6">
        <w:tab/>
      </w:r>
      <w:r w:rsidRPr="000D3DE6">
        <w:tab/>
      </w:r>
      <w:r w:rsidRPr="000D3DE6">
        <w:tab/>
        <w:t>}</w:t>
      </w:r>
      <w:r w:rsidRPr="000D3DE6">
        <w:tab/>
      </w:r>
      <w:r w:rsidRPr="000D3DE6">
        <w:tab/>
      </w:r>
      <w:r w:rsidRPr="000D3DE6">
        <w:tab/>
      </w: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r w:rsidRPr="000D3DE6">
        <w:tab/>
      </w:r>
    </w:p>
    <w:p w:rsidR="000D3DE6" w:rsidRPr="000D3DE6" w:rsidRDefault="000D3DE6" w:rsidP="000D3DE6">
      <w:pPr>
        <w:pStyle w:val="Default"/>
        <w:jc w:val="both"/>
      </w:pPr>
      <w:r w:rsidRPr="000D3DE6">
        <w:tab/>
      </w: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initParentList(</w:t>
      </w:r>
      <w:r w:rsidRPr="000D3DE6">
        <w:rPr>
          <w:b/>
          <w:bCs/>
        </w:rPr>
        <w:t>int</w:t>
      </w:r>
      <w:r w:rsidRPr="000D3DE6">
        <w:t xml:space="preserve"> sourceNode) {</w:t>
      </w:r>
    </w:p>
    <w:p w:rsidR="000D3DE6" w:rsidRPr="000D3DE6" w:rsidRDefault="000D3DE6" w:rsidP="000D3DE6">
      <w:pPr>
        <w:pStyle w:val="Default"/>
        <w:jc w:val="both"/>
      </w:pPr>
      <w:r w:rsidRPr="000D3DE6">
        <w:tab/>
      </w:r>
      <w:r w:rsidRPr="000D3DE6">
        <w:tab/>
      </w:r>
      <w:r w:rsidRPr="000D3DE6">
        <w:tab/>
      </w:r>
      <w:r w:rsidRPr="000D3DE6">
        <w:rPr>
          <w:b/>
          <w:bCs/>
        </w:rPr>
        <w:t>int</w:t>
      </w:r>
      <w:r w:rsidRPr="000D3DE6">
        <w:t xml:space="preserve"> j=0;</w:t>
      </w:r>
    </w:p>
    <w:p w:rsidR="000D3DE6" w:rsidRPr="000D3DE6" w:rsidRDefault="000D3DE6" w:rsidP="000D3DE6">
      <w:pPr>
        <w:pStyle w:val="Default"/>
        <w:jc w:val="both"/>
      </w:pPr>
      <w:r w:rsidRPr="000D3DE6">
        <w:tab/>
      </w:r>
      <w:r w:rsidRPr="000D3DE6">
        <w:tab/>
      </w:r>
      <w:r w:rsidRPr="000D3DE6">
        <w:tab/>
      </w:r>
      <w:r w:rsidRPr="000D3DE6">
        <w:rPr>
          <w:b/>
          <w:bCs/>
        </w:rPr>
        <w:t>while</w:t>
      </w:r>
      <w:r w:rsidRPr="000D3DE6">
        <w:t>(j&lt;</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rPr>
          <w:i/>
          <w:iCs/>
        </w:rPr>
        <w:t>listofParentNodes</w:t>
      </w:r>
      <w:r w:rsidRPr="000D3DE6">
        <w:t>.add(-1);</w:t>
      </w:r>
    </w:p>
    <w:p w:rsidR="000D3DE6" w:rsidRPr="000D3DE6" w:rsidRDefault="000D3DE6" w:rsidP="000D3DE6">
      <w:pPr>
        <w:pStyle w:val="Default"/>
        <w:jc w:val="both"/>
      </w:pPr>
      <w:r w:rsidRPr="000D3DE6">
        <w:tab/>
      </w:r>
      <w:r w:rsidRPr="000D3DE6">
        <w:tab/>
      </w:r>
      <w:r w:rsidRPr="000D3DE6">
        <w:tab/>
      </w:r>
      <w:r w:rsidRPr="000D3DE6">
        <w:tab/>
        <w:t>j++;</w:t>
      </w:r>
    </w:p>
    <w:p w:rsidR="000D3DE6" w:rsidRPr="000D3DE6" w:rsidRDefault="000D3DE6" w:rsidP="000D3DE6">
      <w:pPr>
        <w:pStyle w:val="Default"/>
        <w:jc w:val="both"/>
      </w:pPr>
      <w:r w:rsidRPr="000D3DE6">
        <w:tab/>
      </w:r>
      <w:r w:rsidRPr="000D3DE6">
        <w:tab/>
      </w:r>
      <w:r w:rsidRPr="000D3DE6">
        <w:tab/>
        <w:t>}</w:t>
      </w:r>
      <w:r w:rsidRPr="000D3DE6">
        <w:tab/>
      </w:r>
      <w:r w:rsidRPr="000D3DE6">
        <w:tab/>
      </w: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t xml:space="preserve">// Finding next node to reach from </w:t>
      </w:r>
      <w:r w:rsidRPr="000D3DE6">
        <w:rPr>
          <w:u w:val="single"/>
        </w:rPr>
        <w:t>curr</w:t>
      </w:r>
      <w:r w:rsidRPr="000D3DE6">
        <w:t xml:space="preserve"> node.</w:t>
      </w:r>
    </w:p>
    <w:p w:rsidR="000D3DE6" w:rsidRPr="000D3DE6" w:rsidRDefault="000D3DE6" w:rsidP="000D3DE6">
      <w:pPr>
        <w:pStyle w:val="Default"/>
        <w:jc w:val="both"/>
      </w:pPr>
      <w:r w:rsidRPr="000D3DE6">
        <w:tab/>
      </w: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dispConnectionTable(</w:t>
      </w:r>
      <w:r w:rsidRPr="000D3DE6">
        <w:rPr>
          <w:b/>
          <w:bCs/>
        </w:rPr>
        <w:t>int</w:t>
      </w:r>
      <w:r w:rsidRPr="000D3DE6">
        <w:t xml:space="preserve"> sourceNode) {</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t>// storing initial source</w:t>
      </w:r>
    </w:p>
    <w:p w:rsidR="000D3DE6" w:rsidRPr="000D3DE6" w:rsidRDefault="000D3DE6" w:rsidP="000D3DE6">
      <w:pPr>
        <w:pStyle w:val="Default"/>
        <w:jc w:val="both"/>
      </w:pPr>
      <w:r w:rsidRPr="000D3DE6">
        <w:tab/>
      </w:r>
      <w:r w:rsidRPr="000D3DE6">
        <w:tab/>
      </w:r>
      <w:r w:rsidRPr="000D3DE6">
        <w:tab/>
      </w:r>
      <w:r w:rsidRPr="000D3DE6">
        <w:rPr>
          <w:i/>
          <w:iCs/>
        </w:rPr>
        <w:t>nextMinvaluePosition</w:t>
      </w:r>
      <w:r w:rsidRPr="000D3DE6">
        <w:t xml:space="preserve"> = sourceNode;</w:t>
      </w:r>
    </w:p>
    <w:p w:rsidR="000D3DE6" w:rsidRPr="000D3DE6" w:rsidRDefault="000D3DE6" w:rsidP="000D3DE6">
      <w:pPr>
        <w:pStyle w:val="Default"/>
        <w:jc w:val="both"/>
      </w:pPr>
      <w:r w:rsidRPr="000D3DE6">
        <w:tab/>
      </w:r>
      <w:r w:rsidRPr="000D3DE6">
        <w:tab/>
      </w:r>
      <w:r w:rsidRPr="000D3DE6">
        <w:tab/>
      </w:r>
      <w:r w:rsidRPr="000D3DE6">
        <w:rPr>
          <w:b/>
          <w:bCs/>
        </w:rPr>
        <w:t>while</w:t>
      </w:r>
      <w:r w:rsidRPr="000D3DE6">
        <w:t xml:space="preserve"> (</w:t>
      </w:r>
      <w:r w:rsidRPr="000D3DE6">
        <w:rPr>
          <w:i/>
          <w:iCs/>
        </w:rPr>
        <w:t>nodesVisited</w:t>
      </w:r>
      <w:r w:rsidRPr="000D3DE6">
        <w:t xml:space="preserve">.size() != </w:t>
      </w:r>
      <w:r w:rsidRPr="000D3DE6">
        <w:rPr>
          <w:i/>
          <w:iCs/>
        </w:rPr>
        <w:t>column</w:t>
      </w:r>
      <w:r w:rsidRPr="000D3DE6">
        <w:t>) {</w:t>
      </w:r>
    </w:p>
    <w:p w:rsidR="000D3DE6" w:rsidRPr="000D3DE6" w:rsidRDefault="000D3DE6" w:rsidP="000D3DE6">
      <w:pPr>
        <w:pStyle w:val="Default"/>
        <w:jc w:val="both"/>
      </w:pPr>
      <w:r w:rsidRPr="000D3DE6">
        <w:tab/>
      </w:r>
      <w:r w:rsidRPr="000D3DE6">
        <w:tab/>
      </w:r>
      <w:r w:rsidRPr="000D3DE6">
        <w:tab/>
      </w:r>
      <w:r w:rsidRPr="000D3DE6">
        <w:tab/>
        <w:t>// System.out.println("\n----------------------------------------- \n");</w:t>
      </w:r>
    </w:p>
    <w:p w:rsidR="000D3DE6" w:rsidRPr="000D3DE6" w:rsidRDefault="000D3DE6" w:rsidP="000D3DE6">
      <w:pPr>
        <w:pStyle w:val="Default"/>
        <w:jc w:val="both"/>
      </w:pP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rPr>
          <w:i/>
          <w:iCs/>
        </w:rPr>
        <w:t>findNeighborNode</w:t>
      </w:r>
      <w:r w:rsidRPr="000D3DE6">
        <w:t>(</w:t>
      </w:r>
      <w:r w:rsidRPr="000D3DE6">
        <w:rPr>
          <w:i/>
          <w:iCs/>
        </w:rPr>
        <w:t>nextMinvaluePosition</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rPr>
          <w:i/>
          <w:iCs/>
        </w:rPr>
        <w:t>findAndUpdateParList</w:t>
      </w:r>
      <w:r w:rsidRPr="000D3DE6">
        <w:t>(</w:t>
      </w:r>
      <w:r w:rsidRPr="000D3DE6">
        <w:rPr>
          <w:i/>
          <w:iCs/>
        </w:rPr>
        <w:t>nextMinvaluePosition</w:t>
      </w:r>
      <w:r w:rsidRPr="000D3DE6">
        <w:t>);</w:t>
      </w:r>
    </w:p>
    <w:p w:rsidR="000D3DE6" w:rsidRPr="000D3DE6" w:rsidRDefault="000D3DE6" w:rsidP="000D3DE6">
      <w:pPr>
        <w:pStyle w:val="Default"/>
        <w:jc w:val="both"/>
      </w:pP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tab/>
        <w:t>Integer i = 0;</w:t>
      </w:r>
    </w:p>
    <w:p w:rsidR="000D3DE6" w:rsidRPr="000D3DE6" w:rsidRDefault="000D3DE6" w:rsidP="000D3DE6">
      <w:pPr>
        <w:pStyle w:val="Default"/>
        <w:jc w:val="both"/>
      </w:pPr>
      <w:r w:rsidRPr="000D3DE6">
        <w:tab/>
      </w:r>
      <w:r w:rsidRPr="000D3DE6">
        <w:tab/>
      </w:r>
      <w:r w:rsidRPr="000D3DE6">
        <w:tab/>
      </w:r>
      <w:r w:rsidRPr="000D3DE6">
        <w:tab/>
      </w:r>
      <w:r w:rsidRPr="000D3DE6">
        <w:rPr>
          <w:b/>
          <w:bCs/>
        </w:rPr>
        <w:t>int</w:t>
      </w:r>
      <w:r w:rsidRPr="000D3DE6">
        <w:t xml:space="preserve"> min = 1000;</w:t>
      </w:r>
    </w:p>
    <w:p w:rsidR="000D3DE6" w:rsidRPr="000D3DE6" w:rsidRDefault="000D3DE6" w:rsidP="000D3DE6">
      <w:pPr>
        <w:pStyle w:val="Default"/>
        <w:jc w:val="both"/>
      </w:pPr>
      <w:r w:rsidRPr="000D3DE6">
        <w:tab/>
      </w:r>
      <w:r w:rsidRPr="000D3DE6">
        <w:tab/>
      </w:r>
      <w:r w:rsidRPr="000D3DE6">
        <w:tab/>
      </w:r>
      <w:r w:rsidRPr="000D3DE6">
        <w:tab/>
      </w:r>
      <w:r w:rsidRPr="000D3DE6">
        <w:rPr>
          <w:b/>
          <w:bCs/>
        </w:rPr>
        <w:t>for</w:t>
      </w:r>
      <w:r w:rsidRPr="000D3DE6">
        <w:t xml:space="preserve"> (Integer x : </w:t>
      </w:r>
      <w:r w:rsidRPr="000D3DE6">
        <w:rPr>
          <w:i/>
          <w:iCs/>
        </w:rPr>
        <w:t>listOfMinEdge</w:t>
      </w:r>
      <w:r w:rsidRPr="000D3DE6">
        <w:t>) {</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if</w:t>
      </w:r>
      <w:r w:rsidRPr="000D3DE6">
        <w:t xml:space="preserve"> ((x != -1) &amp;&amp; (x &gt; 0))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b/>
          <w:bCs/>
        </w:rPr>
        <w:t>if</w:t>
      </w:r>
      <w:r w:rsidRPr="000D3DE6">
        <w:t xml:space="preserve"> (x &lt;= min &amp;&amp; !(</w:t>
      </w:r>
      <w:r w:rsidRPr="000D3DE6">
        <w:rPr>
          <w:i/>
          <w:iCs/>
        </w:rPr>
        <w:t>nodesVisited</w:t>
      </w:r>
      <w:r w:rsidRPr="000D3DE6">
        <w:t>.contains(i)))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rPr>
          <w:i/>
          <w:iCs/>
        </w:rPr>
        <w:t>nextMinvalue</w:t>
      </w:r>
      <w:r w:rsidRPr="000D3DE6">
        <w:t xml:space="preserve"> = x;</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rPr>
          <w:i/>
          <w:iCs/>
        </w:rPr>
        <w:t>nextMinvaluePosition</w:t>
      </w:r>
      <w:r w:rsidRPr="000D3DE6">
        <w:t xml:space="preserve"> = i;</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t>min = x;</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t>i++;</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rPr>
          <w:i/>
          <w:iCs/>
        </w:rPr>
        <w:t>nodesVisited</w:t>
      </w:r>
      <w:r w:rsidRPr="000D3DE6">
        <w:t>.add(</w:t>
      </w:r>
      <w:r w:rsidRPr="000D3DE6">
        <w:rPr>
          <w:i/>
          <w:iCs/>
        </w:rPr>
        <w:t>nextMinvaluePosition</w:t>
      </w:r>
      <w:r w:rsidRPr="000D3DE6">
        <w:t>);</w:t>
      </w:r>
    </w:p>
    <w:p w:rsidR="000D3DE6" w:rsidRPr="000D3DE6" w:rsidRDefault="000D3DE6" w:rsidP="000D3DE6">
      <w:pPr>
        <w:pStyle w:val="Default"/>
        <w:jc w:val="both"/>
      </w:pPr>
      <w:r w:rsidRPr="000D3DE6">
        <w:tab/>
      </w:r>
      <w:r w:rsidRPr="000D3DE6">
        <w:tab/>
      </w:r>
      <w:r w:rsidRPr="000D3DE6">
        <w:tab/>
      </w:r>
      <w:r w:rsidRPr="000D3DE6">
        <w:tab/>
        <w:t>// System.out.println("\n----------------------------------------- \n");</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rPr>
          <w:i/>
          <w:iCs/>
        </w:rPr>
        <w:t>connectionTableArray</w:t>
      </w:r>
      <w:r w:rsidRPr="000D3DE6">
        <w:t>(sourceNode);</w:t>
      </w:r>
    </w:p>
    <w:p w:rsidR="000D3DE6" w:rsidRPr="000D3DE6" w:rsidRDefault="000D3DE6" w:rsidP="000D3DE6">
      <w:pPr>
        <w:pStyle w:val="Default"/>
        <w:jc w:val="both"/>
      </w:pPr>
      <w:r w:rsidRPr="000D3DE6">
        <w:tab/>
      </w:r>
      <w:r w:rsidRPr="000D3DE6">
        <w:tab/>
      </w:r>
      <w:r w:rsidRPr="000D3DE6">
        <w:tab/>
      </w:r>
      <w:r w:rsidRPr="000D3DE6">
        <w:rPr>
          <w:i/>
          <w:iCs/>
        </w:rPr>
        <w:t>gotResult</w:t>
      </w:r>
      <w:r w:rsidRPr="000D3DE6">
        <w:t xml:space="preserve"> = 0;</w:t>
      </w:r>
    </w:p>
    <w:p w:rsidR="000D3DE6" w:rsidRPr="000D3DE6" w:rsidRDefault="000D3DE6" w:rsidP="000D3DE6">
      <w:pPr>
        <w:pStyle w:val="Default"/>
        <w:jc w:val="both"/>
      </w:pPr>
      <w:r w:rsidRPr="000D3DE6">
        <w:tab/>
      </w:r>
      <w:r w:rsidRPr="000D3DE6">
        <w:tab/>
      </w:r>
      <w:r w:rsidRPr="000D3DE6">
        <w:tab/>
      </w:r>
      <w:r w:rsidRPr="000D3DE6">
        <w:rPr>
          <w:b/>
          <w:bCs/>
        </w:rPr>
        <w:t>while</w:t>
      </w:r>
      <w:r w:rsidRPr="000D3DE6">
        <w:t xml:space="preserve"> (</w:t>
      </w:r>
      <w:r w:rsidRPr="000D3DE6">
        <w:rPr>
          <w:i/>
          <w:iCs/>
        </w:rPr>
        <w:t>gotResult</w:t>
      </w:r>
      <w:r w:rsidRPr="000D3DE6">
        <w:t xml:space="preserve"> != 1) {</w:t>
      </w:r>
    </w:p>
    <w:p w:rsidR="000D3DE6" w:rsidRPr="000D3DE6" w:rsidRDefault="000D3DE6" w:rsidP="000D3DE6">
      <w:pPr>
        <w:pStyle w:val="Default"/>
        <w:jc w:val="both"/>
      </w:pPr>
      <w:r w:rsidRPr="000D3DE6">
        <w:tab/>
      </w:r>
      <w:r w:rsidRPr="000D3DE6">
        <w:tab/>
      </w:r>
      <w:r w:rsidRPr="000D3DE6">
        <w:tab/>
      </w:r>
      <w:r w:rsidRPr="000D3DE6">
        <w:tab/>
      </w:r>
      <w:r w:rsidRPr="000D3DE6">
        <w:rPr>
          <w:i/>
          <w:iCs/>
        </w:rPr>
        <w:t>findTableContent</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rPr>
          <w:b/>
          <w:bCs/>
        </w:rPr>
        <w:t>if</w:t>
      </w:r>
      <w:r w:rsidRPr="000D3DE6">
        <w:t xml:space="preserve"> (</w:t>
      </w:r>
      <w:r w:rsidRPr="000D3DE6">
        <w:rPr>
          <w:i/>
          <w:iCs/>
        </w:rPr>
        <w:t>listOfNextNode</w:t>
      </w:r>
      <w:r w:rsidRPr="000D3DE6">
        <w:t>.contains(0))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gotResult</w:t>
      </w:r>
      <w:r w:rsidRPr="000D3DE6">
        <w:t xml:space="preserve"> = 0;</w:t>
      </w:r>
    </w:p>
    <w:p w:rsidR="000D3DE6" w:rsidRPr="000D3DE6" w:rsidRDefault="000D3DE6" w:rsidP="000D3DE6">
      <w:pPr>
        <w:pStyle w:val="Default"/>
        <w:jc w:val="both"/>
      </w:pPr>
      <w:r w:rsidRPr="000D3DE6">
        <w:tab/>
      </w:r>
      <w:r w:rsidRPr="000D3DE6">
        <w:tab/>
      </w:r>
      <w:r w:rsidRPr="000D3DE6">
        <w:tab/>
      </w:r>
      <w:r w:rsidRPr="000D3DE6">
        <w:tab/>
        <w:t xml:space="preserve">} </w:t>
      </w:r>
      <w:r w:rsidRPr="000D3DE6">
        <w:rPr>
          <w:b/>
          <w:bCs/>
        </w:rPr>
        <w:t>else</w:t>
      </w:r>
      <w:r w:rsidRPr="000D3DE6">
        <w:t xml:space="preserv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gotResult</w:t>
      </w:r>
      <w:r w:rsidRPr="000D3DE6">
        <w:t xml:space="preserve"> = 1;</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rPr>
          <w:i/>
          <w:iCs/>
        </w:rPr>
        <w:t>dispTableContent</w:t>
      </w:r>
      <w:r w:rsidRPr="000D3DE6">
        <w:t>();</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t>}</w:t>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dispTableContent(){</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.println("The Connection table for Source Node ");</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 + "\t" + "--------");</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.println("Destination" + "\t" + " NextHop");</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 + "\t" + "--------");</w:t>
      </w:r>
    </w:p>
    <w:p w:rsidR="000D3DE6" w:rsidRPr="000D3DE6" w:rsidRDefault="000D3DE6" w:rsidP="000D3DE6">
      <w:pPr>
        <w:pStyle w:val="Default"/>
        <w:jc w:val="both"/>
      </w:pPr>
      <w:r w:rsidRPr="000D3DE6">
        <w:tab/>
      </w:r>
      <w:r w:rsidRPr="000D3DE6">
        <w:tab/>
      </w:r>
      <w:r w:rsidRPr="000D3DE6">
        <w:tab/>
      </w:r>
      <w:r w:rsidRPr="000D3DE6">
        <w:rPr>
          <w:b/>
          <w:bCs/>
        </w:rPr>
        <w:t>for</w:t>
      </w:r>
      <w:r w:rsidRPr="000D3DE6">
        <w:t xml:space="preserve"> (</w:t>
      </w:r>
      <w:r w:rsidRPr="000D3DE6">
        <w:rPr>
          <w:b/>
          <w:bCs/>
        </w:rPr>
        <w:t>int</w:t>
      </w:r>
      <w:r w:rsidRPr="000D3DE6">
        <w:t xml:space="preserve"> k = 0; k &lt; </w:t>
      </w:r>
      <w:r w:rsidRPr="000D3DE6">
        <w:rPr>
          <w:i/>
          <w:iCs/>
        </w:rPr>
        <w:t>column</w:t>
      </w:r>
      <w:r w:rsidRPr="000D3DE6">
        <w:t>; k++) {</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out</w:t>
      </w:r>
      <w:r w:rsidRPr="000D3DE6">
        <w:t>.println("\n" + (k + 1) + "\t\t" + " "+</w:t>
      </w:r>
      <w:r w:rsidRPr="000D3DE6">
        <w:rPr>
          <w:i/>
          <w:iCs/>
        </w:rPr>
        <w:t>listOfNextNode</w:t>
      </w:r>
      <w:r w:rsidRPr="000D3DE6">
        <w:t>.get(k));</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.println("\n");</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.println("\n----------------------------------------- \n");</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.println("The Connection table for all the nodes are ");</w:t>
      </w:r>
    </w:p>
    <w:p w:rsidR="000D3DE6" w:rsidRPr="000D3DE6" w:rsidRDefault="000D3DE6" w:rsidP="000D3DE6">
      <w:pPr>
        <w:pStyle w:val="Default"/>
        <w:jc w:val="both"/>
      </w:pPr>
      <w:r w:rsidRPr="000D3DE6">
        <w:tab/>
      </w:r>
      <w:r w:rsidRPr="000D3DE6">
        <w:tab/>
      </w:r>
      <w:r w:rsidRPr="000D3DE6">
        <w:tab/>
      </w:r>
      <w:r w:rsidRPr="000D3DE6">
        <w:rPr>
          <w:b/>
          <w:bCs/>
        </w:rPr>
        <w:t>for</w:t>
      </w:r>
      <w:r w:rsidRPr="000D3DE6">
        <w:t>(</w:t>
      </w:r>
      <w:r w:rsidRPr="000D3DE6">
        <w:rPr>
          <w:b/>
          <w:bCs/>
        </w:rPr>
        <w:t>int</w:t>
      </w:r>
      <w:r w:rsidRPr="000D3DE6">
        <w:t xml:space="preserve"> k=0;k&lt;</w:t>
      </w:r>
      <w:r w:rsidRPr="000D3DE6">
        <w:rPr>
          <w:i/>
          <w:iCs/>
        </w:rPr>
        <w:t>column</w:t>
      </w:r>
      <w:r w:rsidRPr="000D3DE6">
        <w:t>;k++){</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out</w:t>
      </w:r>
      <w:r w:rsidRPr="000D3DE6">
        <w:t>.print("*********************");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.print("|\t \t|");</w:t>
      </w:r>
    </w:p>
    <w:p w:rsidR="000D3DE6" w:rsidRPr="000D3DE6" w:rsidRDefault="000D3DE6" w:rsidP="000D3DE6">
      <w:pPr>
        <w:pStyle w:val="Default"/>
        <w:jc w:val="both"/>
      </w:pPr>
      <w:r w:rsidRPr="000D3DE6">
        <w:tab/>
      </w:r>
      <w:r w:rsidRPr="000D3DE6">
        <w:tab/>
      </w:r>
      <w:r w:rsidRPr="000D3DE6">
        <w:tab/>
      </w:r>
      <w:r w:rsidRPr="000D3DE6">
        <w:rPr>
          <w:b/>
          <w:bCs/>
        </w:rPr>
        <w:t>for</w:t>
      </w:r>
      <w:r w:rsidRPr="000D3DE6">
        <w:t>(</w:t>
      </w:r>
      <w:r w:rsidRPr="000D3DE6">
        <w:rPr>
          <w:b/>
          <w:bCs/>
        </w:rPr>
        <w:t>int</w:t>
      </w:r>
      <w:r w:rsidRPr="000D3DE6">
        <w:t xml:space="preserve"> k=0;k&lt;</w:t>
      </w:r>
      <w:r w:rsidRPr="000D3DE6">
        <w:rPr>
          <w:i/>
          <w:iCs/>
        </w:rPr>
        <w:t>column</w:t>
      </w:r>
      <w:r w:rsidRPr="000D3DE6">
        <w:t>;k++){</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out</w:t>
      </w:r>
      <w:r w:rsidRPr="000D3DE6">
        <w:t>.print("\t"+ (k+1) +"\t|");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.print("\n");</w:t>
      </w:r>
    </w:p>
    <w:p w:rsidR="000D3DE6" w:rsidRPr="000D3DE6" w:rsidRDefault="000D3DE6" w:rsidP="000D3DE6">
      <w:pPr>
        <w:pStyle w:val="Default"/>
        <w:jc w:val="both"/>
      </w:pPr>
      <w:r w:rsidRPr="000D3DE6">
        <w:tab/>
      </w:r>
      <w:r w:rsidRPr="000D3DE6">
        <w:tab/>
      </w:r>
      <w:r w:rsidRPr="000D3DE6">
        <w:tab/>
      </w:r>
      <w:r w:rsidRPr="000D3DE6">
        <w:rPr>
          <w:b/>
          <w:bCs/>
        </w:rPr>
        <w:t>for</w:t>
      </w:r>
      <w:r w:rsidRPr="000D3DE6">
        <w:t>(</w:t>
      </w:r>
      <w:r w:rsidRPr="000D3DE6">
        <w:rPr>
          <w:b/>
          <w:bCs/>
        </w:rPr>
        <w:t>int</w:t>
      </w:r>
      <w:r w:rsidRPr="000D3DE6">
        <w:t xml:space="preserve"> k=0;k&lt;</w:t>
      </w:r>
      <w:r w:rsidRPr="000D3DE6">
        <w:rPr>
          <w:i/>
          <w:iCs/>
        </w:rPr>
        <w:t>column</w:t>
      </w:r>
      <w:r w:rsidRPr="000D3DE6">
        <w:t>;k++){</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out</w:t>
      </w:r>
      <w:r w:rsidRPr="000D3DE6">
        <w:t>.print("*********************");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lastRenderedPageBreak/>
        <w:tab/>
      </w:r>
      <w:r w:rsidRPr="000D3DE6">
        <w:tab/>
      </w:r>
      <w:r w:rsidRPr="000D3DE6">
        <w:tab/>
        <w:t>System.</w:t>
      </w:r>
      <w:r w:rsidRPr="000D3DE6">
        <w:rPr>
          <w:b/>
          <w:bCs/>
          <w:i/>
          <w:iCs/>
        </w:rPr>
        <w:t>out</w:t>
      </w:r>
      <w:r w:rsidRPr="000D3DE6">
        <w:t>.print("\n");</w:t>
      </w:r>
    </w:p>
    <w:p w:rsidR="000D3DE6" w:rsidRPr="000D3DE6" w:rsidRDefault="000D3DE6" w:rsidP="000D3DE6">
      <w:pPr>
        <w:pStyle w:val="Default"/>
        <w:jc w:val="both"/>
      </w:pPr>
      <w:r w:rsidRPr="000D3DE6">
        <w:tab/>
      </w:r>
      <w:r w:rsidRPr="000D3DE6">
        <w:tab/>
      </w:r>
      <w:r w:rsidRPr="000D3DE6">
        <w:tab/>
      </w:r>
      <w:r w:rsidRPr="000D3DE6">
        <w:rPr>
          <w:b/>
          <w:bCs/>
        </w:rPr>
        <w:t>for</w:t>
      </w:r>
      <w:r w:rsidRPr="000D3DE6">
        <w:t>(</w:t>
      </w:r>
      <w:r w:rsidRPr="000D3DE6">
        <w:rPr>
          <w:b/>
          <w:bCs/>
        </w:rPr>
        <w:t>int</w:t>
      </w:r>
      <w:r w:rsidRPr="000D3DE6">
        <w:t xml:space="preserve"> i=0;i&lt;</w:t>
      </w:r>
      <w:r w:rsidRPr="000D3DE6">
        <w:rPr>
          <w:i/>
          <w:iCs/>
        </w:rPr>
        <w:t>column</w:t>
      </w:r>
      <w:r w:rsidRPr="000D3DE6">
        <w:t>;i++){</w:t>
      </w:r>
    </w:p>
    <w:p w:rsidR="000D3DE6" w:rsidRPr="000D3DE6" w:rsidRDefault="000D3DE6" w:rsidP="000D3DE6">
      <w:pPr>
        <w:pStyle w:val="Default"/>
        <w:jc w:val="both"/>
      </w:pPr>
      <w:r w:rsidRPr="000D3DE6">
        <w:tab/>
      </w:r>
      <w:r w:rsidRPr="000D3DE6">
        <w:tab/>
      </w:r>
      <w:r w:rsidRPr="000D3DE6">
        <w:tab/>
      </w:r>
      <w:r w:rsidRPr="000D3DE6">
        <w:tab/>
      </w:r>
      <w:r w:rsidRPr="000D3DE6">
        <w:rPr>
          <w:i/>
          <w:iCs/>
        </w:rPr>
        <w:t>allNodeRotingTable</w:t>
      </w:r>
      <w:r w:rsidRPr="000D3DE6">
        <w:t>(i);</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out</w:t>
      </w:r>
      <w:r w:rsidRPr="000D3DE6">
        <w:t>.print("|\t"+ (i+1) +"\t|");</w:t>
      </w:r>
    </w:p>
    <w:p w:rsidR="000D3DE6" w:rsidRPr="000D3DE6" w:rsidRDefault="000D3DE6" w:rsidP="000D3DE6">
      <w:pPr>
        <w:pStyle w:val="Default"/>
        <w:jc w:val="both"/>
      </w:pPr>
      <w:r w:rsidRPr="000D3DE6">
        <w:tab/>
      </w:r>
      <w:r w:rsidRPr="000D3DE6">
        <w:tab/>
      </w:r>
      <w:r w:rsidRPr="000D3DE6">
        <w:tab/>
      </w:r>
      <w:r w:rsidRPr="000D3DE6">
        <w:tab/>
      </w:r>
      <w:r w:rsidRPr="000D3DE6">
        <w:rPr>
          <w:b/>
          <w:bCs/>
        </w:rPr>
        <w:t>for</w:t>
      </w:r>
      <w:r w:rsidRPr="000D3DE6">
        <w:t>(</w:t>
      </w:r>
      <w:r w:rsidRPr="000D3DE6">
        <w:rPr>
          <w:b/>
          <w:bCs/>
        </w:rPr>
        <w:t>int</w:t>
      </w:r>
      <w:r w:rsidRPr="000D3DE6">
        <w:t xml:space="preserve"> j=0;j&lt;</w:t>
      </w:r>
      <w:r w:rsidRPr="000D3DE6">
        <w:rPr>
          <w:i/>
          <w:iCs/>
        </w:rPr>
        <w:t>column</w:t>
      </w:r>
      <w:r w:rsidRPr="000D3DE6">
        <w:t>;j++){</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out</w:t>
      </w:r>
      <w:r w:rsidRPr="000D3DE6">
        <w:t>.print("\t"+</w:t>
      </w:r>
      <w:r w:rsidRPr="000D3DE6">
        <w:rPr>
          <w:i/>
          <w:iCs/>
        </w:rPr>
        <w:t>temp</w:t>
      </w:r>
      <w:r w:rsidRPr="000D3DE6">
        <w:t>[j]+"\t|");</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out</w:t>
      </w:r>
      <w:r w:rsidRPr="000D3DE6">
        <w:t>.print("\n");</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.print("\n");</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.print("\n");</w:t>
      </w: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allNodeRotingTable(</w:t>
      </w:r>
      <w:r w:rsidRPr="000D3DE6">
        <w:rPr>
          <w:b/>
          <w:bCs/>
        </w:rPr>
        <w:t>int</w:t>
      </w:r>
      <w:r w:rsidRPr="000D3DE6">
        <w:t xml:space="preserve"> c)</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rPr>
          <w:i/>
          <w:iCs/>
        </w:rPr>
        <w:t>nextMinvaluePosition</w:t>
      </w:r>
      <w:r w:rsidRPr="000D3DE6">
        <w:t xml:space="preserve"> = 0;</w:t>
      </w:r>
    </w:p>
    <w:p w:rsidR="000D3DE6" w:rsidRPr="000D3DE6" w:rsidRDefault="000D3DE6" w:rsidP="000D3DE6">
      <w:pPr>
        <w:pStyle w:val="Default"/>
        <w:jc w:val="both"/>
      </w:pPr>
      <w:r w:rsidRPr="000D3DE6">
        <w:tab/>
      </w:r>
      <w:r w:rsidRPr="000D3DE6">
        <w:tab/>
      </w:r>
      <w:r w:rsidRPr="000D3DE6">
        <w:tab/>
      </w:r>
      <w:r w:rsidRPr="000D3DE6">
        <w:tab/>
      </w:r>
      <w:r w:rsidRPr="000D3DE6">
        <w:rPr>
          <w:i/>
          <w:iCs/>
        </w:rPr>
        <w:t>nextMinvalue</w:t>
      </w:r>
      <w:r w:rsidRPr="000D3DE6">
        <w:t xml:space="preserve"> = 0;</w:t>
      </w:r>
    </w:p>
    <w:p w:rsidR="000D3DE6" w:rsidRPr="000D3DE6" w:rsidRDefault="000D3DE6" w:rsidP="000D3DE6">
      <w:pPr>
        <w:pStyle w:val="Default"/>
        <w:jc w:val="both"/>
      </w:pPr>
      <w:r w:rsidRPr="000D3DE6">
        <w:tab/>
      </w:r>
      <w:r w:rsidRPr="000D3DE6">
        <w:tab/>
      </w:r>
      <w:r w:rsidRPr="000D3DE6">
        <w:tab/>
      </w:r>
      <w:r w:rsidRPr="000D3DE6">
        <w:tab/>
      </w:r>
      <w:r w:rsidRPr="000D3DE6">
        <w:rPr>
          <w:i/>
          <w:iCs/>
        </w:rPr>
        <w:t>listOfMinEdge</w:t>
      </w:r>
      <w:r w:rsidRPr="000D3DE6">
        <w:t>.clear();</w:t>
      </w:r>
    </w:p>
    <w:p w:rsidR="000D3DE6" w:rsidRPr="000D3DE6" w:rsidRDefault="000D3DE6" w:rsidP="000D3DE6">
      <w:pPr>
        <w:pStyle w:val="Default"/>
        <w:jc w:val="both"/>
      </w:pPr>
      <w:r w:rsidRPr="000D3DE6">
        <w:tab/>
      </w:r>
      <w:r w:rsidRPr="000D3DE6">
        <w:tab/>
      </w:r>
      <w:r w:rsidRPr="000D3DE6">
        <w:tab/>
      </w:r>
      <w:r w:rsidRPr="000D3DE6">
        <w:tab/>
      </w:r>
      <w:r w:rsidRPr="000D3DE6">
        <w:rPr>
          <w:i/>
          <w:iCs/>
        </w:rPr>
        <w:t>listofParentNodes</w:t>
      </w:r>
      <w:r w:rsidRPr="000D3DE6">
        <w:t>.clear();</w:t>
      </w:r>
    </w:p>
    <w:p w:rsidR="000D3DE6" w:rsidRPr="000D3DE6" w:rsidRDefault="000D3DE6" w:rsidP="000D3DE6">
      <w:pPr>
        <w:pStyle w:val="Default"/>
        <w:jc w:val="both"/>
      </w:pPr>
      <w:r w:rsidRPr="000D3DE6">
        <w:tab/>
      </w:r>
      <w:r w:rsidRPr="000D3DE6">
        <w:tab/>
      </w:r>
      <w:r w:rsidRPr="000D3DE6">
        <w:tab/>
      </w:r>
      <w:r w:rsidRPr="000D3DE6">
        <w:tab/>
      </w:r>
      <w:r w:rsidRPr="000D3DE6">
        <w:rPr>
          <w:i/>
          <w:iCs/>
        </w:rPr>
        <w:t>nodesVisited</w:t>
      </w:r>
      <w:r w:rsidRPr="000D3DE6">
        <w:t>.clear();</w:t>
      </w:r>
    </w:p>
    <w:p w:rsidR="000D3DE6" w:rsidRPr="000D3DE6" w:rsidRDefault="000D3DE6" w:rsidP="000D3DE6">
      <w:pPr>
        <w:pStyle w:val="Default"/>
        <w:jc w:val="both"/>
      </w:pPr>
      <w:r w:rsidRPr="000D3DE6">
        <w:tab/>
      </w:r>
      <w:r w:rsidRPr="000D3DE6">
        <w:tab/>
      </w:r>
      <w:r w:rsidRPr="000D3DE6">
        <w:tab/>
      </w:r>
      <w:r w:rsidRPr="000D3DE6">
        <w:tab/>
      </w:r>
      <w:r w:rsidRPr="000D3DE6">
        <w:rPr>
          <w:i/>
          <w:iCs/>
        </w:rPr>
        <w:t>listOfNextNode</w:t>
      </w:r>
      <w:r w:rsidRPr="000D3DE6">
        <w:t>.clear();</w:t>
      </w:r>
    </w:p>
    <w:p w:rsidR="000D3DE6" w:rsidRPr="000D3DE6" w:rsidRDefault="000D3DE6" w:rsidP="000D3DE6">
      <w:pPr>
        <w:pStyle w:val="Default"/>
        <w:jc w:val="both"/>
      </w:pPr>
      <w:r w:rsidRPr="000D3DE6">
        <w:tab/>
      </w:r>
      <w:r w:rsidRPr="000D3DE6">
        <w:tab/>
      </w:r>
      <w:r w:rsidRPr="000D3DE6">
        <w:tab/>
      </w:r>
      <w:r w:rsidRPr="000D3DE6">
        <w:tab/>
        <w:t>// initializing current list array</w:t>
      </w:r>
    </w:p>
    <w:p w:rsidR="000D3DE6" w:rsidRPr="000D3DE6" w:rsidRDefault="000D3DE6" w:rsidP="000D3DE6">
      <w:pPr>
        <w:pStyle w:val="Default"/>
        <w:jc w:val="both"/>
      </w:pPr>
      <w:r w:rsidRPr="000D3DE6">
        <w:tab/>
      </w:r>
      <w:r w:rsidRPr="000D3DE6">
        <w:tab/>
      </w:r>
      <w:r w:rsidRPr="000D3DE6">
        <w:tab/>
      </w:r>
      <w:r w:rsidRPr="000D3DE6">
        <w:tab/>
      </w:r>
      <w:r w:rsidRPr="000D3DE6">
        <w:rPr>
          <w:i/>
          <w:iCs/>
        </w:rPr>
        <w:t>initCurrRow</w:t>
      </w:r>
      <w:r w:rsidRPr="000D3DE6">
        <w:t>(</w:t>
      </w:r>
      <w:r w:rsidRPr="000D3DE6">
        <w:rPr>
          <w:i/>
          <w:iCs/>
        </w:rPr>
        <w:t>sourceNode</w:t>
      </w:r>
      <w:r w:rsidRPr="000D3DE6">
        <w:t>);</w:t>
      </w:r>
    </w:p>
    <w:p w:rsidR="000D3DE6" w:rsidRPr="000D3DE6" w:rsidRDefault="000D3DE6" w:rsidP="000D3DE6">
      <w:pPr>
        <w:pStyle w:val="Default"/>
        <w:jc w:val="both"/>
      </w:pPr>
      <w:r w:rsidRPr="000D3DE6">
        <w:tab/>
      </w:r>
      <w:r w:rsidRPr="000D3DE6">
        <w:tab/>
      </w:r>
      <w:r w:rsidRPr="000D3DE6">
        <w:tab/>
      </w:r>
      <w:r w:rsidRPr="000D3DE6">
        <w:tab/>
        <w:t>// make source node as visited</w:t>
      </w:r>
    </w:p>
    <w:p w:rsidR="000D3DE6" w:rsidRPr="000D3DE6" w:rsidRDefault="000D3DE6" w:rsidP="000D3DE6">
      <w:pPr>
        <w:pStyle w:val="Default"/>
        <w:jc w:val="both"/>
      </w:pPr>
      <w:r w:rsidRPr="000D3DE6">
        <w:tab/>
      </w:r>
      <w:r w:rsidRPr="000D3DE6">
        <w:tab/>
      </w:r>
      <w:r w:rsidRPr="000D3DE6">
        <w:tab/>
      </w:r>
      <w:r w:rsidRPr="000D3DE6">
        <w:tab/>
      </w:r>
      <w:r w:rsidRPr="000D3DE6">
        <w:rPr>
          <w:i/>
          <w:iCs/>
        </w:rPr>
        <w:t>nodesVisited</w:t>
      </w:r>
      <w:r w:rsidRPr="000D3DE6">
        <w:t>.add(</w:t>
      </w:r>
      <w:r w:rsidRPr="000D3DE6">
        <w:rPr>
          <w:i/>
          <w:iCs/>
        </w:rPr>
        <w:t>sourceNode</w:t>
      </w:r>
      <w:r w:rsidRPr="000D3DE6">
        <w:t>);</w:t>
      </w:r>
    </w:p>
    <w:p w:rsidR="000D3DE6" w:rsidRPr="000D3DE6" w:rsidRDefault="000D3DE6" w:rsidP="000D3DE6">
      <w:pPr>
        <w:pStyle w:val="Default"/>
        <w:jc w:val="both"/>
      </w:pPr>
      <w:r w:rsidRPr="000D3DE6">
        <w:tab/>
      </w:r>
      <w:r w:rsidRPr="000D3DE6">
        <w:tab/>
      </w:r>
      <w:r w:rsidRPr="000D3DE6">
        <w:tab/>
      </w:r>
      <w:r w:rsidRPr="000D3DE6">
        <w:tab/>
        <w:t>// initialize the parent list</w:t>
      </w:r>
    </w:p>
    <w:p w:rsidR="000D3DE6" w:rsidRPr="000D3DE6" w:rsidRDefault="000D3DE6" w:rsidP="000D3DE6">
      <w:pPr>
        <w:pStyle w:val="Default"/>
        <w:jc w:val="both"/>
      </w:pPr>
      <w:r w:rsidRPr="000D3DE6">
        <w:tab/>
      </w:r>
      <w:r w:rsidRPr="000D3DE6">
        <w:tab/>
      </w:r>
      <w:r w:rsidRPr="000D3DE6">
        <w:tab/>
      </w:r>
      <w:r w:rsidRPr="000D3DE6">
        <w:tab/>
      </w:r>
      <w:r w:rsidRPr="000D3DE6">
        <w:rPr>
          <w:i/>
          <w:iCs/>
        </w:rPr>
        <w:t>initParentList</w:t>
      </w:r>
      <w:r w:rsidRPr="000D3DE6">
        <w:t>(</w:t>
      </w:r>
      <w:r w:rsidRPr="000D3DE6">
        <w:rPr>
          <w:i/>
          <w:iCs/>
        </w:rPr>
        <w:t>sourceNode</w:t>
      </w:r>
      <w:r w:rsidRPr="000D3DE6">
        <w:t>);</w:t>
      </w:r>
    </w:p>
    <w:p w:rsidR="000D3DE6" w:rsidRPr="000D3DE6" w:rsidRDefault="000D3DE6" w:rsidP="000D3DE6">
      <w:pPr>
        <w:pStyle w:val="Default"/>
        <w:jc w:val="both"/>
      </w:pP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rPr>
          <w:i/>
          <w:iCs/>
        </w:rPr>
        <w:t>nextMinvaluePosition</w:t>
      </w:r>
      <w:r w:rsidRPr="000D3DE6">
        <w:t xml:space="preserve"> = </w:t>
      </w:r>
      <w:r w:rsidRPr="000D3DE6">
        <w:rPr>
          <w:i/>
          <w:iCs/>
        </w:rPr>
        <w:t>sourceNode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rPr>
          <w:b/>
          <w:bCs/>
        </w:rPr>
        <w:t>while</w:t>
      </w:r>
      <w:r w:rsidRPr="000D3DE6">
        <w:t xml:space="preserve"> (</w:t>
      </w:r>
      <w:r w:rsidRPr="000D3DE6">
        <w:rPr>
          <w:i/>
          <w:iCs/>
        </w:rPr>
        <w:t>nodesVisited</w:t>
      </w:r>
      <w:r w:rsidRPr="000D3DE6">
        <w:t xml:space="preserve">.size() != </w:t>
      </w:r>
      <w:r w:rsidRPr="000D3DE6">
        <w:rPr>
          <w:i/>
          <w:iCs/>
        </w:rPr>
        <w:t>column</w:t>
      </w:r>
      <w:r w:rsidRPr="000D3DE6">
        <w:t>) {</w:t>
      </w:r>
    </w:p>
    <w:p w:rsidR="000D3DE6" w:rsidRPr="000D3DE6" w:rsidRDefault="000D3DE6" w:rsidP="000D3DE6">
      <w:pPr>
        <w:pStyle w:val="Default"/>
        <w:jc w:val="both"/>
      </w:pPr>
      <w:r w:rsidRPr="000D3DE6">
        <w:tab/>
      </w:r>
      <w:r w:rsidRPr="000D3DE6">
        <w:tab/>
      </w:r>
      <w:r w:rsidRPr="000D3DE6">
        <w:tab/>
      </w:r>
      <w:r w:rsidRPr="000D3DE6">
        <w:tab/>
      </w:r>
      <w:r w:rsidRPr="000D3DE6">
        <w:tab/>
        <w:t>// System.out.println("\n----------------------------------------- \n");</w:t>
      </w:r>
    </w:p>
    <w:p w:rsidR="000D3DE6" w:rsidRPr="000D3DE6" w:rsidRDefault="000D3DE6" w:rsidP="000D3DE6">
      <w:pPr>
        <w:pStyle w:val="Default"/>
        <w:jc w:val="both"/>
      </w:pPr>
      <w:r w:rsidRPr="000D3DE6">
        <w:tab/>
      </w: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findNeighborNode</w:t>
      </w:r>
      <w:r w:rsidRPr="000D3DE6">
        <w:t>(</w:t>
      </w:r>
      <w:r w:rsidRPr="000D3DE6">
        <w:rPr>
          <w:i/>
          <w:iCs/>
        </w:rPr>
        <w:t>nextMinvaluePosition</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findAndUpdateParList</w:t>
      </w:r>
      <w:r w:rsidRPr="000D3DE6">
        <w:t>(</w:t>
      </w:r>
      <w:r w:rsidRPr="000D3DE6">
        <w:rPr>
          <w:i/>
          <w:iCs/>
        </w:rPr>
        <w:t>nextMinvaluePosition</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tab/>
        <w:t>Integer i = 0;</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int</w:t>
      </w:r>
      <w:r w:rsidRPr="000D3DE6">
        <w:t xml:space="preserve"> min = 1000;</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for</w:t>
      </w:r>
      <w:r w:rsidRPr="000D3DE6">
        <w:t xml:space="preserve"> (Integer x : </w:t>
      </w:r>
      <w:r w:rsidRPr="000D3DE6">
        <w:rPr>
          <w:i/>
          <w:iCs/>
        </w:rPr>
        <w:t>listOfMinEdge</w:t>
      </w:r>
      <w:r w:rsidRPr="000D3DE6">
        <w:t>) {</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b/>
          <w:bCs/>
        </w:rPr>
        <w:t>if</w:t>
      </w:r>
      <w:r w:rsidRPr="000D3DE6">
        <w:t xml:space="preserve"> ((x != -1) &amp;&amp; (x &gt; 0))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rPr>
          <w:b/>
          <w:bCs/>
        </w:rPr>
        <w:t>if</w:t>
      </w:r>
      <w:r w:rsidRPr="000D3DE6">
        <w:t xml:space="preserve"> (x &lt;= min &amp;&amp; !(</w:t>
      </w:r>
      <w:r w:rsidRPr="000D3DE6">
        <w:rPr>
          <w:i/>
          <w:iCs/>
        </w:rPr>
        <w:t>nodesVisited</w:t>
      </w:r>
      <w:r w:rsidRPr="000D3DE6">
        <w:t>.contains(i)))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tab/>
      </w:r>
      <w:r w:rsidRPr="000D3DE6">
        <w:rPr>
          <w:i/>
          <w:iCs/>
        </w:rPr>
        <w:t>nextMinvalue</w:t>
      </w:r>
      <w:r w:rsidRPr="000D3DE6">
        <w:t xml:space="preserve"> = x;</w:t>
      </w:r>
    </w:p>
    <w:p w:rsidR="000D3DE6" w:rsidRPr="000D3DE6" w:rsidRDefault="000D3DE6" w:rsidP="000D3DE6">
      <w:pPr>
        <w:pStyle w:val="Default"/>
        <w:jc w:val="both"/>
      </w:pPr>
      <w:r w:rsidRPr="000D3DE6">
        <w:lastRenderedPageBreak/>
        <w:tab/>
      </w:r>
      <w:r w:rsidRPr="000D3DE6">
        <w:tab/>
      </w:r>
      <w:r w:rsidRPr="000D3DE6">
        <w:tab/>
      </w:r>
      <w:r w:rsidRPr="000D3DE6">
        <w:tab/>
      </w:r>
      <w:r w:rsidRPr="000D3DE6">
        <w:tab/>
      </w:r>
      <w:r w:rsidRPr="000D3DE6">
        <w:tab/>
      </w:r>
      <w:r w:rsidRPr="000D3DE6">
        <w:tab/>
      </w:r>
      <w:r w:rsidRPr="000D3DE6">
        <w:tab/>
      </w:r>
      <w:r w:rsidRPr="000D3DE6">
        <w:rPr>
          <w:i/>
          <w:iCs/>
        </w:rPr>
        <w:t>nextMinvaluePosition</w:t>
      </w:r>
      <w:r w:rsidRPr="000D3DE6">
        <w:t xml:space="preserve"> = i;</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tab/>
        <w:t>min = x;</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i++;</w:t>
      </w:r>
    </w:p>
    <w:p w:rsidR="000D3DE6" w:rsidRPr="000D3DE6" w:rsidRDefault="000D3DE6" w:rsidP="000D3DE6">
      <w:pPr>
        <w:pStyle w:val="Default"/>
        <w:jc w:val="both"/>
      </w:pPr>
      <w:r w:rsidRPr="000D3DE6">
        <w:tab/>
      </w:r>
      <w:r w:rsidRPr="000D3DE6">
        <w:tab/>
      </w:r>
      <w:r w:rsidRPr="000D3DE6">
        <w:tab/>
      </w: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nodesVisited</w:t>
      </w:r>
      <w:r w:rsidRPr="000D3DE6">
        <w:t>.add(</w:t>
      </w:r>
      <w:r w:rsidRPr="000D3DE6">
        <w:rPr>
          <w:i/>
          <w:iCs/>
        </w:rPr>
        <w:t>nextMinvaluePosition</w:t>
      </w:r>
      <w:r w:rsidRPr="000D3DE6">
        <w:t>);</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rPr>
          <w:i/>
          <w:iCs/>
        </w:rPr>
        <w:t>connectionTableArray</w:t>
      </w:r>
      <w:r w:rsidRPr="000D3DE6">
        <w:t>(</w:t>
      </w:r>
      <w:r w:rsidRPr="000D3DE6">
        <w:rPr>
          <w:i/>
          <w:iCs/>
        </w:rPr>
        <w:t>sourceNode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rPr>
          <w:i/>
          <w:iCs/>
        </w:rPr>
        <w:t>gotResult</w:t>
      </w:r>
      <w:r w:rsidRPr="000D3DE6">
        <w:t xml:space="preserve"> = 0;</w:t>
      </w:r>
    </w:p>
    <w:p w:rsidR="000D3DE6" w:rsidRPr="000D3DE6" w:rsidRDefault="000D3DE6" w:rsidP="000D3DE6">
      <w:pPr>
        <w:pStyle w:val="Default"/>
        <w:jc w:val="both"/>
      </w:pPr>
      <w:r w:rsidRPr="000D3DE6">
        <w:tab/>
      </w:r>
      <w:r w:rsidRPr="000D3DE6">
        <w:tab/>
      </w:r>
      <w:r w:rsidRPr="000D3DE6">
        <w:tab/>
      </w:r>
      <w:r w:rsidRPr="000D3DE6">
        <w:tab/>
      </w:r>
      <w:r w:rsidRPr="000D3DE6">
        <w:rPr>
          <w:b/>
          <w:bCs/>
        </w:rPr>
        <w:t>while</w:t>
      </w:r>
      <w:r w:rsidRPr="000D3DE6">
        <w:t xml:space="preserve"> (</w:t>
      </w:r>
      <w:r w:rsidRPr="000D3DE6">
        <w:rPr>
          <w:i/>
          <w:iCs/>
        </w:rPr>
        <w:t>gotResult</w:t>
      </w:r>
      <w:r w:rsidRPr="000D3DE6">
        <w:t xml:space="preserve"> != 1)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findTableContent</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if</w:t>
      </w:r>
      <w:r w:rsidRPr="000D3DE6">
        <w:t xml:space="preserve"> (</w:t>
      </w:r>
      <w:r w:rsidRPr="000D3DE6">
        <w:rPr>
          <w:i/>
          <w:iCs/>
        </w:rPr>
        <w:t>listOfNextNode</w:t>
      </w:r>
      <w:r w:rsidRPr="000D3DE6">
        <w:t>.contains(0))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i/>
          <w:iCs/>
        </w:rPr>
        <w:t>gotResult</w:t>
      </w:r>
      <w:r w:rsidRPr="000D3DE6">
        <w:t xml:space="preserve"> = 0;</w:t>
      </w:r>
    </w:p>
    <w:p w:rsidR="000D3DE6" w:rsidRPr="000D3DE6" w:rsidRDefault="000D3DE6" w:rsidP="000D3DE6">
      <w:pPr>
        <w:pStyle w:val="Default"/>
        <w:jc w:val="both"/>
      </w:pPr>
      <w:r w:rsidRPr="000D3DE6">
        <w:tab/>
      </w:r>
      <w:r w:rsidRPr="000D3DE6">
        <w:tab/>
      </w:r>
      <w:r w:rsidRPr="000D3DE6">
        <w:tab/>
      </w:r>
      <w:r w:rsidRPr="000D3DE6">
        <w:tab/>
      </w:r>
      <w:r w:rsidRPr="000D3DE6">
        <w:tab/>
        <w:t xml:space="preserve">} </w:t>
      </w:r>
      <w:r w:rsidRPr="000D3DE6">
        <w:rPr>
          <w:b/>
          <w:bCs/>
        </w:rPr>
        <w:t>else</w:t>
      </w:r>
      <w:r w:rsidRPr="000D3DE6">
        <w:t xml:space="preserv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i/>
          <w:iCs/>
        </w:rPr>
        <w:t>gotResult</w:t>
      </w:r>
      <w:r w:rsidRPr="000D3DE6">
        <w:t xml:space="preserve"> = 1;</w:t>
      </w:r>
    </w:p>
    <w:p w:rsidR="000D3DE6" w:rsidRPr="000D3DE6" w:rsidRDefault="000D3DE6" w:rsidP="000D3DE6">
      <w:pPr>
        <w:pStyle w:val="Default"/>
        <w:jc w:val="both"/>
      </w:pP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rPr>
          <w:i/>
          <w:iCs/>
        </w:rPr>
        <w:t>temp</w:t>
      </w:r>
      <w:r w:rsidRPr="000D3DE6">
        <w:t>=</w:t>
      </w:r>
      <w:r w:rsidRPr="000D3DE6">
        <w:rPr>
          <w:b/>
          <w:bCs/>
        </w:rPr>
        <w:t>new</w:t>
      </w:r>
      <w:r w:rsidRPr="000D3DE6">
        <w:t xml:space="preserve"> </w:t>
      </w:r>
      <w:r w:rsidRPr="000D3DE6">
        <w:rPr>
          <w:b/>
          <w:bCs/>
        </w:rPr>
        <w:t>int</w:t>
      </w:r>
      <w:r w:rsidRPr="000D3DE6">
        <w:t>[</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rPr>
          <w:b/>
          <w:bCs/>
        </w:rPr>
        <w:t>for</w:t>
      </w:r>
      <w:r w:rsidRPr="000D3DE6">
        <w:t>(</w:t>
      </w:r>
      <w:r w:rsidRPr="000D3DE6">
        <w:rPr>
          <w:b/>
          <w:bCs/>
        </w:rPr>
        <w:t>int</w:t>
      </w:r>
      <w:r w:rsidRPr="000D3DE6">
        <w:t xml:space="preserve"> i=0; i&lt;</w:t>
      </w:r>
      <w:r w:rsidRPr="000D3DE6">
        <w:rPr>
          <w:i/>
          <w:iCs/>
        </w:rPr>
        <w:t>column</w:t>
      </w:r>
      <w:r w:rsidRPr="000D3DE6">
        <w:t>;i++){</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temp</w:t>
      </w:r>
      <w:r w:rsidRPr="000D3DE6">
        <w:t>[i]=0;</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t>// printing the connection table for the node</w:t>
      </w:r>
    </w:p>
    <w:p w:rsidR="000D3DE6" w:rsidRPr="000D3DE6" w:rsidRDefault="000D3DE6" w:rsidP="000D3DE6">
      <w:pPr>
        <w:pStyle w:val="Default"/>
        <w:jc w:val="both"/>
      </w:pPr>
      <w:r w:rsidRPr="000D3DE6">
        <w:tab/>
      </w:r>
      <w:r w:rsidRPr="000D3DE6">
        <w:tab/>
      </w:r>
      <w:r w:rsidRPr="000D3DE6">
        <w:tab/>
      </w:r>
      <w:r w:rsidRPr="000D3DE6">
        <w:tab/>
      </w:r>
      <w:r w:rsidRPr="000D3DE6">
        <w:rPr>
          <w:b/>
          <w:bCs/>
        </w:rPr>
        <w:t>for</w:t>
      </w:r>
      <w:r w:rsidRPr="000D3DE6">
        <w:t xml:space="preserve"> (</w:t>
      </w:r>
      <w:r w:rsidRPr="000D3DE6">
        <w:rPr>
          <w:b/>
          <w:bCs/>
        </w:rPr>
        <w:t>int</w:t>
      </w:r>
      <w:r w:rsidRPr="000D3DE6">
        <w:t xml:space="preserve"> k = 0; k &lt; </w:t>
      </w:r>
      <w:r w:rsidRPr="000D3DE6">
        <w:rPr>
          <w:i/>
          <w:iCs/>
        </w:rPr>
        <w:t>column</w:t>
      </w:r>
      <w:r w:rsidRPr="000D3DE6">
        <w:t>; k++)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temp</w:t>
      </w:r>
      <w:r w:rsidRPr="000D3DE6">
        <w:t>[k]=</w:t>
      </w:r>
      <w:r w:rsidRPr="000D3DE6">
        <w:rPr>
          <w:i/>
          <w:iCs/>
        </w:rPr>
        <w:t>listOfNextNode</w:t>
      </w:r>
      <w:r w:rsidRPr="000D3DE6">
        <w:t>.get(k);</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t xml:space="preserve">// finding next node from </w:t>
      </w:r>
      <w:r w:rsidRPr="000D3DE6">
        <w:rPr>
          <w:u w:val="single"/>
        </w:rPr>
        <w:t>parentlist</w:t>
      </w:r>
      <w:r w:rsidRPr="000D3DE6">
        <w:t xml:space="preserve"> to identify the table content</w:t>
      </w:r>
    </w:p>
    <w:p w:rsidR="000D3DE6" w:rsidRPr="000D3DE6" w:rsidRDefault="000D3DE6" w:rsidP="000D3DE6">
      <w:pPr>
        <w:pStyle w:val="Default"/>
        <w:jc w:val="both"/>
      </w:pPr>
      <w:r w:rsidRPr="000D3DE6">
        <w:tab/>
      </w: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findTableContent() {</w:t>
      </w:r>
    </w:p>
    <w:p w:rsidR="000D3DE6" w:rsidRPr="000D3DE6" w:rsidRDefault="000D3DE6" w:rsidP="000D3DE6">
      <w:pPr>
        <w:pStyle w:val="Default"/>
        <w:jc w:val="both"/>
      </w:pPr>
      <w:r w:rsidRPr="000D3DE6">
        <w:tab/>
      </w:r>
      <w:r w:rsidRPr="000D3DE6">
        <w:tab/>
      </w:r>
      <w:r w:rsidRPr="000D3DE6">
        <w:tab/>
      </w:r>
      <w:r w:rsidRPr="000D3DE6">
        <w:rPr>
          <w:b/>
          <w:bCs/>
        </w:rPr>
        <w:t>int</w:t>
      </w:r>
      <w:r w:rsidRPr="000D3DE6">
        <w:t xml:space="preserve"> num = 0;</w:t>
      </w:r>
    </w:p>
    <w:p w:rsidR="000D3DE6" w:rsidRPr="000D3DE6" w:rsidRDefault="000D3DE6" w:rsidP="000D3DE6">
      <w:pPr>
        <w:pStyle w:val="Default"/>
        <w:jc w:val="both"/>
      </w:pPr>
      <w:r w:rsidRPr="000D3DE6">
        <w:tab/>
      </w:r>
      <w:r w:rsidRPr="000D3DE6">
        <w:tab/>
      </w:r>
      <w:r w:rsidRPr="000D3DE6">
        <w:tab/>
      </w:r>
      <w:r w:rsidRPr="000D3DE6">
        <w:rPr>
          <w:b/>
          <w:bCs/>
        </w:rPr>
        <w:t>int</w:t>
      </w:r>
      <w:r w:rsidRPr="000D3DE6">
        <w:t xml:space="preserve"> i = 0;</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for</w:t>
      </w:r>
      <w:r w:rsidRPr="000D3DE6">
        <w:t xml:space="preserve"> (</w:t>
      </w:r>
      <w:r w:rsidRPr="000D3DE6">
        <w:rPr>
          <w:b/>
          <w:bCs/>
        </w:rPr>
        <w:t>int</w:t>
      </w:r>
      <w:r w:rsidRPr="000D3DE6">
        <w:t xml:space="preserve"> m = 0; m &lt; </w:t>
      </w:r>
      <w:r w:rsidRPr="000D3DE6">
        <w:rPr>
          <w:i/>
          <w:iCs/>
        </w:rPr>
        <w:t>column</w:t>
      </w:r>
      <w:r w:rsidRPr="000D3DE6">
        <w:t>; m++) {</w:t>
      </w:r>
    </w:p>
    <w:p w:rsidR="000D3DE6" w:rsidRPr="000D3DE6" w:rsidRDefault="000D3DE6" w:rsidP="000D3DE6">
      <w:pPr>
        <w:pStyle w:val="Default"/>
        <w:jc w:val="both"/>
      </w:pPr>
      <w:r w:rsidRPr="000D3DE6">
        <w:tab/>
      </w:r>
      <w:r w:rsidRPr="000D3DE6">
        <w:tab/>
      </w:r>
      <w:r w:rsidRPr="000D3DE6">
        <w:tab/>
      </w:r>
      <w:r w:rsidRPr="000D3DE6">
        <w:tab/>
      </w:r>
      <w:r w:rsidRPr="000D3DE6">
        <w:rPr>
          <w:b/>
          <w:bCs/>
        </w:rPr>
        <w:t>if</w:t>
      </w:r>
      <w:r w:rsidRPr="000D3DE6">
        <w:t xml:space="preserve"> (</w:t>
      </w:r>
      <w:r w:rsidRPr="000D3DE6">
        <w:rPr>
          <w:i/>
          <w:iCs/>
        </w:rPr>
        <w:t>listOfNextNode</w:t>
      </w:r>
      <w:r w:rsidRPr="000D3DE6">
        <w:t>.get(m) == 0) {</w:t>
      </w:r>
    </w:p>
    <w:p w:rsidR="000D3DE6" w:rsidRPr="000D3DE6" w:rsidRDefault="000D3DE6" w:rsidP="000D3DE6">
      <w:pPr>
        <w:pStyle w:val="Default"/>
        <w:jc w:val="both"/>
      </w:pPr>
      <w:r w:rsidRPr="000D3DE6">
        <w:tab/>
      </w:r>
      <w:r w:rsidRPr="000D3DE6">
        <w:tab/>
      </w:r>
      <w:r w:rsidRPr="000D3DE6">
        <w:tab/>
      </w:r>
      <w:r w:rsidRPr="000D3DE6">
        <w:tab/>
      </w:r>
      <w:r w:rsidRPr="000D3DE6">
        <w:tab/>
        <w:t xml:space="preserve">num = </w:t>
      </w:r>
      <w:r w:rsidRPr="000D3DE6">
        <w:rPr>
          <w:i/>
          <w:iCs/>
        </w:rPr>
        <w:t>listofParentNodes</w:t>
      </w:r>
      <w:r w:rsidRPr="000D3DE6">
        <w:t>.get(m);</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tab/>
        <w:t>i = 0;</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while</w:t>
      </w:r>
      <w:r w:rsidRPr="000D3DE6">
        <w:t xml:space="preserve"> (i != 1)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b/>
          <w:bCs/>
        </w:rPr>
        <w:t>if</w:t>
      </w:r>
      <w:r w:rsidRPr="000D3DE6">
        <w:t xml:space="preserve"> (</w:t>
      </w:r>
      <w:r w:rsidRPr="000D3DE6">
        <w:rPr>
          <w:i/>
          <w:iCs/>
        </w:rPr>
        <w:t>listOfNextNode</w:t>
      </w:r>
      <w:r w:rsidRPr="000D3DE6">
        <w:t>.get(num) == (num + 1))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rPr>
          <w:i/>
          <w:iCs/>
        </w:rPr>
        <w:t>listOfNextNode</w:t>
      </w:r>
      <w:r w:rsidRPr="000D3DE6">
        <w:t>.remove(m);</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rPr>
          <w:i/>
          <w:iCs/>
        </w:rPr>
        <w:t>listOfNextNode</w:t>
      </w:r>
      <w:r w:rsidRPr="000D3DE6">
        <w:t>.add(m, num + 1);</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t>i = 1;</w:t>
      </w:r>
    </w:p>
    <w:p w:rsidR="000D3DE6" w:rsidRPr="000D3DE6" w:rsidRDefault="000D3DE6" w:rsidP="000D3DE6">
      <w:pPr>
        <w:pStyle w:val="Default"/>
        <w:jc w:val="both"/>
      </w:pPr>
      <w:r w:rsidRPr="000D3DE6">
        <w:lastRenderedPageBreak/>
        <w:tab/>
      </w:r>
      <w:r w:rsidRPr="000D3DE6">
        <w:tab/>
      </w:r>
      <w:r w:rsidRPr="000D3DE6">
        <w:tab/>
      </w:r>
      <w:r w:rsidRPr="000D3DE6">
        <w:tab/>
      </w:r>
      <w:r w:rsidRPr="000D3DE6">
        <w:tab/>
      </w:r>
      <w:r w:rsidRPr="000D3DE6">
        <w:tab/>
        <w:t xml:space="preserve">} </w:t>
      </w:r>
      <w:r w:rsidRPr="000D3DE6">
        <w:rPr>
          <w:b/>
          <w:bCs/>
        </w:rPr>
        <w:t>else</w:t>
      </w:r>
      <w:r w:rsidRPr="000D3DE6">
        <w:t xml:space="preserve"> {</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t xml:space="preserve">num = </w:t>
      </w:r>
      <w:r w:rsidRPr="000D3DE6">
        <w:rPr>
          <w:i/>
          <w:iCs/>
        </w:rPr>
        <w:t>listOfNextNode</w:t>
      </w:r>
      <w:r w:rsidRPr="000D3DE6">
        <w:t>.get(num);</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rPr>
          <w:b/>
          <w:bCs/>
        </w:rPr>
        <w:t>if</w:t>
      </w:r>
      <w:r w:rsidRPr="000D3DE6">
        <w:t xml:space="preserve"> (num == 0)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tab/>
      </w:r>
      <w:r w:rsidRPr="000D3DE6">
        <w:rPr>
          <w:i/>
          <w:iCs/>
        </w:rPr>
        <w:t>listOfNextNode</w:t>
      </w:r>
      <w:r w:rsidRPr="000D3DE6">
        <w:t>.remove(m);</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tab/>
      </w:r>
      <w:r w:rsidRPr="000D3DE6">
        <w:rPr>
          <w:i/>
          <w:iCs/>
        </w:rPr>
        <w:t>listOfNextNode</w:t>
      </w:r>
      <w:r w:rsidRPr="000D3DE6">
        <w:t>.add(m, 0);</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tab/>
        <w:t>i = 1;</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t xml:space="preserve">} </w:t>
      </w:r>
      <w:r w:rsidRPr="000D3DE6">
        <w:rPr>
          <w:b/>
          <w:bCs/>
        </w:rPr>
        <w:t>else</w:t>
      </w:r>
      <w:r w:rsidRPr="000D3DE6">
        <w:t xml:space="preserv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tab/>
        <w:t>num--;</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t>// used in finding next node from the parent list</w:t>
      </w:r>
    </w:p>
    <w:p w:rsidR="000D3DE6" w:rsidRPr="000D3DE6" w:rsidRDefault="000D3DE6" w:rsidP="000D3DE6">
      <w:pPr>
        <w:pStyle w:val="Default"/>
        <w:jc w:val="both"/>
      </w:pPr>
      <w:r w:rsidRPr="000D3DE6">
        <w:tab/>
      </w: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connectionTableArray(</w:t>
      </w:r>
      <w:r w:rsidRPr="000D3DE6">
        <w:rPr>
          <w:b/>
          <w:bCs/>
        </w:rPr>
        <w:t>int</w:t>
      </w:r>
      <w:r w:rsidRPr="000D3DE6">
        <w:t xml:space="preserve"> sourceNode) {</w:t>
      </w:r>
    </w:p>
    <w:p w:rsidR="000D3DE6" w:rsidRPr="000D3DE6" w:rsidRDefault="000D3DE6" w:rsidP="000D3DE6">
      <w:pPr>
        <w:pStyle w:val="Default"/>
        <w:jc w:val="both"/>
      </w:pPr>
      <w:r w:rsidRPr="000D3DE6">
        <w:tab/>
      </w:r>
      <w:r w:rsidRPr="000D3DE6">
        <w:tab/>
      </w:r>
      <w:r w:rsidRPr="000D3DE6">
        <w:tab/>
      </w:r>
      <w:r w:rsidRPr="000D3DE6">
        <w:rPr>
          <w:b/>
          <w:bCs/>
        </w:rPr>
        <w:t>for</w:t>
      </w:r>
      <w:r w:rsidRPr="000D3DE6">
        <w:t xml:space="preserve"> (</w:t>
      </w:r>
      <w:r w:rsidRPr="000D3DE6">
        <w:rPr>
          <w:b/>
          <w:bCs/>
        </w:rPr>
        <w:t>int</w:t>
      </w:r>
      <w:r w:rsidRPr="000D3DE6">
        <w:t xml:space="preserve"> k = 0; k &lt; </w:t>
      </w:r>
      <w:r w:rsidRPr="000D3DE6">
        <w:rPr>
          <w:i/>
          <w:iCs/>
        </w:rPr>
        <w:t>column</w:t>
      </w:r>
      <w:r w:rsidRPr="000D3DE6">
        <w:t>; k++) {</w:t>
      </w:r>
    </w:p>
    <w:p w:rsidR="000D3DE6" w:rsidRPr="000D3DE6" w:rsidRDefault="000D3DE6" w:rsidP="000D3DE6">
      <w:pPr>
        <w:pStyle w:val="Default"/>
        <w:jc w:val="both"/>
      </w:pPr>
      <w:r w:rsidRPr="000D3DE6">
        <w:tab/>
      </w:r>
      <w:r w:rsidRPr="000D3DE6">
        <w:tab/>
      </w:r>
      <w:r w:rsidRPr="000D3DE6">
        <w:tab/>
      </w:r>
      <w:r w:rsidRPr="000D3DE6">
        <w:tab/>
      </w:r>
      <w:r w:rsidRPr="000D3DE6">
        <w:rPr>
          <w:b/>
          <w:bCs/>
        </w:rPr>
        <w:t>if</w:t>
      </w:r>
      <w:r w:rsidRPr="000D3DE6">
        <w:t xml:space="preserve"> (sourceNode == </w:t>
      </w:r>
      <w:r w:rsidRPr="000D3DE6">
        <w:rPr>
          <w:i/>
          <w:iCs/>
        </w:rPr>
        <w:t>listofParentNodes</w:t>
      </w:r>
      <w:r w:rsidRPr="000D3DE6">
        <w:t>.get(k))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listOfNextNode</w:t>
      </w:r>
      <w:r w:rsidRPr="000D3DE6">
        <w:t>.add(k + 1);</w:t>
      </w:r>
    </w:p>
    <w:p w:rsidR="000D3DE6" w:rsidRPr="000D3DE6" w:rsidRDefault="000D3DE6" w:rsidP="000D3DE6">
      <w:pPr>
        <w:pStyle w:val="Default"/>
        <w:jc w:val="both"/>
      </w:pPr>
      <w:r w:rsidRPr="000D3DE6">
        <w:tab/>
      </w:r>
      <w:r w:rsidRPr="000D3DE6">
        <w:tab/>
      </w:r>
      <w:r w:rsidRPr="000D3DE6">
        <w:tab/>
      </w:r>
      <w:r w:rsidRPr="000D3DE6">
        <w:tab/>
        <w:t xml:space="preserve">} </w:t>
      </w:r>
      <w:r w:rsidRPr="000D3DE6">
        <w:rPr>
          <w:b/>
          <w:bCs/>
        </w:rPr>
        <w:t>else</w:t>
      </w:r>
      <w:r w:rsidRPr="000D3DE6">
        <w:t xml:space="preserv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if</w:t>
      </w:r>
      <w:r w:rsidRPr="000D3DE6">
        <w:t xml:space="preserve"> (-1 == </w:t>
      </w:r>
      <w:r w:rsidRPr="000D3DE6">
        <w:rPr>
          <w:i/>
          <w:iCs/>
        </w:rPr>
        <w:t>listofParentNodes</w:t>
      </w:r>
      <w:r w:rsidRPr="000D3DE6">
        <w:t>.get(k))</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i/>
          <w:iCs/>
        </w:rPr>
        <w:t>listOfNextNode</w:t>
      </w:r>
      <w:r w:rsidRPr="000D3DE6">
        <w:t>.add(-1);</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else</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i/>
          <w:iCs/>
        </w:rPr>
        <w:t>listOfNextNode</w:t>
      </w:r>
      <w:r w:rsidRPr="000D3DE6">
        <w:t>.add(0);</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t>// Finding final parent list for source node.</w:t>
      </w:r>
    </w:p>
    <w:p w:rsidR="000D3DE6" w:rsidRPr="000D3DE6" w:rsidRDefault="000D3DE6" w:rsidP="000D3DE6">
      <w:pPr>
        <w:pStyle w:val="Default"/>
        <w:jc w:val="both"/>
      </w:pPr>
      <w:r w:rsidRPr="000D3DE6">
        <w:tab/>
      </w: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findAndUpdateParList(</w:t>
      </w:r>
      <w:r w:rsidRPr="000D3DE6">
        <w:rPr>
          <w:b/>
          <w:bCs/>
        </w:rPr>
        <w:t>int</w:t>
      </w:r>
      <w:r w:rsidRPr="000D3DE6">
        <w:t xml:space="preserve"> nextMinvaluePosition) {</w:t>
      </w:r>
    </w:p>
    <w:p w:rsidR="000D3DE6" w:rsidRPr="000D3DE6" w:rsidRDefault="000D3DE6" w:rsidP="000D3DE6">
      <w:pPr>
        <w:pStyle w:val="Default"/>
        <w:jc w:val="both"/>
      </w:pPr>
      <w:r w:rsidRPr="000D3DE6">
        <w:tab/>
      </w:r>
      <w:r w:rsidRPr="000D3DE6">
        <w:tab/>
      </w:r>
      <w:r w:rsidRPr="000D3DE6">
        <w:tab/>
      </w:r>
      <w:r w:rsidRPr="000D3DE6">
        <w:rPr>
          <w:b/>
          <w:bCs/>
        </w:rPr>
        <w:t>int</w:t>
      </w:r>
      <w:r w:rsidRPr="000D3DE6">
        <w:t xml:space="preserve"> y = 0;</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rPr>
          <w:b/>
          <w:bCs/>
        </w:rPr>
        <w:t>int</w:t>
      </w:r>
      <w:r w:rsidRPr="000D3DE6">
        <w:t xml:space="preserve"> nextMin = 0;</w:t>
      </w:r>
    </w:p>
    <w:p w:rsidR="000D3DE6" w:rsidRPr="000D3DE6" w:rsidRDefault="000D3DE6" w:rsidP="000D3DE6">
      <w:pPr>
        <w:pStyle w:val="Default"/>
        <w:jc w:val="both"/>
      </w:pPr>
      <w:r w:rsidRPr="000D3DE6">
        <w:tab/>
      </w:r>
      <w:r w:rsidRPr="000D3DE6">
        <w:tab/>
      </w:r>
      <w:r w:rsidRPr="000D3DE6">
        <w:tab/>
      </w:r>
      <w:r w:rsidRPr="000D3DE6">
        <w:rPr>
          <w:b/>
          <w:bCs/>
        </w:rPr>
        <w:t>for</w:t>
      </w:r>
      <w:r w:rsidRPr="000D3DE6">
        <w:t xml:space="preserve"> (</w:t>
      </w:r>
      <w:r w:rsidRPr="000D3DE6">
        <w:rPr>
          <w:b/>
          <w:bCs/>
        </w:rPr>
        <w:t>int</w:t>
      </w:r>
      <w:r w:rsidRPr="000D3DE6">
        <w:t xml:space="preserve"> j = 0; j &lt; </w:t>
      </w:r>
      <w:r w:rsidRPr="000D3DE6">
        <w:rPr>
          <w:i/>
          <w:iCs/>
        </w:rPr>
        <w:t>listofAdjNodes</w:t>
      </w:r>
      <w:r w:rsidRPr="000D3DE6">
        <w:t>.size(); j++) {</w:t>
      </w:r>
    </w:p>
    <w:p w:rsidR="000D3DE6" w:rsidRPr="000D3DE6" w:rsidRDefault="000D3DE6" w:rsidP="000D3DE6">
      <w:pPr>
        <w:pStyle w:val="Default"/>
        <w:jc w:val="both"/>
      </w:pPr>
      <w:r w:rsidRPr="000D3DE6">
        <w:tab/>
      </w:r>
      <w:r w:rsidRPr="000D3DE6">
        <w:tab/>
      </w:r>
      <w:r w:rsidRPr="000D3DE6">
        <w:tab/>
      </w:r>
      <w:r w:rsidRPr="000D3DE6">
        <w:tab/>
        <w:t xml:space="preserve">y = </w:t>
      </w:r>
      <w:r w:rsidRPr="000D3DE6">
        <w:rPr>
          <w:i/>
          <w:iCs/>
        </w:rPr>
        <w:t>listofAdjNodes</w:t>
      </w:r>
      <w:r w:rsidRPr="000D3DE6">
        <w:t>.get(j);</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t xml:space="preserve">nextMin = </w:t>
      </w:r>
      <w:r w:rsidRPr="000D3DE6">
        <w:rPr>
          <w:i/>
          <w:iCs/>
        </w:rPr>
        <w:t>fileData</w:t>
      </w:r>
      <w:r w:rsidRPr="000D3DE6">
        <w:t xml:space="preserve">[nextMinvaluePosition][y] + </w:t>
      </w:r>
      <w:r w:rsidRPr="000D3DE6">
        <w:rPr>
          <w:i/>
          <w:iCs/>
        </w:rPr>
        <w:t>nextMinvalue</w:t>
      </w:r>
      <w:r w:rsidRPr="000D3DE6">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rPr>
          <w:b/>
          <w:bCs/>
        </w:rPr>
        <w:t>if</w:t>
      </w:r>
      <w:r w:rsidRPr="000D3DE6">
        <w:t xml:space="preserve"> (nextMin &lt; </w:t>
      </w:r>
      <w:r w:rsidRPr="000D3DE6">
        <w:rPr>
          <w:i/>
          <w:iCs/>
        </w:rPr>
        <w:t>listOfMinEdge</w:t>
      </w:r>
      <w:r w:rsidRPr="000D3DE6">
        <w:t>.get(y)) {</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listOfMinEdge</w:t>
      </w:r>
      <w:r w:rsidRPr="000D3DE6">
        <w:t>.add(y, nextMin);</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listOfMinEdge</w:t>
      </w:r>
      <w:r w:rsidRPr="000D3DE6">
        <w:t>.remove(y + 1);</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listofParentNodes</w:t>
      </w:r>
      <w:r w:rsidRPr="000D3DE6">
        <w:t>.add(y, nextMinvaluePosition);</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listofParentNodes</w:t>
      </w:r>
      <w:r w:rsidRPr="000D3DE6">
        <w:t>.remove(y + 1);</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t>// finding neighbors of current node</w:t>
      </w:r>
    </w:p>
    <w:p w:rsidR="000D3DE6" w:rsidRPr="000D3DE6" w:rsidRDefault="000D3DE6" w:rsidP="000D3DE6">
      <w:pPr>
        <w:pStyle w:val="Default"/>
        <w:jc w:val="both"/>
      </w:pPr>
      <w:r w:rsidRPr="000D3DE6">
        <w:tab/>
      </w: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findNeighborNode(</w:t>
      </w:r>
      <w:r w:rsidRPr="000D3DE6">
        <w:rPr>
          <w:b/>
          <w:bCs/>
        </w:rPr>
        <w:t>int</w:t>
      </w:r>
      <w:r w:rsidRPr="000D3DE6">
        <w:t xml:space="preserve"> nextMinvaluePosition) {</w:t>
      </w:r>
    </w:p>
    <w:p w:rsidR="000D3DE6" w:rsidRPr="000D3DE6" w:rsidRDefault="000D3DE6" w:rsidP="000D3DE6">
      <w:pPr>
        <w:pStyle w:val="Default"/>
        <w:jc w:val="both"/>
      </w:pPr>
      <w:r w:rsidRPr="000D3DE6">
        <w:tab/>
      </w:r>
      <w:r w:rsidRPr="000D3DE6">
        <w:tab/>
      </w:r>
      <w:r w:rsidRPr="000D3DE6">
        <w:tab/>
      </w:r>
      <w:r w:rsidRPr="000D3DE6">
        <w:rPr>
          <w:b/>
          <w:bCs/>
        </w:rPr>
        <w:t>int</w:t>
      </w:r>
      <w:r w:rsidRPr="000D3DE6">
        <w:t xml:space="preserve"> x;</w:t>
      </w:r>
    </w:p>
    <w:p w:rsidR="000D3DE6" w:rsidRPr="000D3DE6" w:rsidRDefault="000D3DE6" w:rsidP="000D3DE6">
      <w:pPr>
        <w:pStyle w:val="Default"/>
        <w:jc w:val="both"/>
      </w:pPr>
      <w:r w:rsidRPr="000D3DE6">
        <w:tab/>
      </w:r>
      <w:r w:rsidRPr="000D3DE6">
        <w:tab/>
      </w:r>
      <w:r w:rsidRPr="000D3DE6">
        <w:tab/>
      </w:r>
      <w:r w:rsidRPr="000D3DE6">
        <w:rPr>
          <w:i/>
          <w:iCs/>
        </w:rPr>
        <w:t>listofAdjNodes</w:t>
      </w:r>
      <w:r w:rsidRPr="000D3DE6">
        <w:t>.clear();</w:t>
      </w:r>
    </w:p>
    <w:p w:rsidR="000D3DE6" w:rsidRPr="000D3DE6" w:rsidRDefault="000D3DE6" w:rsidP="000D3DE6">
      <w:pPr>
        <w:pStyle w:val="Default"/>
        <w:jc w:val="both"/>
      </w:pPr>
      <w:r w:rsidRPr="000D3DE6">
        <w:tab/>
      </w:r>
      <w:r w:rsidRPr="000D3DE6">
        <w:tab/>
      </w:r>
      <w:r w:rsidRPr="000D3DE6">
        <w:tab/>
      </w:r>
      <w:r w:rsidRPr="000D3DE6">
        <w:rPr>
          <w:b/>
          <w:bCs/>
        </w:rPr>
        <w:t>for</w:t>
      </w:r>
      <w:r w:rsidRPr="000D3DE6">
        <w:t xml:space="preserve"> (</w:t>
      </w:r>
      <w:r w:rsidRPr="000D3DE6">
        <w:rPr>
          <w:b/>
          <w:bCs/>
        </w:rPr>
        <w:t>int</w:t>
      </w:r>
      <w:r w:rsidRPr="000D3DE6">
        <w:t xml:space="preserve"> j = 0; j &lt; </w:t>
      </w:r>
      <w:r w:rsidRPr="000D3DE6">
        <w:rPr>
          <w:i/>
          <w:iCs/>
        </w:rPr>
        <w:t>column</w:t>
      </w:r>
      <w:r w:rsidRPr="000D3DE6">
        <w:t>; j++) {</w:t>
      </w:r>
    </w:p>
    <w:p w:rsidR="000D3DE6" w:rsidRPr="000D3DE6" w:rsidRDefault="000D3DE6" w:rsidP="000D3DE6">
      <w:pPr>
        <w:pStyle w:val="Default"/>
        <w:jc w:val="both"/>
      </w:pPr>
      <w:r w:rsidRPr="000D3DE6">
        <w:tab/>
      </w:r>
      <w:r w:rsidRPr="000D3DE6">
        <w:tab/>
      </w:r>
      <w:r w:rsidRPr="000D3DE6">
        <w:tab/>
      </w:r>
      <w:r w:rsidRPr="000D3DE6">
        <w:tab/>
        <w:t xml:space="preserve">x = </w:t>
      </w:r>
      <w:r w:rsidRPr="000D3DE6">
        <w:rPr>
          <w:i/>
          <w:iCs/>
        </w:rPr>
        <w:t>fileData</w:t>
      </w:r>
      <w:r w:rsidRPr="000D3DE6">
        <w:t>[nextMinvaluePosition][j];</w:t>
      </w:r>
    </w:p>
    <w:p w:rsidR="000D3DE6" w:rsidRPr="000D3DE6" w:rsidRDefault="000D3DE6" w:rsidP="000D3DE6">
      <w:pPr>
        <w:pStyle w:val="Default"/>
        <w:jc w:val="both"/>
      </w:pPr>
      <w:r w:rsidRPr="000D3DE6">
        <w:tab/>
      </w:r>
      <w:r w:rsidRPr="000D3DE6">
        <w:tab/>
      </w:r>
      <w:r w:rsidRPr="000D3DE6">
        <w:tab/>
      </w:r>
      <w:r w:rsidRPr="000D3DE6">
        <w:tab/>
      </w:r>
      <w:r w:rsidRPr="000D3DE6">
        <w:rPr>
          <w:b/>
          <w:bCs/>
        </w:rPr>
        <w:t>if</w:t>
      </w:r>
      <w:r w:rsidRPr="000D3DE6">
        <w:t xml:space="preserve"> (</w:t>
      </w:r>
      <w:r w:rsidRPr="000D3DE6">
        <w:rPr>
          <w:i/>
          <w:iCs/>
        </w:rPr>
        <w:t>nodesVisited</w:t>
      </w:r>
      <w:r w:rsidRPr="000D3DE6">
        <w:t>.contains(j)) {</w:t>
      </w:r>
    </w:p>
    <w:p w:rsidR="000D3DE6" w:rsidRPr="000D3DE6" w:rsidRDefault="000D3DE6" w:rsidP="000D3DE6">
      <w:pPr>
        <w:pStyle w:val="Default"/>
        <w:jc w:val="both"/>
      </w:pPr>
      <w:r w:rsidRPr="000D3DE6">
        <w:tab/>
      </w:r>
      <w:r w:rsidRPr="000D3DE6">
        <w:tab/>
      </w:r>
      <w:r w:rsidRPr="000D3DE6">
        <w:tab/>
      </w:r>
      <w:r w:rsidRPr="000D3DE6">
        <w:tab/>
      </w:r>
      <w:r w:rsidRPr="000D3DE6">
        <w:tab/>
        <w:t>// nothing , don't add the visited node;</w:t>
      </w:r>
    </w:p>
    <w:p w:rsidR="000D3DE6" w:rsidRPr="000D3DE6" w:rsidRDefault="000D3DE6" w:rsidP="000D3DE6">
      <w:pPr>
        <w:pStyle w:val="Default"/>
        <w:jc w:val="both"/>
      </w:pPr>
      <w:r w:rsidRPr="000D3DE6">
        <w:tab/>
      </w:r>
      <w:r w:rsidRPr="000D3DE6">
        <w:tab/>
      </w:r>
      <w:r w:rsidRPr="000D3DE6">
        <w:tab/>
      </w:r>
      <w:r w:rsidRPr="000D3DE6">
        <w:tab/>
        <w:t xml:space="preserve">} </w:t>
      </w:r>
      <w:r w:rsidRPr="000D3DE6">
        <w:rPr>
          <w:b/>
          <w:bCs/>
        </w:rPr>
        <w:t>else</w:t>
      </w:r>
      <w:r w:rsidRPr="000D3DE6">
        <w:t xml:space="preserv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if</w:t>
      </w:r>
      <w:r w:rsidRPr="000D3DE6">
        <w:t xml:space="preserve"> ((x != -1) &amp;&amp; (x &gt; 0))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i/>
          <w:iCs/>
        </w:rPr>
        <w:t>listofAdjNodes</w:t>
      </w:r>
      <w:r w:rsidRPr="000D3DE6">
        <w:t>.add(j);</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t>}//else</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t>}//for</w:t>
      </w: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t xml:space="preserve">// finding </w:t>
      </w:r>
      <w:r w:rsidRPr="000D3DE6">
        <w:rPr>
          <w:u w:val="single"/>
        </w:rPr>
        <w:t>shorest</w:t>
      </w:r>
      <w:r w:rsidRPr="000D3DE6">
        <w:t xml:space="preserve"> path and cost</w:t>
      </w:r>
    </w:p>
    <w:p w:rsidR="000D3DE6" w:rsidRPr="000D3DE6" w:rsidRDefault="000D3DE6" w:rsidP="000D3DE6">
      <w:pPr>
        <w:pStyle w:val="Default"/>
        <w:jc w:val="both"/>
      </w:pPr>
      <w:r w:rsidRPr="000D3DE6">
        <w:tab/>
      </w: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dispShortestPathandCost() {</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t>// coding is based on assumption destinationRouter index</w:t>
      </w:r>
    </w:p>
    <w:p w:rsidR="000D3DE6" w:rsidRPr="000D3DE6" w:rsidRDefault="000D3DE6" w:rsidP="000D3DE6">
      <w:pPr>
        <w:pStyle w:val="Default"/>
        <w:jc w:val="both"/>
      </w:pPr>
      <w:r w:rsidRPr="000D3DE6">
        <w:tab/>
      </w:r>
      <w:r w:rsidRPr="000D3DE6">
        <w:tab/>
      </w:r>
      <w:r w:rsidRPr="000D3DE6">
        <w:tab/>
        <w:t>// 0,1,2.., not 1,2,3</w:t>
      </w:r>
    </w:p>
    <w:p w:rsidR="000D3DE6" w:rsidRPr="000D3DE6" w:rsidRDefault="000D3DE6" w:rsidP="000D3DE6">
      <w:pPr>
        <w:pStyle w:val="Default"/>
        <w:jc w:val="both"/>
      </w:pPr>
      <w:r w:rsidRPr="000D3DE6">
        <w:tab/>
      </w:r>
      <w:r w:rsidRPr="000D3DE6">
        <w:tab/>
      </w:r>
      <w:r w:rsidRPr="000D3DE6">
        <w:tab/>
      </w:r>
      <w:r w:rsidRPr="000D3DE6">
        <w:rPr>
          <w:i/>
          <w:iCs/>
        </w:rPr>
        <w:t>destNode</w:t>
      </w:r>
      <w:r w:rsidRPr="000D3DE6">
        <w:t xml:space="preserve"> = </w:t>
      </w:r>
      <w:r w:rsidRPr="000D3DE6">
        <w:rPr>
          <w:i/>
          <w:iCs/>
        </w:rPr>
        <w:t>destNode</w:t>
      </w:r>
      <w:r w:rsidRPr="000D3DE6">
        <w:t xml:space="preserve"> - 1;</w:t>
      </w:r>
    </w:p>
    <w:p w:rsidR="000D3DE6" w:rsidRPr="000D3DE6" w:rsidRDefault="000D3DE6" w:rsidP="000D3DE6">
      <w:pPr>
        <w:pStyle w:val="Default"/>
        <w:jc w:val="both"/>
      </w:pPr>
      <w:r w:rsidRPr="000D3DE6">
        <w:tab/>
      </w:r>
      <w:r w:rsidRPr="000D3DE6">
        <w:tab/>
      </w:r>
      <w:r w:rsidRPr="000D3DE6">
        <w:tab/>
      </w:r>
      <w:r w:rsidRPr="000D3DE6">
        <w:rPr>
          <w:b/>
          <w:bCs/>
        </w:rPr>
        <w:t>int</w:t>
      </w:r>
      <w:r w:rsidRPr="000D3DE6">
        <w:t xml:space="preserve"> leastCost = 0;</w:t>
      </w:r>
    </w:p>
    <w:p w:rsidR="000D3DE6" w:rsidRPr="000D3DE6" w:rsidRDefault="000D3DE6" w:rsidP="000D3DE6">
      <w:pPr>
        <w:pStyle w:val="Default"/>
        <w:jc w:val="both"/>
      </w:pPr>
      <w:r w:rsidRPr="000D3DE6">
        <w:tab/>
      </w:r>
      <w:r w:rsidRPr="000D3DE6">
        <w:tab/>
      </w:r>
      <w:r w:rsidRPr="000D3DE6">
        <w:tab/>
      </w:r>
      <w:r w:rsidRPr="000D3DE6">
        <w:rPr>
          <w:b/>
          <w:bCs/>
        </w:rPr>
        <w:t>int</w:t>
      </w:r>
      <w:r w:rsidRPr="000D3DE6">
        <w:t xml:space="preserve"> currNode = </w:t>
      </w:r>
      <w:r w:rsidRPr="000D3DE6">
        <w:rPr>
          <w:i/>
          <w:iCs/>
        </w:rPr>
        <w:t>sourceNode</w:t>
      </w:r>
      <w:r w:rsidRPr="000D3DE6">
        <w:t>;</w:t>
      </w:r>
    </w:p>
    <w:p w:rsidR="000D3DE6" w:rsidRPr="000D3DE6" w:rsidRDefault="000D3DE6" w:rsidP="000D3DE6">
      <w:pPr>
        <w:pStyle w:val="Default"/>
        <w:jc w:val="both"/>
      </w:pPr>
      <w:r w:rsidRPr="000D3DE6">
        <w:tab/>
      </w:r>
      <w:r w:rsidRPr="000D3DE6">
        <w:tab/>
      </w:r>
      <w:r w:rsidRPr="000D3DE6">
        <w:tab/>
      </w:r>
      <w:r w:rsidRPr="000D3DE6">
        <w:rPr>
          <w:b/>
          <w:bCs/>
        </w:rPr>
        <w:t>int</w:t>
      </w:r>
      <w:r w:rsidRPr="000D3DE6">
        <w:t xml:space="preserve"> findNode = 0;</w:t>
      </w:r>
    </w:p>
    <w:p w:rsidR="000D3DE6" w:rsidRPr="000D3DE6" w:rsidRDefault="000D3DE6" w:rsidP="000D3DE6">
      <w:pPr>
        <w:pStyle w:val="Default"/>
        <w:jc w:val="both"/>
      </w:pPr>
      <w:r w:rsidRPr="000D3DE6">
        <w:tab/>
      </w:r>
      <w:r w:rsidRPr="000D3DE6">
        <w:tab/>
      </w:r>
      <w:r w:rsidRPr="000D3DE6">
        <w:tab/>
        <w:t xml:space="preserve">Stack&lt;Integer&gt; lifo = </w:t>
      </w:r>
      <w:r w:rsidRPr="000D3DE6">
        <w:rPr>
          <w:b/>
          <w:bCs/>
        </w:rPr>
        <w:t>new</w:t>
      </w:r>
      <w:r w:rsidRPr="000D3DE6">
        <w:t xml:space="preserve"> Stack&lt;Integer&gt;();</w:t>
      </w:r>
    </w:p>
    <w:p w:rsidR="000D3DE6" w:rsidRPr="000D3DE6" w:rsidRDefault="000D3DE6" w:rsidP="000D3DE6">
      <w:pPr>
        <w:pStyle w:val="Default"/>
        <w:jc w:val="both"/>
      </w:pPr>
      <w:r w:rsidRPr="000D3DE6">
        <w:tab/>
      </w:r>
      <w:r w:rsidRPr="000D3DE6">
        <w:tab/>
      </w:r>
      <w:r w:rsidRPr="000D3DE6">
        <w:tab/>
      </w:r>
      <w:r w:rsidRPr="000D3DE6">
        <w:rPr>
          <w:b/>
          <w:bCs/>
        </w:rPr>
        <w:t>if</w:t>
      </w:r>
      <w:r w:rsidRPr="000D3DE6">
        <w:t xml:space="preserve"> (</w:t>
      </w:r>
      <w:r w:rsidRPr="000D3DE6">
        <w:rPr>
          <w:i/>
          <w:iCs/>
        </w:rPr>
        <w:t>listofParentNodes</w:t>
      </w:r>
      <w:r w:rsidRPr="000D3DE6">
        <w:t>.get(</w:t>
      </w:r>
      <w:r w:rsidRPr="000D3DE6">
        <w:rPr>
          <w:i/>
          <w:iCs/>
        </w:rPr>
        <w:t>destNode</w:t>
      </w:r>
      <w:r w:rsidRPr="000D3DE6">
        <w:t>) == currNode) {</w:t>
      </w:r>
    </w:p>
    <w:p w:rsidR="000D3DE6" w:rsidRPr="000D3DE6" w:rsidRDefault="000D3DE6" w:rsidP="000D3DE6">
      <w:pPr>
        <w:pStyle w:val="Default"/>
        <w:jc w:val="both"/>
      </w:pPr>
      <w:r w:rsidRPr="000D3DE6">
        <w:tab/>
      </w:r>
      <w:r w:rsidRPr="000D3DE6">
        <w:tab/>
      </w:r>
      <w:r w:rsidRPr="000D3DE6">
        <w:tab/>
      </w:r>
      <w:r w:rsidRPr="000D3DE6">
        <w:tab/>
        <w:t xml:space="preserve">leastCost = leastCost + </w:t>
      </w:r>
      <w:r w:rsidRPr="000D3DE6">
        <w:rPr>
          <w:i/>
          <w:iCs/>
        </w:rPr>
        <w:t>fileData</w:t>
      </w:r>
      <w:r w:rsidRPr="000D3DE6">
        <w:t>[currNode][</w:t>
      </w:r>
      <w:r w:rsidRPr="000D3DE6">
        <w:rPr>
          <w:i/>
          <w:iCs/>
        </w:rPr>
        <w:t>destNode</w:t>
      </w:r>
      <w:r w:rsidRPr="000D3DE6">
        <w:t>];</w:t>
      </w:r>
    </w:p>
    <w:p w:rsidR="000D3DE6" w:rsidRPr="000D3DE6" w:rsidRDefault="000D3DE6" w:rsidP="000D3DE6">
      <w:pPr>
        <w:pStyle w:val="Default"/>
        <w:jc w:val="both"/>
      </w:pPr>
      <w:r w:rsidRPr="000D3DE6">
        <w:tab/>
      </w:r>
      <w:r w:rsidRPr="000D3DE6">
        <w:tab/>
      </w:r>
      <w:r w:rsidRPr="000D3DE6">
        <w:tab/>
      </w:r>
      <w:r w:rsidRPr="000D3DE6">
        <w:tab/>
        <w:t>lifo.push(</w:t>
      </w:r>
      <w:r w:rsidRPr="000D3DE6">
        <w:rPr>
          <w:i/>
          <w:iCs/>
        </w:rPr>
        <w:t>destNode</w:t>
      </w:r>
      <w:r w:rsidRPr="000D3DE6">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t xml:space="preserve">} </w:t>
      </w:r>
      <w:r w:rsidRPr="000D3DE6">
        <w:rPr>
          <w:b/>
          <w:bCs/>
        </w:rPr>
        <w:t>else</w:t>
      </w:r>
      <w:r w:rsidRPr="000D3DE6">
        <w:t xml:space="preserve"> {</w:t>
      </w:r>
    </w:p>
    <w:p w:rsidR="000D3DE6" w:rsidRPr="000D3DE6" w:rsidRDefault="000D3DE6" w:rsidP="000D3DE6">
      <w:pPr>
        <w:pStyle w:val="Default"/>
        <w:jc w:val="both"/>
      </w:pPr>
      <w:r w:rsidRPr="000D3DE6">
        <w:tab/>
      </w:r>
      <w:r w:rsidRPr="000D3DE6">
        <w:tab/>
      </w:r>
      <w:r w:rsidRPr="000D3DE6">
        <w:tab/>
      </w:r>
      <w:r w:rsidRPr="000D3DE6">
        <w:tab/>
      </w:r>
      <w:r w:rsidRPr="000D3DE6">
        <w:rPr>
          <w:b/>
          <w:bCs/>
        </w:rPr>
        <w:t>if</w:t>
      </w:r>
      <w:r w:rsidRPr="000D3DE6">
        <w:t xml:space="preserve"> (</w:t>
      </w:r>
      <w:r w:rsidRPr="000D3DE6">
        <w:rPr>
          <w:i/>
          <w:iCs/>
        </w:rPr>
        <w:t>listofParentNodes</w:t>
      </w:r>
      <w:r w:rsidRPr="000D3DE6">
        <w:t>.get(</w:t>
      </w:r>
      <w:r w:rsidRPr="000D3DE6">
        <w:rPr>
          <w:i/>
          <w:iCs/>
        </w:rPr>
        <w:t>destNode</w:t>
      </w:r>
      <w:r w:rsidRPr="000D3DE6">
        <w:t>) == -1) {</w:t>
      </w:r>
    </w:p>
    <w:p w:rsidR="000D3DE6" w:rsidRPr="000D3DE6" w:rsidRDefault="000D3DE6" w:rsidP="000D3DE6">
      <w:pPr>
        <w:pStyle w:val="Default"/>
        <w:jc w:val="both"/>
      </w:pPr>
      <w:r w:rsidRPr="000D3DE6">
        <w:lastRenderedPageBreak/>
        <w:tab/>
      </w:r>
      <w:r w:rsidRPr="000D3DE6">
        <w:tab/>
      </w:r>
      <w:r w:rsidRPr="000D3DE6">
        <w:tab/>
      </w:r>
      <w:r w:rsidRPr="000D3DE6">
        <w:tab/>
      </w:r>
      <w:r w:rsidRPr="000D3DE6">
        <w:tab/>
        <w:t>// skip</w:t>
      </w:r>
    </w:p>
    <w:p w:rsidR="000D3DE6" w:rsidRPr="000D3DE6" w:rsidRDefault="000D3DE6" w:rsidP="000D3DE6">
      <w:pPr>
        <w:pStyle w:val="Default"/>
        <w:jc w:val="both"/>
      </w:pPr>
      <w:r w:rsidRPr="000D3DE6">
        <w:tab/>
      </w:r>
      <w:r w:rsidRPr="000D3DE6">
        <w:tab/>
      </w:r>
      <w:r w:rsidRPr="000D3DE6">
        <w:tab/>
      </w:r>
      <w:r w:rsidRPr="000D3DE6">
        <w:tab/>
        <w:t xml:space="preserve">} </w:t>
      </w:r>
      <w:r w:rsidRPr="000D3DE6">
        <w:rPr>
          <w:b/>
          <w:bCs/>
        </w:rPr>
        <w:t>else</w:t>
      </w:r>
      <w:r w:rsidRPr="000D3DE6">
        <w:t xml:space="preserv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int</w:t>
      </w:r>
      <w:r w:rsidRPr="000D3DE6">
        <w:t xml:space="preserve"> i = 0;</w:t>
      </w:r>
    </w:p>
    <w:p w:rsidR="000D3DE6" w:rsidRPr="000D3DE6" w:rsidRDefault="000D3DE6" w:rsidP="000D3DE6">
      <w:pPr>
        <w:pStyle w:val="Default"/>
        <w:jc w:val="both"/>
      </w:pPr>
      <w:r w:rsidRPr="000D3DE6">
        <w:tab/>
      </w:r>
      <w:r w:rsidRPr="000D3DE6">
        <w:tab/>
      </w:r>
      <w:r w:rsidRPr="000D3DE6">
        <w:tab/>
      </w:r>
      <w:r w:rsidRPr="000D3DE6">
        <w:tab/>
      </w:r>
      <w:r w:rsidRPr="000D3DE6">
        <w:tab/>
        <w:t xml:space="preserve">findNode = </w:t>
      </w:r>
      <w:r w:rsidRPr="000D3DE6">
        <w:rPr>
          <w:i/>
          <w:iCs/>
        </w:rPr>
        <w:t>destNode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int</w:t>
      </w:r>
      <w:r w:rsidRPr="000D3DE6">
        <w:t xml:space="preserve"> currSource;</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while</w:t>
      </w:r>
      <w:r w:rsidRPr="000D3DE6">
        <w:t xml:space="preserve"> (i != 1) {</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lifo.push(findNode);</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 xml:space="preserve">currSource = </w:t>
      </w:r>
      <w:r w:rsidRPr="000D3DE6">
        <w:rPr>
          <w:i/>
          <w:iCs/>
        </w:rPr>
        <w:t>listofParentNodes</w:t>
      </w:r>
      <w:r w:rsidRPr="000D3DE6">
        <w:t>.get(findNode);</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 xml:space="preserve">leastCost = leastCost + </w:t>
      </w:r>
      <w:r w:rsidRPr="000D3DE6">
        <w:rPr>
          <w:i/>
          <w:iCs/>
        </w:rPr>
        <w:t>fileData</w:t>
      </w:r>
      <w:r w:rsidRPr="000D3DE6">
        <w:t>[currSource][findNode];</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b/>
          <w:bCs/>
        </w:rPr>
        <w:t>if</w:t>
      </w:r>
      <w:r w:rsidRPr="000D3DE6">
        <w:t xml:space="preserve"> (</w:t>
      </w:r>
      <w:r w:rsidRPr="000D3DE6">
        <w:rPr>
          <w:i/>
          <w:iCs/>
        </w:rPr>
        <w:t>listofParentNodes</w:t>
      </w:r>
      <w:r w:rsidRPr="000D3DE6">
        <w:t>.get(currSource) == currNode)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t xml:space="preserve">leastCost = leastCost + </w:t>
      </w:r>
      <w:r w:rsidRPr="000D3DE6">
        <w:rPr>
          <w:i/>
          <w:iCs/>
        </w:rPr>
        <w:t>fileData</w:t>
      </w:r>
      <w:r w:rsidRPr="000D3DE6">
        <w:t>[currNode][currSource];</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t>lifo.push(currSource);</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t>i = 1;</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 xml:space="preserve">} </w:t>
      </w:r>
      <w:r w:rsidRPr="000D3DE6">
        <w:rPr>
          <w:b/>
          <w:bCs/>
        </w:rPr>
        <w:t>else</w:t>
      </w:r>
      <w:r w:rsidRPr="000D3DE6">
        <w:t xml:space="preserv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t>findNode = currSource;</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t>}//while</w:t>
      </w:r>
    </w:p>
    <w:p w:rsidR="000D3DE6" w:rsidRPr="000D3DE6" w:rsidRDefault="000D3DE6" w:rsidP="000D3DE6">
      <w:pPr>
        <w:pStyle w:val="Default"/>
        <w:jc w:val="both"/>
      </w:pPr>
      <w:r w:rsidRPr="000D3DE6">
        <w:tab/>
      </w:r>
      <w:r w:rsidRPr="000D3DE6">
        <w:tab/>
      </w:r>
      <w:r w:rsidRPr="000D3DE6">
        <w:tab/>
      </w:r>
      <w:r w:rsidRPr="000D3DE6">
        <w:tab/>
        <w:t>}//inner-else</w:t>
      </w:r>
    </w:p>
    <w:p w:rsidR="000D3DE6" w:rsidRPr="000D3DE6" w:rsidRDefault="000D3DE6" w:rsidP="000D3DE6">
      <w:pPr>
        <w:pStyle w:val="Default"/>
        <w:jc w:val="both"/>
      </w:pPr>
      <w:r w:rsidRPr="000D3DE6">
        <w:tab/>
      </w:r>
      <w:r w:rsidRPr="000D3DE6">
        <w:tab/>
      </w:r>
      <w:r w:rsidRPr="000D3DE6">
        <w:tab/>
        <w:t>}//outer-else</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t>lifo.push(currNode);</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.print("\nThe shortest path from the router "</w:t>
      </w:r>
    </w:p>
    <w:p w:rsidR="000D3DE6" w:rsidRPr="000D3DE6" w:rsidRDefault="000D3DE6" w:rsidP="000D3DE6">
      <w:pPr>
        <w:pStyle w:val="Default"/>
        <w:jc w:val="both"/>
      </w:pPr>
      <w:r w:rsidRPr="000D3DE6">
        <w:tab/>
      </w:r>
      <w:r w:rsidRPr="000D3DE6">
        <w:tab/>
      </w:r>
      <w:r w:rsidRPr="000D3DE6">
        <w:tab/>
      </w:r>
      <w:r w:rsidRPr="000D3DE6">
        <w:tab/>
      </w:r>
      <w:r w:rsidRPr="000D3DE6">
        <w:tab/>
        <w:t>+ (</w:t>
      </w:r>
      <w:r w:rsidRPr="000D3DE6">
        <w:rPr>
          <w:i/>
          <w:iCs/>
        </w:rPr>
        <w:t>sourceNode</w:t>
      </w:r>
      <w:r w:rsidRPr="000D3DE6">
        <w:t xml:space="preserve"> + 1) + " to router " + (</w:t>
      </w:r>
      <w:r w:rsidRPr="000D3DE6">
        <w:rPr>
          <w:i/>
          <w:iCs/>
        </w:rPr>
        <w:t>destNode</w:t>
      </w:r>
      <w:r w:rsidRPr="000D3DE6">
        <w:t xml:space="preserve"> + 1)</w:t>
      </w:r>
    </w:p>
    <w:p w:rsidR="000D3DE6" w:rsidRPr="000D3DE6" w:rsidRDefault="000D3DE6" w:rsidP="000D3DE6">
      <w:pPr>
        <w:pStyle w:val="Default"/>
        <w:jc w:val="both"/>
      </w:pPr>
      <w:r w:rsidRPr="000D3DE6">
        <w:tab/>
      </w:r>
      <w:r w:rsidRPr="000D3DE6">
        <w:tab/>
      </w:r>
      <w:r w:rsidRPr="000D3DE6">
        <w:tab/>
      </w:r>
      <w:r w:rsidRPr="000D3DE6">
        <w:tab/>
      </w:r>
      <w:r w:rsidRPr="000D3DE6">
        <w:tab/>
        <w:t>+ " is : ");</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rPr>
          <w:b/>
          <w:bCs/>
        </w:rPr>
        <w:t>if</w:t>
      </w:r>
      <w:r w:rsidRPr="000D3DE6">
        <w:t xml:space="preserve"> (lifo.size() == 1) {</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out</w:t>
      </w:r>
      <w:r w:rsidRPr="000D3DE6">
        <w:t>.print(" NO PATH ");</w:t>
      </w:r>
    </w:p>
    <w:p w:rsidR="000D3DE6" w:rsidRPr="000D3DE6" w:rsidRDefault="000D3DE6" w:rsidP="000D3DE6">
      <w:pPr>
        <w:pStyle w:val="Default"/>
        <w:jc w:val="both"/>
      </w:pPr>
      <w:r w:rsidRPr="000D3DE6">
        <w:tab/>
      </w:r>
      <w:r w:rsidRPr="000D3DE6">
        <w:tab/>
      </w:r>
      <w:r w:rsidRPr="000D3DE6">
        <w:tab/>
        <w:t xml:space="preserve">} </w:t>
      </w:r>
      <w:r w:rsidRPr="000D3DE6">
        <w:rPr>
          <w:b/>
          <w:bCs/>
        </w:rPr>
        <w:t>else</w:t>
      </w:r>
      <w:r w:rsidRPr="000D3DE6">
        <w:t xml:space="preserve"> {</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rPr>
          <w:b/>
          <w:bCs/>
        </w:rPr>
        <w:t>while</w:t>
      </w:r>
      <w:r w:rsidRPr="000D3DE6">
        <w:t xml:space="preserve"> (!lifo.empty())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int</w:t>
      </w:r>
      <w:r w:rsidRPr="000D3DE6">
        <w:t xml:space="preserve"> x = lifo.pop();</w:t>
      </w:r>
    </w:p>
    <w:p w:rsidR="000D3DE6" w:rsidRPr="000D3DE6" w:rsidRDefault="000D3DE6" w:rsidP="000D3DE6">
      <w:pPr>
        <w:pStyle w:val="Default"/>
        <w:jc w:val="both"/>
      </w:pPr>
      <w:r w:rsidRPr="000D3DE6">
        <w:tab/>
      </w:r>
      <w:r w:rsidRPr="000D3DE6">
        <w:tab/>
      </w:r>
      <w:r w:rsidRPr="000D3DE6">
        <w:tab/>
      </w:r>
      <w:r w:rsidRPr="000D3DE6">
        <w:tab/>
      </w:r>
      <w:r w:rsidRPr="000D3DE6">
        <w:tab/>
        <w:t>x++;</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out</w:t>
      </w:r>
      <w:r w:rsidRPr="000D3DE6">
        <w:t>.print(x);</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if</w:t>
      </w:r>
      <w:r w:rsidRPr="000D3DE6">
        <w:t xml:space="preserve"> (!lifo.empty())</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out</w:t>
      </w:r>
      <w:r w:rsidRPr="000D3DE6">
        <w:t>.print('-');</w:t>
      </w:r>
    </w:p>
    <w:p w:rsidR="000D3DE6" w:rsidRPr="000D3DE6" w:rsidRDefault="000D3DE6" w:rsidP="000D3DE6">
      <w:pPr>
        <w:pStyle w:val="Default"/>
        <w:jc w:val="both"/>
      </w:pPr>
      <w:r w:rsidRPr="000D3DE6">
        <w:tab/>
      </w:r>
      <w:r w:rsidRPr="000D3DE6">
        <w:tab/>
      </w:r>
      <w:r w:rsidRPr="000D3DE6">
        <w:tab/>
      </w:r>
      <w:r w:rsidRPr="000D3DE6">
        <w:tab/>
        <w:t>}//while</w:t>
      </w:r>
    </w:p>
    <w:p w:rsidR="000D3DE6" w:rsidRPr="000D3DE6" w:rsidRDefault="000D3DE6" w:rsidP="000D3DE6">
      <w:pPr>
        <w:pStyle w:val="Default"/>
        <w:jc w:val="both"/>
      </w:pPr>
      <w:r w:rsidRPr="000D3DE6">
        <w:tab/>
      </w:r>
      <w:r w:rsidRPr="000D3DE6">
        <w:tab/>
      </w:r>
      <w:r w:rsidRPr="000D3DE6">
        <w:tab/>
        <w:t>}//else</w:t>
      </w:r>
    </w:p>
    <w:p w:rsidR="000D3DE6" w:rsidRPr="000D3DE6" w:rsidRDefault="000D3DE6" w:rsidP="000D3DE6">
      <w:pPr>
        <w:pStyle w:val="Default"/>
        <w:jc w:val="both"/>
      </w:pPr>
      <w:r w:rsidRPr="000D3DE6">
        <w:lastRenderedPageBreak/>
        <w:tab/>
      </w:r>
      <w:r w:rsidRPr="000D3DE6">
        <w:tab/>
      </w:r>
      <w:r w:rsidRPr="000D3DE6">
        <w:tab/>
        <w:t>System.</w:t>
      </w:r>
      <w:r w:rsidRPr="000D3DE6">
        <w:rPr>
          <w:b/>
          <w:bCs/>
          <w:i/>
          <w:iCs/>
        </w:rPr>
        <w:t>out</w:t>
      </w:r>
      <w:r w:rsidRPr="000D3DE6">
        <w:t>.print(" || The total cost is: " + leastCost);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modifytopology(){</w:t>
      </w:r>
    </w:p>
    <w:p w:rsidR="000D3DE6" w:rsidRPr="000D3DE6" w:rsidRDefault="000D3DE6" w:rsidP="000D3DE6">
      <w:pPr>
        <w:pStyle w:val="Default"/>
        <w:jc w:val="both"/>
      </w:pPr>
      <w:r w:rsidRPr="000D3DE6">
        <w:tab/>
      </w:r>
      <w:r w:rsidRPr="000D3DE6">
        <w:tab/>
      </w:r>
      <w:r w:rsidRPr="000D3DE6">
        <w:tab/>
      </w:r>
      <w:r w:rsidRPr="000D3DE6">
        <w:rPr>
          <w:i/>
          <w:iCs/>
        </w:rPr>
        <w:t>scan</w:t>
      </w:r>
      <w:r w:rsidRPr="000D3DE6">
        <w:t xml:space="preserve"> = </w:t>
      </w:r>
      <w:r w:rsidRPr="000D3DE6">
        <w:rPr>
          <w:b/>
          <w:bCs/>
        </w:rPr>
        <w:t>new</w:t>
      </w:r>
      <w:r w:rsidRPr="000D3DE6">
        <w:t xml:space="preserve"> Scanner(System.</w:t>
      </w:r>
      <w:r w:rsidRPr="000D3DE6">
        <w:rPr>
          <w:b/>
          <w:bCs/>
          <w:i/>
          <w:iCs/>
        </w:rPr>
        <w:t>in</w:t>
      </w:r>
      <w:r w:rsidRPr="000D3DE6">
        <w:t>);</w:t>
      </w:r>
    </w:p>
    <w:p w:rsidR="000D3DE6" w:rsidRPr="000D3DE6" w:rsidRDefault="000D3DE6" w:rsidP="000D3DE6">
      <w:pPr>
        <w:pStyle w:val="Default"/>
        <w:jc w:val="both"/>
      </w:pPr>
      <w:r w:rsidRPr="000D3DE6">
        <w:tab/>
      </w:r>
      <w:r w:rsidRPr="000D3DE6">
        <w:tab/>
      </w:r>
      <w:r w:rsidRPr="000D3DE6">
        <w:tab/>
      </w:r>
      <w:r w:rsidRPr="000D3DE6">
        <w:rPr>
          <w:b/>
          <w:bCs/>
        </w:rPr>
        <w:t>int</w:t>
      </w:r>
      <w:r w:rsidRPr="000D3DE6">
        <w:t xml:space="preserve"> option;</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.println("Modifying the Topology");</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.println("Please select your option of Modification");</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 xml:space="preserve">.println("(1)Add a Node"); </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.println("(2)Delete a Node");</w:t>
      </w:r>
    </w:p>
    <w:p w:rsidR="000D3DE6" w:rsidRPr="000D3DE6" w:rsidRDefault="000D3DE6" w:rsidP="000D3DE6">
      <w:pPr>
        <w:pStyle w:val="Default"/>
        <w:jc w:val="both"/>
      </w:pPr>
      <w:r w:rsidRPr="000D3DE6">
        <w:tab/>
      </w:r>
      <w:r w:rsidRPr="000D3DE6">
        <w:tab/>
      </w:r>
      <w:r w:rsidRPr="000D3DE6">
        <w:tab/>
        <w:t>option=</w:t>
      </w:r>
      <w:r w:rsidRPr="000D3DE6">
        <w:rPr>
          <w:i/>
          <w:iCs/>
        </w:rPr>
        <w:t>scan</w:t>
      </w:r>
      <w:r w:rsidRPr="000D3DE6">
        <w:t>.nextInt();</w:t>
      </w:r>
    </w:p>
    <w:p w:rsidR="000D3DE6" w:rsidRPr="000D3DE6" w:rsidRDefault="000D3DE6" w:rsidP="000D3DE6">
      <w:pPr>
        <w:pStyle w:val="Default"/>
        <w:jc w:val="both"/>
      </w:pPr>
      <w:r w:rsidRPr="000D3DE6">
        <w:tab/>
      </w:r>
      <w:r w:rsidRPr="000D3DE6">
        <w:tab/>
      </w:r>
      <w:r w:rsidRPr="000D3DE6">
        <w:tab/>
      </w:r>
      <w:r w:rsidRPr="000D3DE6">
        <w:rPr>
          <w:b/>
          <w:bCs/>
        </w:rPr>
        <w:t>switch</w:t>
      </w:r>
      <w:r w:rsidRPr="000D3DE6">
        <w:t>(option){</w:t>
      </w:r>
    </w:p>
    <w:p w:rsidR="000D3DE6" w:rsidRPr="000D3DE6" w:rsidRDefault="000D3DE6" w:rsidP="000D3DE6">
      <w:pPr>
        <w:pStyle w:val="Default"/>
        <w:jc w:val="both"/>
      </w:pPr>
      <w:r w:rsidRPr="000D3DE6">
        <w:tab/>
      </w:r>
      <w:r w:rsidRPr="000D3DE6">
        <w:tab/>
      </w:r>
      <w:r w:rsidRPr="000D3DE6">
        <w:tab/>
      </w:r>
      <w:r w:rsidRPr="000D3DE6">
        <w:tab/>
      </w:r>
      <w:r w:rsidRPr="000D3DE6">
        <w:rPr>
          <w:b/>
          <w:bCs/>
        </w:rPr>
        <w:t>case</w:t>
      </w:r>
      <w:r w:rsidRPr="000D3DE6">
        <w:t xml:space="preserve"> 1:</w:t>
      </w:r>
    </w:p>
    <w:p w:rsidR="000D3DE6" w:rsidRPr="000D3DE6" w:rsidRDefault="000D3DE6" w:rsidP="000D3DE6">
      <w:pPr>
        <w:pStyle w:val="Default"/>
        <w:jc w:val="both"/>
      </w:pPr>
      <w:r w:rsidRPr="000D3DE6">
        <w:tab/>
      </w:r>
      <w:r w:rsidRPr="000D3DE6">
        <w:tab/>
      </w:r>
      <w:r w:rsidRPr="000D3DE6">
        <w:tab/>
      </w:r>
      <w:r w:rsidRPr="000D3DE6">
        <w:tab/>
      </w:r>
      <w:r w:rsidRPr="000D3DE6">
        <w:tab/>
        <w:t>//Adding a node</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out</w:t>
      </w:r>
      <w:r w:rsidRPr="000D3DE6">
        <w:t>.println("Enter the place you want to add the new node");</w:t>
      </w:r>
    </w:p>
    <w:p w:rsidR="000D3DE6" w:rsidRPr="000D3DE6" w:rsidRDefault="000D3DE6" w:rsidP="000D3DE6">
      <w:pPr>
        <w:pStyle w:val="Default"/>
        <w:jc w:val="both"/>
      </w:pPr>
      <w:r w:rsidRPr="000D3DE6">
        <w:tab/>
      </w: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try</w:t>
      </w:r>
      <w:r w:rsidRPr="000D3DE6">
        <w:t xml:space="preserv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i/>
          <w:iCs/>
        </w:rPr>
        <w:t>nodeToInsert</w:t>
      </w:r>
      <w:r w:rsidRPr="000D3DE6">
        <w:t>=</w:t>
      </w:r>
      <w:r w:rsidRPr="000D3DE6">
        <w:rPr>
          <w:i/>
          <w:iCs/>
        </w:rPr>
        <w:t>scan</w:t>
      </w:r>
      <w:r w:rsidRPr="000D3DE6">
        <w:t>.nextInt();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b/>
          <w:bCs/>
        </w:rPr>
        <w:t>if</w:t>
      </w:r>
      <w:r w:rsidRPr="000D3DE6">
        <w:t>(</w:t>
      </w:r>
      <w:r w:rsidRPr="000D3DE6">
        <w:rPr>
          <w:i/>
          <w:iCs/>
        </w:rPr>
        <w:t>nodeToInsert</w:t>
      </w:r>
      <w:r w:rsidRPr="000D3DE6">
        <w:t xml:space="preserve"> &gt; </w:t>
      </w:r>
      <w:r w:rsidRPr="000D3DE6">
        <w:rPr>
          <w:i/>
          <w:iCs/>
        </w:rPr>
        <w:t>column</w:t>
      </w:r>
      <w:r w:rsidRPr="000D3DE6">
        <w:t xml:space="preserve">+1 || </w:t>
      </w:r>
      <w:r w:rsidRPr="000D3DE6">
        <w:rPr>
          <w:i/>
          <w:iCs/>
        </w:rPr>
        <w:t>nodeToInsert</w:t>
      </w:r>
      <w:r w:rsidRPr="000D3DE6">
        <w:t>&lt;1)</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t>System.</w:t>
      </w:r>
      <w:r w:rsidRPr="000D3DE6">
        <w:rPr>
          <w:b/>
          <w:bCs/>
          <w:i/>
          <w:iCs/>
        </w:rPr>
        <w:t>out</w:t>
      </w:r>
      <w:r w:rsidRPr="000D3DE6">
        <w:t>.println("Out of Range");</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i/>
          <w:iCs/>
        </w:rPr>
        <w:t>nodeToInsert</w:t>
      </w:r>
      <w:r w:rsidRPr="000D3DE6">
        <w:t>=</w:t>
      </w:r>
      <w:r w:rsidRPr="000D3DE6">
        <w:rPr>
          <w:i/>
          <w:iCs/>
        </w:rPr>
        <w:t>nodeToInsert</w:t>
      </w:r>
      <w:r w:rsidRPr="000D3DE6">
        <w:t>-1;</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i/>
          <w:iCs/>
        </w:rPr>
        <w:t>inArray</w:t>
      </w:r>
      <w:r w:rsidRPr="000D3DE6">
        <w:t>=</w:t>
      </w:r>
      <w:r w:rsidRPr="000D3DE6">
        <w:rPr>
          <w:b/>
          <w:bCs/>
        </w:rPr>
        <w:t>new</w:t>
      </w:r>
      <w:r w:rsidRPr="000D3DE6">
        <w:t xml:space="preserve"> </w:t>
      </w:r>
      <w:r w:rsidRPr="000D3DE6">
        <w:rPr>
          <w:b/>
          <w:bCs/>
        </w:rPr>
        <w:t>int</w:t>
      </w:r>
      <w:r w:rsidRPr="000D3DE6">
        <w:t>[</w:t>
      </w:r>
      <w:r w:rsidRPr="000D3DE6">
        <w:rPr>
          <w:i/>
          <w:iCs/>
        </w:rPr>
        <w:t>column</w:t>
      </w:r>
      <w:r w:rsidRPr="000D3DE6">
        <w:t>+1];</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out</w:t>
      </w:r>
      <w:r w:rsidRPr="000D3DE6">
        <w:t>.println("Enter the routing values for the new node");</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b/>
          <w:bCs/>
        </w:rPr>
        <w:t>for</w:t>
      </w:r>
      <w:r w:rsidRPr="000D3DE6">
        <w:t>(</w:t>
      </w:r>
      <w:r w:rsidRPr="000D3DE6">
        <w:rPr>
          <w:b/>
          <w:bCs/>
        </w:rPr>
        <w:t>int</w:t>
      </w:r>
      <w:r w:rsidRPr="000D3DE6">
        <w:t xml:space="preserve"> i=0;i&lt;</w:t>
      </w:r>
      <w:r w:rsidRPr="000D3DE6">
        <w:rPr>
          <w:i/>
          <w:iCs/>
        </w:rPr>
        <w:t>column</w:t>
      </w:r>
      <w:r w:rsidRPr="000D3DE6">
        <w:t>+1;i++){</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tab/>
      </w:r>
      <w:r w:rsidRPr="000D3DE6">
        <w:rPr>
          <w:i/>
          <w:iCs/>
        </w:rPr>
        <w:t>inArray</w:t>
      </w:r>
      <w:r w:rsidRPr="000D3DE6">
        <w:t>[i]=</w:t>
      </w:r>
      <w:r w:rsidRPr="000D3DE6">
        <w:rPr>
          <w:i/>
          <w:iCs/>
        </w:rPr>
        <w:t>scan</w:t>
      </w:r>
      <w:r w:rsidRPr="000D3DE6">
        <w:t>.nextInt();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i/>
          <w:iCs/>
        </w:rPr>
        <w:t>Insertnode</w:t>
      </w:r>
      <w:r w:rsidRPr="000D3DE6">
        <w:t>();</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r>
      <w:r w:rsidRPr="000D3DE6">
        <w:tab/>
      </w:r>
      <w:r w:rsidRPr="000D3DE6">
        <w:tab/>
        <w:t xml:space="preserve">} </w:t>
      </w:r>
      <w:r w:rsidRPr="000D3DE6">
        <w:rPr>
          <w:b/>
          <w:bCs/>
        </w:rPr>
        <w:t>catch</w:t>
      </w:r>
      <w:r w:rsidRPr="000D3DE6">
        <w:t xml:space="preserve"> (Exception 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err</w:t>
      </w:r>
      <w:r w:rsidRPr="000D3DE6">
        <w:t>.print("Out of Range\n");</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rPr>
          <w:b/>
          <w:bCs/>
        </w:rPr>
        <w:t>case</w:t>
      </w:r>
      <w:r w:rsidRPr="000D3DE6">
        <w:t xml:space="preserve"> 2:</w:t>
      </w:r>
    </w:p>
    <w:p w:rsidR="000D3DE6" w:rsidRPr="000D3DE6" w:rsidRDefault="000D3DE6" w:rsidP="000D3DE6">
      <w:pPr>
        <w:pStyle w:val="Default"/>
        <w:jc w:val="both"/>
      </w:pPr>
      <w:r w:rsidRPr="000D3DE6">
        <w:tab/>
      </w:r>
      <w:r w:rsidRPr="000D3DE6">
        <w:tab/>
      </w:r>
      <w:r w:rsidRPr="000D3DE6">
        <w:tab/>
      </w:r>
      <w:r w:rsidRPr="000D3DE6">
        <w:tab/>
      </w:r>
      <w:r w:rsidRPr="000D3DE6">
        <w:tab/>
        <w:t>//Deleting a node</w:t>
      </w:r>
    </w:p>
    <w:p w:rsidR="000D3DE6" w:rsidRPr="000D3DE6" w:rsidRDefault="000D3DE6" w:rsidP="000D3DE6">
      <w:pPr>
        <w:pStyle w:val="Default"/>
        <w:jc w:val="both"/>
      </w:pPr>
      <w:r w:rsidRPr="000D3DE6">
        <w:lastRenderedPageBreak/>
        <w:tab/>
      </w:r>
      <w:r w:rsidRPr="000D3DE6">
        <w:tab/>
      </w:r>
      <w:r w:rsidRPr="000D3DE6">
        <w:tab/>
      </w:r>
      <w:r w:rsidRPr="000D3DE6">
        <w:tab/>
      </w:r>
      <w:r w:rsidRPr="000D3DE6">
        <w:tab/>
        <w:t>System.</w:t>
      </w:r>
      <w:r w:rsidRPr="000D3DE6">
        <w:rPr>
          <w:b/>
          <w:bCs/>
          <w:i/>
          <w:iCs/>
        </w:rPr>
        <w:t>out</w:t>
      </w:r>
      <w:r w:rsidRPr="000D3DE6">
        <w:t>.println("Enter The Node number to be deleted");</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try</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nodeToDelete</w:t>
      </w:r>
      <w:r w:rsidRPr="000D3DE6">
        <w:t>=</w:t>
      </w:r>
      <w:r w:rsidRPr="000D3DE6">
        <w:rPr>
          <w:i/>
          <w:iCs/>
        </w:rPr>
        <w:t>scan</w:t>
      </w:r>
      <w:r w:rsidRPr="000D3DE6">
        <w:t>.nextInt();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if</w:t>
      </w:r>
      <w:r w:rsidRPr="000D3DE6">
        <w:t>(</w:t>
      </w:r>
      <w:r w:rsidRPr="000D3DE6">
        <w:rPr>
          <w:i/>
          <w:iCs/>
        </w:rPr>
        <w:t>nodeToDelete</w:t>
      </w:r>
      <w:r w:rsidRPr="000D3DE6">
        <w:t xml:space="preserve"> &gt; </w:t>
      </w:r>
      <w:r w:rsidRPr="000D3DE6">
        <w:rPr>
          <w:i/>
          <w:iCs/>
        </w:rPr>
        <w:t>column</w:t>
      </w:r>
      <w:r w:rsidRPr="000D3DE6">
        <w:t xml:space="preserve"> || </w:t>
      </w:r>
      <w:r w:rsidRPr="000D3DE6">
        <w:rPr>
          <w:i/>
          <w:iCs/>
        </w:rPr>
        <w:t>nodeToDelete</w:t>
      </w:r>
      <w:r w:rsidRPr="000D3DE6">
        <w:t>&lt;1)</w:t>
      </w:r>
    </w:p>
    <w:p w:rsidR="000D3DE6" w:rsidRPr="000D3DE6" w:rsidRDefault="000D3DE6" w:rsidP="000D3DE6">
      <w:pPr>
        <w:pStyle w:val="Default"/>
        <w:jc w:val="both"/>
      </w:pP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out</w:t>
      </w:r>
      <w:r w:rsidRPr="000D3DE6">
        <w:t>.println("Wrong Router Number");</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nodeToDelete</w:t>
      </w:r>
      <w:r w:rsidRPr="000D3DE6">
        <w:t>=</w:t>
      </w:r>
      <w:r w:rsidRPr="000D3DE6">
        <w:rPr>
          <w:i/>
          <w:iCs/>
        </w:rPr>
        <w:t>nodeToDelete</w:t>
      </w:r>
      <w:r w:rsidRPr="000D3DE6">
        <w:t>-1;</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Deletenode</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t>}</w:t>
      </w:r>
      <w:r w:rsidRPr="000D3DE6">
        <w:rPr>
          <w:b/>
          <w:bCs/>
        </w:rPr>
        <w:t>catch</w:t>
      </w:r>
      <w:r w:rsidRPr="000D3DE6">
        <w:t xml:space="preserve"> (Exception e) {</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err</w:t>
      </w:r>
      <w:r w:rsidRPr="000D3DE6">
        <w:t>.print("Wrong Router Number\n");</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System.</w:t>
      </w:r>
      <w:r w:rsidRPr="000D3DE6">
        <w:rPr>
          <w:b/>
          <w:bCs/>
          <w:i/>
          <w:iCs/>
        </w:rPr>
        <w:t>out</w:t>
      </w:r>
      <w:r w:rsidRPr="000D3DE6">
        <w:t>.println();</w:t>
      </w:r>
    </w:p>
    <w:p w:rsidR="000D3DE6" w:rsidRPr="000D3DE6" w:rsidRDefault="000D3DE6" w:rsidP="000D3DE6">
      <w:pPr>
        <w:pStyle w:val="Default"/>
        <w:jc w:val="both"/>
      </w:pP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rPr>
          <w:b/>
          <w:bCs/>
        </w:rPr>
        <w:t>default</w:t>
      </w:r>
      <w:r w:rsidRPr="000D3DE6">
        <w:t>:</w:t>
      </w:r>
    </w:p>
    <w:p w:rsidR="000D3DE6" w:rsidRPr="000D3DE6" w:rsidRDefault="000D3DE6" w:rsidP="000D3DE6">
      <w:pPr>
        <w:pStyle w:val="Default"/>
        <w:jc w:val="both"/>
      </w:pPr>
      <w:r w:rsidRPr="000D3DE6">
        <w:tab/>
      </w:r>
      <w:r w:rsidRPr="000D3DE6">
        <w:tab/>
      </w:r>
      <w:r w:rsidRPr="000D3DE6">
        <w:tab/>
      </w:r>
      <w:r w:rsidRPr="000D3DE6">
        <w:tab/>
      </w:r>
      <w:r w:rsidRPr="000D3DE6">
        <w:tab/>
        <w:t>System.</w:t>
      </w:r>
      <w:r w:rsidRPr="000D3DE6">
        <w:rPr>
          <w:b/>
          <w:bCs/>
          <w:i/>
          <w:iCs/>
        </w:rPr>
        <w:t>out</w:t>
      </w:r>
      <w:r w:rsidRPr="000D3DE6">
        <w:t>.println("Enter the Right Choice");</w:t>
      </w:r>
    </w:p>
    <w:p w:rsidR="000D3DE6" w:rsidRPr="000D3DE6" w:rsidRDefault="000D3DE6" w:rsidP="000D3DE6">
      <w:pPr>
        <w:pStyle w:val="Default"/>
        <w:jc w:val="both"/>
      </w:pPr>
      <w:r w:rsidRPr="000D3DE6">
        <w:tab/>
        <w:t xml:space="preserve">            </w:t>
      </w:r>
      <w:r w:rsidRPr="000D3DE6">
        <w:rPr>
          <w:b/>
          <w:bCs/>
        </w:rPr>
        <w:t>break</w:t>
      </w:r>
      <w:r w:rsidRPr="000D3DE6">
        <w: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t xml:space="preserve">//Inserting a node </w:t>
      </w:r>
    </w:p>
    <w:p w:rsidR="000D3DE6" w:rsidRPr="000D3DE6" w:rsidRDefault="000D3DE6" w:rsidP="000D3DE6">
      <w:pPr>
        <w:pStyle w:val="Default"/>
        <w:jc w:val="both"/>
      </w:pPr>
      <w:r w:rsidRPr="000D3DE6">
        <w:tab/>
      </w: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Insertnode(){</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int</w:t>
      </w:r>
      <w:r w:rsidRPr="000D3DE6">
        <w:t xml:space="preserve"> OldNodevalue;</w:t>
      </w:r>
    </w:p>
    <w:p w:rsidR="000D3DE6" w:rsidRPr="000D3DE6" w:rsidRDefault="000D3DE6" w:rsidP="000D3DE6">
      <w:pPr>
        <w:pStyle w:val="Default"/>
        <w:jc w:val="both"/>
      </w:pPr>
      <w:r w:rsidRPr="000D3DE6">
        <w:tab/>
      </w:r>
      <w:r w:rsidRPr="000D3DE6">
        <w:tab/>
      </w:r>
      <w:r w:rsidRPr="000D3DE6">
        <w:tab/>
        <w:t>OldNodevalue=</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r>
      <w:r w:rsidRPr="000D3DE6">
        <w:rPr>
          <w:i/>
          <w:iCs/>
        </w:rPr>
        <w:t>column</w:t>
      </w:r>
      <w:r w:rsidRPr="000D3DE6">
        <w:t>=</w:t>
      </w:r>
      <w:r w:rsidRPr="000D3DE6">
        <w:rPr>
          <w:i/>
          <w:iCs/>
        </w:rPr>
        <w:t>column</w:t>
      </w:r>
      <w:r w:rsidRPr="000D3DE6">
        <w:t>+1;</w:t>
      </w:r>
    </w:p>
    <w:p w:rsidR="000D3DE6" w:rsidRPr="000D3DE6" w:rsidRDefault="000D3DE6" w:rsidP="000D3DE6">
      <w:pPr>
        <w:pStyle w:val="Default"/>
        <w:jc w:val="both"/>
      </w:pPr>
      <w:r w:rsidRPr="000D3DE6">
        <w:tab/>
      </w:r>
      <w:r w:rsidRPr="000D3DE6">
        <w:tab/>
      </w:r>
      <w:r w:rsidRPr="000D3DE6">
        <w:tab/>
      </w:r>
      <w:r w:rsidRPr="000D3DE6">
        <w:rPr>
          <w:b/>
          <w:bCs/>
        </w:rPr>
        <w:t>int</w:t>
      </w:r>
      <w:r w:rsidRPr="000D3DE6">
        <w:t>[][]tempNodeValue=</w:t>
      </w:r>
      <w:r w:rsidRPr="000D3DE6">
        <w:rPr>
          <w:b/>
          <w:bCs/>
        </w:rPr>
        <w:t>new</w:t>
      </w:r>
      <w:r w:rsidRPr="000D3DE6">
        <w:t xml:space="preserve"> </w:t>
      </w:r>
      <w:r w:rsidRPr="000D3DE6">
        <w:rPr>
          <w:b/>
          <w:bCs/>
        </w:rPr>
        <w:t>int</w:t>
      </w:r>
      <w:r w:rsidRPr="000D3DE6">
        <w:t>[</w:t>
      </w:r>
      <w:r w:rsidRPr="000D3DE6">
        <w:rPr>
          <w:i/>
          <w:iCs/>
        </w:rPr>
        <w:t>column</w:t>
      </w:r>
      <w:r w:rsidRPr="000D3DE6">
        <w:t>][</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for</w:t>
      </w:r>
      <w:r w:rsidRPr="000D3DE6">
        <w:t>(</w:t>
      </w:r>
      <w:r w:rsidRPr="000D3DE6">
        <w:rPr>
          <w:b/>
          <w:bCs/>
        </w:rPr>
        <w:t>int</w:t>
      </w:r>
      <w:r w:rsidRPr="000D3DE6">
        <w:t xml:space="preserve"> i=0;i&lt;</w:t>
      </w:r>
      <w:r w:rsidRPr="000D3DE6">
        <w:rPr>
          <w:i/>
          <w:iCs/>
        </w:rPr>
        <w:t>column</w:t>
      </w:r>
      <w:r w:rsidRPr="000D3DE6">
        <w:t>;i++){</w:t>
      </w:r>
    </w:p>
    <w:p w:rsidR="000D3DE6" w:rsidRPr="000D3DE6" w:rsidRDefault="000D3DE6" w:rsidP="000D3DE6">
      <w:pPr>
        <w:pStyle w:val="Default"/>
        <w:jc w:val="both"/>
      </w:pPr>
      <w:r w:rsidRPr="000D3DE6">
        <w:tab/>
      </w:r>
      <w:r w:rsidRPr="000D3DE6">
        <w:tab/>
      </w:r>
      <w:r w:rsidRPr="000D3DE6">
        <w:tab/>
      </w:r>
      <w:r w:rsidRPr="000D3DE6">
        <w:tab/>
      </w:r>
      <w:r w:rsidRPr="000D3DE6">
        <w:rPr>
          <w:b/>
          <w:bCs/>
        </w:rPr>
        <w:t>for</w:t>
      </w:r>
      <w:r w:rsidRPr="000D3DE6">
        <w:t>(</w:t>
      </w:r>
      <w:r w:rsidRPr="000D3DE6">
        <w:rPr>
          <w:b/>
          <w:bCs/>
        </w:rPr>
        <w:t>int</w:t>
      </w:r>
      <w:r w:rsidRPr="000D3DE6">
        <w:t xml:space="preserve"> j=0;j&lt;</w:t>
      </w:r>
      <w:r w:rsidRPr="000D3DE6">
        <w:rPr>
          <w:i/>
          <w:iCs/>
        </w:rPr>
        <w:t>column</w:t>
      </w:r>
      <w:r w:rsidRPr="000D3DE6">
        <w:t>;j++){</w:t>
      </w:r>
    </w:p>
    <w:p w:rsidR="000D3DE6" w:rsidRPr="000D3DE6" w:rsidRDefault="000D3DE6" w:rsidP="000D3DE6">
      <w:pPr>
        <w:pStyle w:val="Default"/>
        <w:jc w:val="both"/>
      </w:pPr>
      <w:r w:rsidRPr="000D3DE6">
        <w:tab/>
      </w:r>
      <w:r w:rsidRPr="000D3DE6">
        <w:tab/>
      </w:r>
      <w:r w:rsidRPr="000D3DE6">
        <w:tab/>
      </w:r>
      <w:r w:rsidRPr="000D3DE6">
        <w:tab/>
      </w:r>
      <w:r w:rsidRPr="000D3DE6">
        <w:tab/>
        <w:t>tempNodeValue[i][j]=0;</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rPr>
          <w:b/>
          <w:bCs/>
        </w:rPr>
        <w:t>for</w:t>
      </w:r>
      <w:r w:rsidRPr="000D3DE6">
        <w:t>(</w:t>
      </w:r>
      <w:r w:rsidRPr="000D3DE6">
        <w:rPr>
          <w:b/>
          <w:bCs/>
        </w:rPr>
        <w:t>int</w:t>
      </w:r>
      <w:r w:rsidRPr="000D3DE6">
        <w:t xml:space="preserve"> i=0;i&lt;OldNodevalue;i++){</w:t>
      </w:r>
    </w:p>
    <w:p w:rsidR="000D3DE6" w:rsidRPr="000D3DE6" w:rsidRDefault="000D3DE6" w:rsidP="000D3DE6">
      <w:pPr>
        <w:pStyle w:val="Default"/>
        <w:jc w:val="both"/>
      </w:pPr>
      <w:r w:rsidRPr="000D3DE6">
        <w:tab/>
      </w:r>
      <w:r w:rsidRPr="000D3DE6">
        <w:tab/>
      </w:r>
      <w:r w:rsidRPr="000D3DE6">
        <w:tab/>
      </w:r>
      <w:r w:rsidRPr="000D3DE6">
        <w:rPr>
          <w:b/>
          <w:bCs/>
        </w:rPr>
        <w:t>for</w:t>
      </w:r>
      <w:r w:rsidRPr="000D3DE6">
        <w:t>(</w:t>
      </w:r>
      <w:r w:rsidRPr="000D3DE6">
        <w:rPr>
          <w:b/>
          <w:bCs/>
        </w:rPr>
        <w:t>int</w:t>
      </w:r>
      <w:r w:rsidRPr="000D3DE6">
        <w:t xml:space="preserve"> j=0;j&lt;OldNodevalue;j++){</w:t>
      </w:r>
    </w:p>
    <w:p w:rsidR="000D3DE6" w:rsidRPr="000D3DE6" w:rsidRDefault="000D3DE6" w:rsidP="000D3DE6">
      <w:pPr>
        <w:pStyle w:val="Default"/>
        <w:jc w:val="both"/>
      </w:pPr>
      <w:r w:rsidRPr="000D3DE6">
        <w:tab/>
      </w:r>
      <w:r w:rsidRPr="000D3DE6">
        <w:tab/>
      </w:r>
      <w:r w:rsidRPr="000D3DE6">
        <w:tab/>
      </w:r>
      <w:r w:rsidRPr="000D3DE6">
        <w:tab/>
      </w:r>
      <w:r w:rsidRPr="000D3DE6">
        <w:tab/>
        <w:t>tempNodeValue[i][j]=</w:t>
      </w:r>
      <w:r w:rsidRPr="000D3DE6">
        <w:rPr>
          <w:i/>
          <w:iCs/>
        </w:rPr>
        <w:t>fileData</w:t>
      </w:r>
      <w:r w:rsidRPr="000D3DE6">
        <w:t>[i][j];</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if</w:t>
      </w:r>
      <w:r w:rsidRPr="000D3DE6">
        <w:t>(</w:t>
      </w:r>
      <w:r w:rsidRPr="000D3DE6">
        <w:rPr>
          <w:i/>
          <w:iCs/>
        </w:rPr>
        <w:t>nodeToInsert</w:t>
      </w:r>
      <w:r w:rsidRPr="000D3DE6">
        <w:t>&gt;0){</w:t>
      </w:r>
    </w:p>
    <w:p w:rsidR="000D3DE6" w:rsidRPr="000D3DE6" w:rsidRDefault="000D3DE6" w:rsidP="000D3DE6">
      <w:pPr>
        <w:pStyle w:val="Default"/>
        <w:jc w:val="both"/>
      </w:pPr>
      <w:r w:rsidRPr="000D3DE6">
        <w:tab/>
      </w:r>
      <w:r w:rsidRPr="000D3DE6">
        <w:tab/>
      </w:r>
      <w:r w:rsidRPr="000D3DE6">
        <w:tab/>
      </w:r>
      <w:r w:rsidRPr="000D3DE6">
        <w:tab/>
      </w:r>
      <w:r w:rsidRPr="000D3DE6">
        <w:rPr>
          <w:b/>
          <w:bCs/>
        </w:rPr>
        <w:t>for</w:t>
      </w:r>
      <w:r w:rsidRPr="000D3DE6">
        <w:t>(</w:t>
      </w:r>
      <w:r w:rsidRPr="000D3DE6">
        <w:rPr>
          <w:b/>
          <w:bCs/>
        </w:rPr>
        <w:t>int</w:t>
      </w:r>
      <w:r w:rsidRPr="000D3DE6">
        <w:t xml:space="preserve"> i=0;i&lt;</w:t>
      </w:r>
      <w:r w:rsidRPr="000D3DE6">
        <w:rPr>
          <w:i/>
          <w:iCs/>
        </w:rPr>
        <w:t>nodeToInsert</w:t>
      </w:r>
      <w:r w:rsidRPr="000D3DE6">
        <w:t>;i++){</w:t>
      </w:r>
    </w:p>
    <w:p w:rsidR="000D3DE6" w:rsidRPr="000D3DE6" w:rsidRDefault="000D3DE6" w:rsidP="000D3DE6">
      <w:pPr>
        <w:pStyle w:val="Default"/>
        <w:jc w:val="both"/>
      </w:pPr>
      <w:r w:rsidRPr="000D3DE6">
        <w:lastRenderedPageBreak/>
        <w:tab/>
      </w:r>
      <w:r w:rsidRPr="000D3DE6">
        <w:tab/>
      </w:r>
      <w:r w:rsidRPr="000D3DE6">
        <w:tab/>
      </w:r>
      <w:r w:rsidRPr="000D3DE6">
        <w:tab/>
      </w:r>
      <w:r w:rsidRPr="000D3DE6">
        <w:tab/>
      </w:r>
      <w:r w:rsidRPr="000D3DE6">
        <w:rPr>
          <w:b/>
          <w:bCs/>
        </w:rPr>
        <w:t>for</w:t>
      </w:r>
      <w:r w:rsidRPr="000D3DE6">
        <w:t>(</w:t>
      </w:r>
      <w:r w:rsidRPr="000D3DE6">
        <w:rPr>
          <w:b/>
          <w:bCs/>
        </w:rPr>
        <w:t>int</w:t>
      </w:r>
      <w:r w:rsidRPr="000D3DE6">
        <w:t xml:space="preserve"> j=</w:t>
      </w:r>
      <w:r w:rsidRPr="000D3DE6">
        <w:rPr>
          <w:i/>
          <w:iCs/>
        </w:rPr>
        <w:t>column</w:t>
      </w:r>
      <w:r w:rsidRPr="000D3DE6">
        <w:t>-1;j&gt;</w:t>
      </w:r>
      <w:r w:rsidRPr="000D3DE6">
        <w:rPr>
          <w:i/>
          <w:iCs/>
        </w:rPr>
        <w:t>nodeToInsert</w:t>
      </w:r>
      <w:r w:rsidRPr="000D3DE6">
        <w:t>;j--){</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tempNodeValue[i][j]=tempNodeValue[i][j-1];</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tempNodeValue[j][i]=tempNodeValue[i][j];</w:t>
      </w:r>
    </w:p>
    <w:p w:rsidR="000D3DE6" w:rsidRPr="000D3DE6" w:rsidRDefault="000D3DE6" w:rsidP="000D3DE6">
      <w:pPr>
        <w:pStyle w:val="Default"/>
        <w:jc w:val="both"/>
      </w:pP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rPr>
          <w:b/>
          <w:bCs/>
        </w:rPr>
        <w:t>for</w:t>
      </w:r>
      <w:r w:rsidRPr="000D3DE6">
        <w:t>(</w:t>
      </w:r>
      <w:r w:rsidRPr="000D3DE6">
        <w:rPr>
          <w:b/>
          <w:bCs/>
        </w:rPr>
        <w:t>int</w:t>
      </w:r>
      <w:r w:rsidRPr="000D3DE6">
        <w:t xml:space="preserve"> i=</w:t>
      </w:r>
      <w:r w:rsidRPr="000D3DE6">
        <w:rPr>
          <w:i/>
          <w:iCs/>
        </w:rPr>
        <w:t>column</w:t>
      </w:r>
      <w:r w:rsidRPr="000D3DE6">
        <w:t>-2;i&gt;</w:t>
      </w:r>
      <w:r w:rsidRPr="000D3DE6">
        <w:rPr>
          <w:i/>
          <w:iCs/>
        </w:rPr>
        <w:t>nodeToInsert</w:t>
      </w:r>
      <w:r w:rsidRPr="000D3DE6">
        <w:t>;i--){</w:t>
      </w:r>
    </w:p>
    <w:p w:rsidR="000D3DE6" w:rsidRPr="000D3DE6" w:rsidRDefault="000D3DE6" w:rsidP="000D3DE6">
      <w:pPr>
        <w:pStyle w:val="Default"/>
        <w:jc w:val="both"/>
      </w:pPr>
      <w:r w:rsidRPr="000D3DE6">
        <w:tab/>
      </w:r>
      <w:r w:rsidRPr="000D3DE6">
        <w:tab/>
      </w:r>
      <w:r w:rsidRPr="000D3DE6">
        <w:tab/>
      </w:r>
      <w:r w:rsidRPr="000D3DE6">
        <w:tab/>
      </w:r>
      <w:r w:rsidRPr="000D3DE6">
        <w:rPr>
          <w:b/>
          <w:bCs/>
        </w:rPr>
        <w:t>for</w:t>
      </w:r>
      <w:r w:rsidRPr="000D3DE6">
        <w:t>(</w:t>
      </w:r>
      <w:r w:rsidRPr="000D3DE6">
        <w:rPr>
          <w:b/>
          <w:bCs/>
        </w:rPr>
        <w:t>int</w:t>
      </w:r>
      <w:r w:rsidRPr="000D3DE6">
        <w:t xml:space="preserve"> j=</w:t>
      </w:r>
      <w:r w:rsidRPr="000D3DE6">
        <w:rPr>
          <w:i/>
          <w:iCs/>
        </w:rPr>
        <w:t>column</w:t>
      </w:r>
      <w:r w:rsidRPr="000D3DE6">
        <w:t>-1;j&gt;i;j--){</w:t>
      </w:r>
    </w:p>
    <w:p w:rsidR="000D3DE6" w:rsidRPr="000D3DE6" w:rsidRDefault="000D3DE6" w:rsidP="000D3DE6">
      <w:pPr>
        <w:pStyle w:val="Default"/>
        <w:jc w:val="both"/>
      </w:pPr>
      <w:r w:rsidRPr="000D3DE6">
        <w:tab/>
      </w:r>
      <w:r w:rsidRPr="000D3DE6">
        <w:tab/>
      </w:r>
      <w:r w:rsidRPr="000D3DE6">
        <w:tab/>
      </w:r>
      <w:r w:rsidRPr="000D3DE6">
        <w:tab/>
      </w:r>
      <w:r w:rsidRPr="000D3DE6">
        <w:tab/>
        <w:t>tempNodeValue[i][j]=tempNodeValue[i-1][j-1];</w:t>
      </w:r>
    </w:p>
    <w:p w:rsidR="000D3DE6" w:rsidRPr="000D3DE6" w:rsidRDefault="000D3DE6" w:rsidP="000D3DE6">
      <w:pPr>
        <w:pStyle w:val="Default"/>
        <w:jc w:val="both"/>
      </w:pPr>
      <w:r w:rsidRPr="000D3DE6">
        <w:tab/>
      </w:r>
      <w:r w:rsidRPr="000D3DE6">
        <w:tab/>
      </w:r>
      <w:r w:rsidRPr="000D3DE6">
        <w:tab/>
      </w:r>
      <w:r w:rsidRPr="000D3DE6">
        <w:tab/>
      </w:r>
      <w:r w:rsidRPr="000D3DE6">
        <w:tab/>
        <w:t>tempNodeValue[j][i]=tempNodeValue[i][j];</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 xml:space="preserve">}                                 </w:t>
      </w:r>
    </w:p>
    <w:p w:rsidR="000D3DE6" w:rsidRPr="000D3DE6" w:rsidRDefault="000D3DE6" w:rsidP="000D3DE6">
      <w:pPr>
        <w:pStyle w:val="Default"/>
        <w:jc w:val="both"/>
      </w:pPr>
      <w:r w:rsidRPr="000D3DE6">
        <w:tab/>
      </w:r>
      <w:r w:rsidRPr="000D3DE6">
        <w:tab/>
      </w:r>
      <w:r w:rsidRPr="000D3DE6">
        <w:tab/>
      </w:r>
      <w:r w:rsidRPr="000D3DE6">
        <w:rPr>
          <w:b/>
          <w:bCs/>
        </w:rPr>
        <w:t>for</w:t>
      </w:r>
      <w:r w:rsidRPr="000D3DE6">
        <w:t>(</w:t>
      </w:r>
      <w:r w:rsidRPr="000D3DE6">
        <w:rPr>
          <w:b/>
          <w:bCs/>
        </w:rPr>
        <w:t>int</w:t>
      </w:r>
      <w:r w:rsidRPr="000D3DE6">
        <w:t xml:space="preserve"> i=0;i&lt;</w:t>
      </w:r>
      <w:r w:rsidRPr="000D3DE6">
        <w:rPr>
          <w:i/>
          <w:iCs/>
        </w:rPr>
        <w:t>column</w:t>
      </w:r>
      <w:r w:rsidRPr="000D3DE6">
        <w:t>;i++){</w:t>
      </w:r>
    </w:p>
    <w:p w:rsidR="000D3DE6" w:rsidRPr="000D3DE6" w:rsidRDefault="000D3DE6" w:rsidP="000D3DE6">
      <w:pPr>
        <w:pStyle w:val="Default"/>
        <w:jc w:val="both"/>
      </w:pPr>
      <w:r w:rsidRPr="000D3DE6">
        <w:tab/>
      </w:r>
      <w:r w:rsidRPr="000D3DE6">
        <w:tab/>
      </w:r>
      <w:r w:rsidRPr="000D3DE6">
        <w:tab/>
      </w:r>
      <w:r w:rsidRPr="000D3DE6">
        <w:tab/>
        <w:t>tempNodeValue[</w:t>
      </w:r>
      <w:r w:rsidRPr="000D3DE6">
        <w:rPr>
          <w:i/>
          <w:iCs/>
        </w:rPr>
        <w:t>nodeToInsert</w:t>
      </w:r>
      <w:r w:rsidRPr="000D3DE6">
        <w:t>][i]=</w:t>
      </w:r>
      <w:r w:rsidRPr="000D3DE6">
        <w:rPr>
          <w:i/>
          <w:iCs/>
        </w:rPr>
        <w:t>inArray</w:t>
      </w:r>
      <w:r w:rsidRPr="000D3DE6">
        <w:t>[i];</w:t>
      </w:r>
    </w:p>
    <w:p w:rsidR="000D3DE6" w:rsidRPr="000D3DE6" w:rsidRDefault="000D3DE6" w:rsidP="000D3DE6">
      <w:pPr>
        <w:pStyle w:val="Default"/>
        <w:jc w:val="both"/>
      </w:pPr>
      <w:r w:rsidRPr="000D3DE6">
        <w:tab/>
      </w:r>
      <w:r w:rsidRPr="000D3DE6">
        <w:tab/>
      </w:r>
      <w:r w:rsidRPr="000D3DE6">
        <w:tab/>
      </w:r>
      <w:r w:rsidRPr="000D3DE6">
        <w:tab/>
        <w:t>tempNodeValue[i][</w:t>
      </w:r>
      <w:r w:rsidRPr="000D3DE6">
        <w:rPr>
          <w:i/>
          <w:iCs/>
        </w:rPr>
        <w:t>nodeToInsert</w:t>
      </w:r>
      <w:r w:rsidRPr="000D3DE6">
        <w:t>]=</w:t>
      </w:r>
      <w:r w:rsidRPr="000D3DE6">
        <w:rPr>
          <w:i/>
          <w:iCs/>
        </w:rPr>
        <w:t>inArray</w:t>
      </w:r>
      <w:r w:rsidRPr="000D3DE6">
        <w:t>[i];</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tempNodeValue[</w:t>
      </w:r>
      <w:r w:rsidRPr="000D3DE6">
        <w:rPr>
          <w:i/>
          <w:iCs/>
        </w:rPr>
        <w:t>nodeToInsert</w:t>
      </w:r>
      <w:r w:rsidRPr="000D3DE6">
        <w:t>][</w:t>
      </w:r>
      <w:r w:rsidRPr="000D3DE6">
        <w:rPr>
          <w:i/>
          <w:iCs/>
        </w:rPr>
        <w:t>nodeToInsert</w:t>
      </w:r>
      <w:r w:rsidRPr="000D3DE6">
        <w:t>]=0;</w:t>
      </w:r>
    </w:p>
    <w:p w:rsidR="000D3DE6" w:rsidRPr="000D3DE6" w:rsidRDefault="000D3DE6" w:rsidP="000D3DE6">
      <w:pPr>
        <w:pStyle w:val="Default"/>
        <w:jc w:val="both"/>
      </w:pPr>
      <w:r w:rsidRPr="000D3DE6">
        <w:tab/>
      </w:r>
      <w:r w:rsidRPr="000D3DE6">
        <w:tab/>
      </w:r>
      <w:r w:rsidRPr="000D3DE6">
        <w:tab/>
      </w:r>
      <w:r w:rsidRPr="000D3DE6">
        <w:rPr>
          <w:i/>
          <w:iCs/>
        </w:rPr>
        <w:t>fileData</w:t>
      </w:r>
      <w:r w:rsidRPr="000D3DE6">
        <w:t>=</w:t>
      </w:r>
      <w:r w:rsidRPr="000D3DE6">
        <w:rPr>
          <w:b/>
          <w:bCs/>
        </w:rPr>
        <w:t>new</w:t>
      </w:r>
      <w:r w:rsidRPr="000D3DE6">
        <w:t xml:space="preserve"> </w:t>
      </w:r>
      <w:r w:rsidRPr="000D3DE6">
        <w:rPr>
          <w:b/>
          <w:bCs/>
        </w:rPr>
        <w:t>int</w:t>
      </w:r>
      <w:r w:rsidRPr="000D3DE6">
        <w:t>[</w:t>
      </w:r>
      <w:r w:rsidRPr="000D3DE6">
        <w:rPr>
          <w:i/>
          <w:iCs/>
        </w:rPr>
        <w:t>column</w:t>
      </w:r>
      <w:r w:rsidRPr="000D3DE6">
        <w:t>][</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for</w:t>
      </w:r>
      <w:r w:rsidRPr="000D3DE6">
        <w:t>(</w:t>
      </w:r>
      <w:r w:rsidRPr="000D3DE6">
        <w:rPr>
          <w:b/>
          <w:bCs/>
        </w:rPr>
        <w:t>int</w:t>
      </w:r>
      <w:r w:rsidRPr="000D3DE6">
        <w:t xml:space="preserve"> i=0;i&lt;</w:t>
      </w:r>
      <w:r w:rsidRPr="000D3DE6">
        <w:rPr>
          <w:i/>
          <w:iCs/>
        </w:rPr>
        <w:t>column</w:t>
      </w:r>
      <w:r w:rsidRPr="000D3DE6">
        <w:t>;i++){</w:t>
      </w:r>
    </w:p>
    <w:p w:rsidR="000D3DE6" w:rsidRPr="000D3DE6" w:rsidRDefault="000D3DE6" w:rsidP="000D3DE6">
      <w:pPr>
        <w:pStyle w:val="Default"/>
        <w:jc w:val="both"/>
      </w:pPr>
      <w:r w:rsidRPr="000D3DE6">
        <w:tab/>
      </w:r>
      <w:r w:rsidRPr="000D3DE6">
        <w:tab/>
      </w:r>
      <w:r w:rsidRPr="000D3DE6">
        <w:tab/>
      </w:r>
      <w:r w:rsidRPr="000D3DE6">
        <w:tab/>
      </w:r>
      <w:r w:rsidRPr="000D3DE6">
        <w:rPr>
          <w:b/>
          <w:bCs/>
        </w:rPr>
        <w:t>for</w:t>
      </w:r>
      <w:r w:rsidRPr="000D3DE6">
        <w:t>(</w:t>
      </w:r>
      <w:r w:rsidRPr="000D3DE6">
        <w:rPr>
          <w:b/>
          <w:bCs/>
        </w:rPr>
        <w:t>int</w:t>
      </w:r>
      <w:r w:rsidRPr="000D3DE6">
        <w:t xml:space="preserve"> j=0;j&lt;</w:t>
      </w:r>
      <w:r w:rsidRPr="000D3DE6">
        <w:rPr>
          <w:i/>
          <w:iCs/>
        </w:rPr>
        <w:t>column</w:t>
      </w:r>
      <w:r w:rsidRPr="000D3DE6">
        <w:t>;j++){</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fileData</w:t>
      </w:r>
      <w:r w:rsidRPr="000D3DE6">
        <w:t>[i][j]=tempNodeValue[i][j];</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.println("The Total Number of Routers present after addition of a node are:"+</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t xml:space="preserve">//Printing the modified </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.println("The following is the Routing Table after Addition of a node");</w:t>
      </w:r>
    </w:p>
    <w:p w:rsidR="000D3DE6" w:rsidRPr="000D3DE6" w:rsidRDefault="000D3DE6" w:rsidP="000D3DE6">
      <w:pPr>
        <w:pStyle w:val="Default"/>
        <w:jc w:val="both"/>
      </w:pPr>
      <w:r w:rsidRPr="000D3DE6">
        <w:tab/>
      </w:r>
      <w:r w:rsidRPr="000D3DE6">
        <w:tab/>
      </w:r>
      <w:r w:rsidRPr="000D3DE6">
        <w:tab/>
      </w:r>
      <w:r w:rsidRPr="000D3DE6">
        <w:rPr>
          <w:i/>
          <w:iCs/>
        </w:rPr>
        <w:t>dispTopology</w:t>
      </w:r>
      <w:r w:rsidRPr="000D3DE6">
        <w:t>(</w:t>
      </w:r>
      <w:r w:rsidRPr="000D3DE6">
        <w:rPr>
          <w:i/>
          <w:iCs/>
        </w:rPr>
        <w:t>fileData</w:t>
      </w:r>
      <w:r w:rsidRPr="000D3DE6">
        <w:t>);</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.print("\n");</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out</w:t>
      </w:r>
      <w:r w:rsidRPr="000D3DE6">
        <w:t>.print("\n");</w:t>
      </w:r>
    </w:p>
    <w:p w:rsidR="000D3DE6" w:rsidRPr="000D3DE6" w:rsidRDefault="000D3DE6" w:rsidP="000D3DE6">
      <w:pPr>
        <w:pStyle w:val="Default"/>
        <w:jc w:val="both"/>
      </w:pPr>
      <w:r w:rsidRPr="000D3DE6">
        <w:tab/>
      </w: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.print("\n");</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.print("\n");</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t>}</w:t>
      </w:r>
    </w:p>
    <w:p w:rsidR="000D3DE6" w:rsidRPr="000D3DE6" w:rsidRDefault="000D3DE6" w:rsidP="000D3DE6">
      <w:pPr>
        <w:pStyle w:val="Default"/>
        <w:jc w:val="both"/>
      </w:pPr>
      <w:r w:rsidRPr="000D3DE6">
        <w:tab/>
      </w:r>
      <w:r w:rsidRPr="000D3DE6">
        <w:tab/>
      </w:r>
    </w:p>
    <w:p w:rsidR="000D3DE6" w:rsidRPr="000D3DE6" w:rsidRDefault="000D3DE6" w:rsidP="000D3DE6">
      <w:pPr>
        <w:pStyle w:val="Default"/>
        <w:jc w:val="both"/>
      </w:pPr>
      <w:r w:rsidRPr="000D3DE6">
        <w:tab/>
      </w:r>
      <w:r w:rsidRPr="000D3DE6">
        <w:tab/>
        <w:t>//Deleting a node</w:t>
      </w:r>
    </w:p>
    <w:p w:rsidR="000D3DE6" w:rsidRPr="000D3DE6" w:rsidRDefault="000D3DE6" w:rsidP="000D3DE6">
      <w:pPr>
        <w:pStyle w:val="Default"/>
        <w:jc w:val="both"/>
      </w:pPr>
      <w:r w:rsidRPr="000D3DE6">
        <w:tab/>
      </w:r>
      <w:r w:rsidRPr="000D3DE6">
        <w:tab/>
      </w:r>
      <w:r w:rsidRPr="000D3DE6">
        <w:rPr>
          <w:b/>
          <w:bCs/>
        </w:rPr>
        <w:t>public</w:t>
      </w:r>
      <w:r w:rsidRPr="000D3DE6">
        <w:t xml:space="preserve"> </w:t>
      </w:r>
      <w:r w:rsidRPr="000D3DE6">
        <w:rPr>
          <w:b/>
          <w:bCs/>
        </w:rPr>
        <w:t>static</w:t>
      </w:r>
      <w:r w:rsidRPr="000D3DE6">
        <w:t xml:space="preserve"> </w:t>
      </w:r>
      <w:r w:rsidRPr="000D3DE6">
        <w:rPr>
          <w:b/>
          <w:bCs/>
        </w:rPr>
        <w:t>void</w:t>
      </w:r>
      <w:r w:rsidRPr="000D3DE6">
        <w:t xml:space="preserve"> Deletenode(){</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int</w:t>
      </w:r>
      <w:r w:rsidRPr="000D3DE6">
        <w:t xml:space="preserve"> OldNodevalue;</w:t>
      </w:r>
    </w:p>
    <w:p w:rsidR="000D3DE6" w:rsidRPr="000D3DE6" w:rsidRDefault="000D3DE6" w:rsidP="000D3DE6">
      <w:pPr>
        <w:pStyle w:val="Default"/>
        <w:jc w:val="both"/>
      </w:pPr>
      <w:r w:rsidRPr="000D3DE6">
        <w:tab/>
      </w:r>
      <w:r w:rsidRPr="000D3DE6">
        <w:tab/>
      </w:r>
      <w:r w:rsidRPr="000D3DE6">
        <w:tab/>
        <w:t>OldNodevalue=</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r>
      <w:r w:rsidRPr="000D3DE6">
        <w:rPr>
          <w:b/>
          <w:bCs/>
        </w:rPr>
        <w:t>int</w:t>
      </w:r>
      <w:r w:rsidRPr="000D3DE6">
        <w:t>[][]tempNodeValue=</w:t>
      </w:r>
      <w:r w:rsidRPr="000D3DE6">
        <w:rPr>
          <w:b/>
          <w:bCs/>
        </w:rPr>
        <w:t>new</w:t>
      </w:r>
      <w:r w:rsidRPr="000D3DE6">
        <w:t xml:space="preserve"> </w:t>
      </w:r>
      <w:r w:rsidRPr="000D3DE6">
        <w:rPr>
          <w:b/>
          <w:bCs/>
        </w:rPr>
        <w:t>int</w:t>
      </w:r>
      <w:r w:rsidRPr="000D3DE6">
        <w:t>[</w:t>
      </w:r>
      <w:r w:rsidRPr="000D3DE6">
        <w:rPr>
          <w:i/>
          <w:iCs/>
        </w:rPr>
        <w:t>column</w:t>
      </w:r>
      <w:r w:rsidRPr="000D3DE6">
        <w:t>][</w:t>
      </w:r>
      <w:r w:rsidRPr="000D3DE6">
        <w:rPr>
          <w:i/>
          <w:iCs/>
        </w:rPr>
        <w:t>column</w:t>
      </w:r>
      <w:r w:rsidRPr="000D3DE6">
        <w:t>];</w:t>
      </w:r>
    </w:p>
    <w:p w:rsidR="000D3DE6" w:rsidRPr="000D3DE6" w:rsidRDefault="000D3DE6" w:rsidP="000D3DE6">
      <w:pPr>
        <w:pStyle w:val="Default"/>
        <w:jc w:val="both"/>
      </w:pPr>
      <w:r w:rsidRPr="000D3DE6">
        <w:lastRenderedPageBreak/>
        <w:tab/>
      </w:r>
      <w:r w:rsidRPr="000D3DE6">
        <w:tab/>
      </w:r>
      <w:r w:rsidRPr="000D3DE6">
        <w:tab/>
      </w:r>
      <w:r w:rsidRPr="000D3DE6">
        <w:rPr>
          <w:b/>
          <w:bCs/>
        </w:rPr>
        <w:t>for</w:t>
      </w:r>
      <w:r w:rsidRPr="000D3DE6">
        <w:t>(</w:t>
      </w:r>
      <w:r w:rsidRPr="000D3DE6">
        <w:rPr>
          <w:b/>
          <w:bCs/>
        </w:rPr>
        <w:t>int</w:t>
      </w:r>
      <w:r w:rsidRPr="000D3DE6">
        <w:t xml:space="preserve"> i=0;i&lt;</w:t>
      </w:r>
      <w:r w:rsidRPr="000D3DE6">
        <w:rPr>
          <w:i/>
          <w:iCs/>
        </w:rPr>
        <w:t>column</w:t>
      </w:r>
      <w:r w:rsidRPr="000D3DE6">
        <w:t>;i++){</w:t>
      </w:r>
    </w:p>
    <w:p w:rsidR="000D3DE6" w:rsidRPr="000D3DE6" w:rsidRDefault="000D3DE6" w:rsidP="000D3DE6">
      <w:pPr>
        <w:pStyle w:val="Default"/>
        <w:jc w:val="both"/>
      </w:pPr>
      <w:r w:rsidRPr="000D3DE6">
        <w:tab/>
      </w:r>
      <w:r w:rsidRPr="000D3DE6">
        <w:tab/>
      </w:r>
      <w:r w:rsidRPr="000D3DE6">
        <w:tab/>
      </w:r>
      <w:r w:rsidRPr="000D3DE6">
        <w:tab/>
      </w:r>
      <w:r w:rsidRPr="000D3DE6">
        <w:rPr>
          <w:b/>
          <w:bCs/>
        </w:rPr>
        <w:t>for</w:t>
      </w:r>
      <w:r w:rsidRPr="000D3DE6">
        <w:t>(</w:t>
      </w:r>
      <w:r w:rsidRPr="000D3DE6">
        <w:rPr>
          <w:b/>
          <w:bCs/>
        </w:rPr>
        <w:t>int</w:t>
      </w:r>
      <w:r w:rsidRPr="000D3DE6">
        <w:t xml:space="preserve"> j=0;j&lt;</w:t>
      </w:r>
      <w:r w:rsidRPr="000D3DE6">
        <w:rPr>
          <w:i/>
          <w:iCs/>
        </w:rPr>
        <w:t>column</w:t>
      </w:r>
      <w:r w:rsidRPr="000D3DE6">
        <w:t>;j++)</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r>
      <w:r w:rsidRPr="000D3DE6">
        <w:tab/>
        <w:t>tempNodeValue[i][j]=</w:t>
      </w:r>
      <w:r w:rsidRPr="000D3DE6">
        <w:rPr>
          <w:i/>
          <w:iCs/>
        </w:rPr>
        <w:t>fileData</w:t>
      </w:r>
      <w:r w:rsidRPr="000D3DE6">
        <w:t>[i][j];</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rPr>
          <w:i/>
          <w:iCs/>
        </w:rPr>
        <w:t>column</w:t>
      </w:r>
      <w:r w:rsidRPr="000D3DE6">
        <w:t>=</w:t>
      </w:r>
      <w:r w:rsidRPr="000D3DE6">
        <w:rPr>
          <w:i/>
          <w:iCs/>
        </w:rPr>
        <w:t>column</w:t>
      </w:r>
      <w:r w:rsidRPr="000D3DE6">
        <w:t>-1;</w:t>
      </w:r>
    </w:p>
    <w:p w:rsidR="000D3DE6" w:rsidRPr="000D3DE6" w:rsidRDefault="000D3DE6" w:rsidP="000D3DE6">
      <w:pPr>
        <w:pStyle w:val="Default"/>
        <w:jc w:val="both"/>
      </w:pPr>
      <w:r w:rsidRPr="000D3DE6">
        <w:tab/>
      </w:r>
      <w:r w:rsidRPr="000D3DE6">
        <w:tab/>
      </w:r>
      <w:r w:rsidRPr="000D3DE6">
        <w:tab/>
      </w:r>
    </w:p>
    <w:p w:rsidR="000D3DE6" w:rsidRPr="000D3DE6" w:rsidRDefault="000D3DE6" w:rsidP="000D3DE6">
      <w:pPr>
        <w:pStyle w:val="Default"/>
        <w:jc w:val="both"/>
      </w:pPr>
      <w:r w:rsidRPr="000D3DE6">
        <w:tab/>
      </w:r>
      <w:r w:rsidRPr="000D3DE6">
        <w:tab/>
      </w:r>
      <w:r w:rsidRPr="000D3DE6">
        <w:tab/>
      </w:r>
      <w:r w:rsidRPr="000D3DE6">
        <w:rPr>
          <w:b/>
          <w:bCs/>
        </w:rPr>
        <w:t>for</w:t>
      </w:r>
      <w:r w:rsidRPr="000D3DE6">
        <w:t>(</w:t>
      </w:r>
      <w:r w:rsidRPr="000D3DE6">
        <w:rPr>
          <w:b/>
          <w:bCs/>
        </w:rPr>
        <w:t>int</w:t>
      </w:r>
      <w:r w:rsidRPr="000D3DE6">
        <w:t xml:space="preserve"> i=</w:t>
      </w:r>
      <w:r w:rsidRPr="000D3DE6">
        <w:rPr>
          <w:i/>
          <w:iCs/>
        </w:rPr>
        <w:t>nodeToDelete</w:t>
      </w:r>
      <w:r w:rsidRPr="000D3DE6">
        <w:t>;i&lt;OldNodevalue-1;i++){</w:t>
      </w:r>
    </w:p>
    <w:p w:rsidR="000D3DE6" w:rsidRPr="000D3DE6" w:rsidRDefault="000D3DE6" w:rsidP="000D3DE6">
      <w:pPr>
        <w:pStyle w:val="Default"/>
        <w:jc w:val="both"/>
      </w:pPr>
      <w:r w:rsidRPr="000D3DE6">
        <w:tab/>
      </w:r>
      <w:r w:rsidRPr="000D3DE6">
        <w:tab/>
      </w:r>
      <w:r w:rsidRPr="000D3DE6">
        <w:tab/>
      </w:r>
      <w:r w:rsidRPr="000D3DE6">
        <w:tab/>
        <w:t>tempNodeValue[i][i]=tempNodeValue[i+1][i+1];</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rPr>
          <w:b/>
          <w:bCs/>
        </w:rPr>
        <w:t>if</w:t>
      </w:r>
      <w:r w:rsidRPr="000D3DE6">
        <w:t>(</w:t>
      </w:r>
      <w:r w:rsidRPr="000D3DE6">
        <w:rPr>
          <w:i/>
          <w:iCs/>
        </w:rPr>
        <w:t>nodeToDelete</w:t>
      </w:r>
      <w:r w:rsidRPr="000D3DE6">
        <w:t>&gt;0){</w:t>
      </w:r>
    </w:p>
    <w:p w:rsidR="000D3DE6" w:rsidRPr="000D3DE6" w:rsidRDefault="000D3DE6" w:rsidP="000D3DE6">
      <w:pPr>
        <w:pStyle w:val="Default"/>
        <w:jc w:val="both"/>
      </w:pPr>
      <w:r w:rsidRPr="000D3DE6">
        <w:tab/>
      </w:r>
      <w:r w:rsidRPr="000D3DE6">
        <w:tab/>
      </w:r>
      <w:r w:rsidRPr="000D3DE6">
        <w:tab/>
      </w:r>
      <w:r w:rsidRPr="000D3DE6">
        <w:tab/>
      </w:r>
      <w:r w:rsidRPr="000D3DE6">
        <w:rPr>
          <w:b/>
          <w:bCs/>
        </w:rPr>
        <w:t>for</w:t>
      </w:r>
      <w:r w:rsidRPr="000D3DE6">
        <w:t>(</w:t>
      </w:r>
      <w:r w:rsidRPr="000D3DE6">
        <w:rPr>
          <w:b/>
          <w:bCs/>
        </w:rPr>
        <w:t>int</w:t>
      </w:r>
      <w:r w:rsidRPr="000D3DE6">
        <w:t xml:space="preserve"> i=0;i&lt;</w:t>
      </w:r>
      <w:r w:rsidRPr="000D3DE6">
        <w:rPr>
          <w:i/>
          <w:iCs/>
        </w:rPr>
        <w:t>nodeToDelete</w:t>
      </w:r>
      <w:r w:rsidRPr="000D3DE6">
        <w:t>;i++){</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b/>
          <w:bCs/>
        </w:rPr>
        <w:t>for</w:t>
      </w:r>
      <w:r w:rsidRPr="000D3DE6">
        <w:t>(</w:t>
      </w:r>
      <w:r w:rsidRPr="000D3DE6">
        <w:rPr>
          <w:b/>
          <w:bCs/>
        </w:rPr>
        <w:t>int</w:t>
      </w:r>
      <w:r w:rsidRPr="000D3DE6">
        <w:t xml:space="preserve"> j=</w:t>
      </w:r>
      <w:r w:rsidRPr="000D3DE6">
        <w:rPr>
          <w:i/>
          <w:iCs/>
        </w:rPr>
        <w:t>nodeToDelete</w:t>
      </w:r>
      <w:r w:rsidRPr="000D3DE6">
        <w:t>;j&lt;OldNodevalue-1;j++){</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tempNodeValue[i][j]=tempNodeValue[i][j+1];</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tab/>
        <w:t>tempNodeValue[j][i]=tempNodeValue[i][j];</w:t>
      </w:r>
    </w:p>
    <w:p w:rsidR="000D3DE6" w:rsidRPr="000D3DE6" w:rsidRDefault="000D3DE6" w:rsidP="000D3DE6">
      <w:pPr>
        <w:pStyle w:val="Default"/>
        <w:jc w:val="both"/>
      </w:pPr>
      <w:r w:rsidRPr="000D3DE6">
        <w:tab/>
      </w: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r>
      <w:r w:rsidRPr="000D3DE6">
        <w:rPr>
          <w:b/>
          <w:bCs/>
        </w:rPr>
        <w:t>for</w:t>
      </w:r>
      <w:r w:rsidRPr="000D3DE6">
        <w:t>(</w:t>
      </w:r>
      <w:r w:rsidRPr="000D3DE6">
        <w:rPr>
          <w:b/>
          <w:bCs/>
        </w:rPr>
        <w:t>int</w:t>
      </w:r>
      <w:r w:rsidRPr="000D3DE6">
        <w:t xml:space="preserve"> i=</w:t>
      </w:r>
      <w:r w:rsidRPr="000D3DE6">
        <w:rPr>
          <w:i/>
          <w:iCs/>
        </w:rPr>
        <w:t>nodeToDelete</w:t>
      </w:r>
      <w:r w:rsidRPr="000D3DE6">
        <w:t>;i&lt;OldNodevalue-2;i++){</w:t>
      </w:r>
    </w:p>
    <w:p w:rsidR="000D3DE6" w:rsidRPr="000D3DE6" w:rsidRDefault="000D3DE6" w:rsidP="000D3DE6">
      <w:pPr>
        <w:pStyle w:val="Default"/>
        <w:jc w:val="both"/>
      </w:pPr>
      <w:r w:rsidRPr="000D3DE6">
        <w:tab/>
      </w:r>
      <w:r w:rsidRPr="000D3DE6">
        <w:tab/>
      </w:r>
      <w:r w:rsidRPr="000D3DE6">
        <w:tab/>
      </w:r>
      <w:r w:rsidRPr="000D3DE6">
        <w:tab/>
      </w:r>
      <w:r w:rsidRPr="000D3DE6">
        <w:rPr>
          <w:b/>
          <w:bCs/>
        </w:rPr>
        <w:t>for</w:t>
      </w:r>
      <w:r w:rsidRPr="000D3DE6">
        <w:t>(</w:t>
      </w:r>
      <w:r w:rsidRPr="000D3DE6">
        <w:rPr>
          <w:b/>
          <w:bCs/>
        </w:rPr>
        <w:t>int</w:t>
      </w:r>
      <w:r w:rsidRPr="000D3DE6">
        <w:t xml:space="preserve"> j=i+1;j&lt;OldNodevalue-1;j++){</w:t>
      </w:r>
    </w:p>
    <w:p w:rsidR="000D3DE6" w:rsidRPr="000D3DE6" w:rsidRDefault="000D3DE6" w:rsidP="000D3DE6">
      <w:pPr>
        <w:pStyle w:val="Default"/>
        <w:jc w:val="both"/>
      </w:pPr>
      <w:r w:rsidRPr="000D3DE6">
        <w:tab/>
      </w:r>
      <w:r w:rsidRPr="000D3DE6">
        <w:tab/>
      </w:r>
      <w:r w:rsidRPr="000D3DE6">
        <w:tab/>
      </w:r>
      <w:r w:rsidRPr="000D3DE6">
        <w:tab/>
      </w:r>
      <w:r w:rsidRPr="000D3DE6">
        <w:tab/>
        <w:t>tempNodeValue[i][j]=tempNodeValue[i+1][j+1];</w:t>
      </w:r>
    </w:p>
    <w:p w:rsidR="000D3DE6" w:rsidRPr="000D3DE6" w:rsidRDefault="000D3DE6" w:rsidP="000D3DE6">
      <w:pPr>
        <w:pStyle w:val="Default"/>
        <w:jc w:val="both"/>
      </w:pPr>
      <w:r w:rsidRPr="000D3DE6">
        <w:tab/>
      </w:r>
      <w:r w:rsidRPr="000D3DE6">
        <w:tab/>
      </w:r>
      <w:r w:rsidRPr="000D3DE6">
        <w:tab/>
      </w:r>
      <w:r w:rsidRPr="000D3DE6">
        <w:tab/>
      </w:r>
      <w:r w:rsidRPr="000D3DE6">
        <w:tab/>
        <w:t>tempNodeValue[j][i]=tempNodeValue[i][j];</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 xml:space="preserve">}                                 </w:t>
      </w:r>
    </w:p>
    <w:p w:rsidR="000D3DE6" w:rsidRPr="000D3DE6" w:rsidRDefault="000D3DE6" w:rsidP="000D3DE6">
      <w:pPr>
        <w:pStyle w:val="Default"/>
        <w:jc w:val="both"/>
      </w:pPr>
      <w:r w:rsidRPr="000D3DE6">
        <w:tab/>
      </w:r>
      <w:r w:rsidRPr="000D3DE6">
        <w:tab/>
      </w:r>
      <w:r w:rsidRPr="000D3DE6">
        <w:tab/>
      </w:r>
      <w:r w:rsidRPr="000D3DE6">
        <w:rPr>
          <w:b/>
          <w:bCs/>
        </w:rPr>
        <w:t>for</w:t>
      </w:r>
      <w:r w:rsidRPr="000D3DE6">
        <w:t>(</w:t>
      </w:r>
      <w:r w:rsidRPr="000D3DE6">
        <w:rPr>
          <w:b/>
          <w:bCs/>
        </w:rPr>
        <w:t>int</w:t>
      </w:r>
      <w:r w:rsidRPr="000D3DE6">
        <w:t xml:space="preserve"> i=0;i&lt;</w:t>
      </w:r>
      <w:r w:rsidRPr="000D3DE6">
        <w:rPr>
          <w:i/>
          <w:iCs/>
        </w:rPr>
        <w:t>column</w:t>
      </w:r>
      <w:r w:rsidRPr="000D3DE6">
        <w:t>;i++){</w:t>
      </w:r>
    </w:p>
    <w:p w:rsidR="000D3DE6" w:rsidRPr="000D3DE6" w:rsidRDefault="000D3DE6" w:rsidP="000D3DE6">
      <w:pPr>
        <w:pStyle w:val="Default"/>
        <w:jc w:val="both"/>
      </w:pPr>
      <w:r w:rsidRPr="000D3DE6">
        <w:tab/>
      </w:r>
      <w:r w:rsidRPr="000D3DE6">
        <w:tab/>
      </w:r>
      <w:r w:rsidRPr="000D3DE6">
        <w:tab/>
      </w:r>
      <w:r w:rsidRPr="000D3DE6">
        <w:tab/>
      </w:r>
      <w:r w:rsidRPr="000D3DE6">
        <w:rPr>
          <w:b/>
          <w:bCs/>
        </w:rPr>
        <w:t>for</w:t>
      </w:r>
      <w:r w:rsidRPr="000D3DE6">
        <w:t>(</w:t>
      </w:r>
      <w:r w:rsidRPr="000D3DE6">
        <w:rPr>
          <w:b/>
          <w:bCs/>
        </w:rPr>
        <w:t>int</w:t>
      </w:r>
      <w:r w:rsidRPr="000D3DE6">
        <w:t xml:space="preserve"> j=0;j&lt;</w:t>
      </w:r>
      <w:r w:rsidRPr="000D3DE6">
        <w:rPr>
          <w:i/>
          <w:iCs/>
        </w:rPr>
        <w:t>column</w:t>
      </w:r>
      <w:r w:rsidRPr="000D3DE6">
        <w:t>;j++){</w:t>
      </w:r>
    </w:p>
    <w:p w:rsidR="000D3DE6" w:rsidRPr="000D3DE6" w:rsidRDefault="000D3DE6" w:rsidP="000D3DE6">
      <w:pPr>
        <w:pStyle w:val="Default"/>
        <w:jc w:val="both"/>
      </w:pPr>
      <w:r w:rsidRPr="000D3DE6">
        <w:tab/>
      </w:r>
      <w:r w:rsidRPr="000D3DE6">
        <w:tab/>
      </w:r>
      <w:r w:rsidRPr="000D3DE6">
        <w:tab/>
      </w:r>
      <w:r w:rsidRPr="000D3DE6">
        <w:tab/>
      </w:r>
      <w:r w:rsidRPr="000D3DE6">
        <w:tab/>
      </w:r>
      <w:r w:rsidRPr="000D3DE6">
        <w:rPr>
          <w:i/>
          <w:iCs/>
        </w:rPr>
        <w:t>fileData</w:t>
      </w:r>
      <w:r w:rsidRPr="000D3DE6">
        <w:t>[i][j]=tempNodeValue[i][j];</w:t>
      </w:r>
    </w:p>
    <w:p w:rsidR="000D3DE6" w:rsidRPr="000D3DE6" w:rsidRDefault="000D3DE6" w:rsidP="000D3DE6">
      <w:pPr>
        <w:pStyle w:val="Default"/>
        <w:jc w:val="both"/>
      </w:pPr>
      <w:r w:rsidRPr="000D3DE6">
        <w:tab/>
      </w: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.println("The Total Number of Routers present after deletion of a node are:"+</w:t>
      </w:r>
      <w:r w:rsidRPr="000D3DE6">
        <w:rPr>
          <w:i/>
          <w:iCs/>
        </w:rPr>
        <w:t>column</w:t>
      </w:r>
      <w:r w:rsidRPr="000D3DE6">
        <w:t>);</w:t>
      </w:r>
    </w:p>
    <w:p w:rsidR="000D3DE6" w:rsidRPr="000D3DE6" w:rsidRDefault="000D3DE6" w:rsidP="000D3DE6">
      <w:pPr>
        <w:pStyle w:val="Default"/>
        <w:jc w:val="both"/>
      </w:pPr>
      <w:r w:rsidRPr="000D3DE6">
        <w:tab/>
      </w:r>
      <w:r w:rsidRPr="000D3DE6">
        <w:tab/>
      </w:r>
      <w:r w:rsidRPr="000D3DE6">
        <w:tab/>
        <w:t xml:space="preserve">//Printing the modified </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.println("The following is the Routing Table after Deletion of a node");</w:t>
      </w:r>
    </w:p>
    <w:p w:rsidR="000D3DE6" w:rsidRPr="000D3DE6" w:rsidRDefault="000D3DE6" w:rsidP="000D3DE6">
      <w:pPr>
        <w:pStyle w:val="Default"/>
        <w:jc w:val="both"/>
      </w:pPr>
      <w:r w:rsidRPr="000D3DE6">
        <w:tab/>
      </w:r>
      <w:r w:rsidRPr="000D3DE6">
        <w:tab/>
      </w:r>
      <w:r w:rsidRPr="000D3DE6">
        <w:tab/>
      </w:r>
      <w:r w:rsidRPr="000D3DE6">
        <w:rPr>
          <w:i/>
          <w:iCs/>
        </w:rPr>
        <w:t>dispTopology</w:t>
      </w:r>
      <w:r w:rsidRPr="000D3DE6">
        <w:t>(</w:t>
      </w:r>
      <w:r w:rsidRPr="000D3DE6">
        <w:rPr>
          <w:i/>
          <w:iCs/>
        </w:rPr>
        <w:t>fileData</w:t>
      </w:r>
      <w:r w:rsidRPr="000D3DE6">
        <w:t>);</w:t>
      </w:r>
    </w:p>
    <w:p w:rsidR="000D3DE6" w:rsidRPr="000D3DE6" w:rsidRDefault="000D3DE6" w:rsidP="000D3DE6">
      <w:pPr>
        <w:pStyle w:val="Default"/>
        <w:jc w:val="both"/>
      </w:pPr>
      <w:r w:rsidRPr="000D3DE6">
        <w:tab/>
      </w:r>
      <w:r w:rsidRPr="000D3DE6">
        <w:tab/>
      </w:r>
      <w:r w:rsidRPr="000D3DE6">
        <w:tab/>
      </w:r>
      <w:r w:rsidRPr="000D3DE6">
        <w:tab/>
        <w:t>System.</w:t>
      </w:r>
      <w:r w:rsidRPr="000D3DE6">
        <w:rPr>
          <w:b/>
          <w:bCs/>
          <w:i/>
          <w:iCs/>
        </w:rPr>
        <w:t>out</w:t>
      </w:r>
      <w:r w:rsidRPr="000D3DE6">
        <w:t>.print("\n");</w:t>
      </w:r>
    </w:p>
    <w:p w:rsidR="000D3DE6" w:rsidRPr="000D3DE6" w:rsidRDefault="000D3DE6" w:rsidP="000D3DE6">
      <w:pPr>
        <w:pStyle w:val="Default"/>
        <w:jc w:val="both"/>
      </w:pP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.print("\n");</w:t>
      </w:r>
    </w:p>
    <w:p w:rsidR="000D3DE6" w:rsidRPr="000D3DE6" w:rsidRDefault="000D3DE6" w:rsidP="000D3DE6">
      <w:pPr>
        <w:pStyle w:val="Default"/>
        <w:jc w:val="both"/>
      </w:pPr>
      <w:r w:rsidRPr="000D3DE6">
        <w:tab/>
      </w:r>
      <w:r w:rsidRPr="000D3DE6">
        <w:tab/>
      </w:r>
      <w:r w:rsidRPr="000D3DE6">
        <w:tab/>
        <w:t>System.</w:t>
      </w:r>
      <w:r w:rsidRPr="000D3DE6">
        <w:rPr>
          <w:b/>
          <w:bCs/>
          <w:i/>
          <w:iCs/>
        </w:rPr>
        <w:t>out</w:t>
      </w:r>
      <w:r w:rsidRPr="000D3DE6">
        <w:t>.print("\n");</w:t>
      </w:r>
      <w:r w:rsidRPr="000D3DE6">
        <w:tab/>
      </w:r>
    </w:p>
    <w:p w:rsidR="000D3DE6" w:rsidRPr="000D3DE6" w:rsidRDefault="000D3DE6" w:rsidP="000D3DE6">
      <w:pPr>
        <w:pStyle w:val="Default"/>
        <w:jc w:val="both"/>
      </w:pPr>
      <w:r w:rsidRPr="000D3DE6">
        <w:tab/>
      </w:r>
      <w:r w:rsidRPr="000D3DE6">
        <w:tab/>
        <w:t>}</w:t>
      </w:r>
    </w:p>
    <w:p w:rsidR="000D3DE6" w:rsidRDefault="000D3DE6" w:rsidP="000D3DE6">
      <w:pPr>
        <w:pStyle w:val="Default"/>
        <w:jc w:val="both"/>
      </w:pPr>
    </w:p>
    <w:p w:rsidR="000D3DE6" w:rsidRDefault="000D3DE6">
      <w:pPr>
        <w:rPr>
          <w:rFonts w:ascii="Times New Roman" w:hAnsi="Times New Roman" w:cs="Times New Roman"/>
          <w:color w:val="000000"/>
          <w:sz w:val="24"/>
          <w:szCs w:val="24"/>
        </w:rPr>
      </w:pPr>
      <w:r>
        <w:br w:type="page"/>
      </w:r>
    </w:p>
    <w:p w:rsidR="000D3DE6" w:rsidRDefault="000D3DE6" w:rsidP="000D3DE6">
      <w:pPr>
        <w:pStyle w:val="Default"/>
        <w:jc w:val="center"/>
        <w:rPr>
          <w:b/>
          <w:sz w:val="36"/>
          <w:szCs w:val="36"/>
        </w:rPr>
      </w:pPr>
      <w:r w:rsidRPr="000D3DE6">
        <w:rPr>
          <w:b/>
          <w:sz w:val="36"/>
          <w:szCs w:val="36"/>
        </w:rPr>
        <w:lastRenderedPageBreak/>
        <w:t>References</w:t>
      </w:r>
    </w:p>
    <w:p w:rsidR="000D3DE6" w:rsidRDefault="000D3DE6" w:rsidP="000D3DE6">
      <w:pPr>
        <w:pStyle w:val="Default"/>
        <w:jc w:val="center"/>
        <w:rPr>
          <w:b/>
          <w:sz w:val="36"/>
          <w:szCs w:val="36"/>
        </w:rPr>
      </w:pPr>
    </w:p>
    <w:p w:rsidR="000D3DE6" w:rsidRDefault="000D3DE6" w:rsidP="000D3DE6">
      <w:pPr>
        <w:autoSpaceDE w:val="0"/>
        <w:autoSpaceDN w:val="0"/>
        <w:adjustRightInd w:val="0"/>
        <w:spacing w:before="0" w:after="0" w:line="240" w:lineRule="auto"/>
        <w:rPr>
          <w:rFonts w:ascii="Calibri" w:hAnsi="Calibri" w:cs="Calibri"/>
          <w:i/>
          <w:iCs/>
          <w:color w:val="000000"/>
          <w:sz w:val="28"/>
          <w:szCs w:val="28"/>
        </w:rPr>
      </w:pPr>
      <w:r w:rsidRPr="000D3DE6">
        <w:rPr>
          <w:rFonts w:ascii="Calibri" w:hAnsi="Calibri" w:cs="Calibri"/>
          <w:i/>
          <w:iCs/>
          <w:color w:val="000000"/>
          <w:sz w:val="28"/>
          <w:szCs w:val="28"/>
        </w:rPr>
        <w:t xml:space="preserve">http://en.wikipedia.org/wiki/RoutingMasterOpt/MyL09.pdf </w:t>
      </w:r>
    </w:p>
    <w:p w:rsidR="000D3DE6" w:rsidRPr="000D3DE6" w:rsidRDefault="000D3DE6" w:rsidP="000D3DE6">
      <w:pPr>
        <w:autoSpaceDE w:val="0"/>
        <w:autoSpaceDN w:val="0"/>
        <w:adjustRightInd w:val="0"/>
        <w:spacing w:before="0" w:after="0" w:line="240" w:lineRule="auto"/>
        <w:rPr>
          <w:rFonts w:ascii="Calibri" w:hAnsi="Calibri" w:cs="Calibri"/>
          <w:color w:val="000000"/>
          <w:sz w:val="28"/>
          <w:szCs w:val="28"/>
        </w:rPr>
      </w:pPr>
    </w:p>
    <w:p w:rsidR="000D3DE6" w:rsidRDefault="000D3DE6" w:rsidP="000D3DE6">
      <w:pPr>
        <w:autoSpaceDE w:val="0"/>
        <w:autoSpaceDN w:val="0"/>
        <w:adjustRightInd w:val="0"/>
        <w:spacing w:before="0" w:after="0" w:line="240" w:lineRule="auto"/>
        <w:rPr>
          <w:rFonts w:ascii="Calibri" w:hAnsi="Calibri" w:cs="Calibri"/>
          <w:i/>
          <w:iCs/>
          <w:color w:val="000000"/>
          <w:sz w:val="28"/>
          <w:szCs w:val="28"/>
        </w:rPr>
      </w:pPr>
      <w:hyperlink r:id="rId22" w:history="1">
        <w:r w:rsidRPr="00E42490">
          <w:rPr>
            <w:rStyle w:val="Hyperlink"/>
            <w:rFonts w:ascii="Calibri" w:hAnsi="Calibri" w:cs="Calibri"/>
            <w:i/>
            <w:iCs/>
            <w:sz w:val="28"/>
            <w:szCs w:val="28"/>
          </w:rPr>
          <w:t>http://en.wikipedia.org/wiki/Link-state_routing_protocol</w:t>
        </w:r>
      </w:hyperlink>
      <w:r w:rsidRPr="000D3DE6">
        <w:rPr>
          <w:rFonts w:ascii="Calibri" w:hAnsi="Calibri" w:cs="Calibri"/>
          <w:i/>
          <w:iCs/>
          <w:color w:val="000000"/>
          <w:sz w:val="28"/>
          <w:szCs w:val="28"/>
        </w:rPr>
        <w:t xml:space="preserve"> </w:t>
      </w:r>
    </w:p>
    <w:p w:rsidR="000D3DE6" w:rsidRPr="000D3DE6" w:rsidRDefault="000D3DE6" w:rsidP="000D3DE6">
      <w:pPr>
        <w:autoSpaceDE w:val="0"/>
        <w:autoSpaceDN w:val="0"/>
        <w:adjustRightInd w:val="0"/>
        <w:spacing w:before="0" w:after="0" w:line="240" w:lineRule="auto"/>
        <w:rPr>
          <w:rFonts w:ascii="Calibri" w:hAnsi="Calibri" w:cs="Calibri"/>
          <w:color w:val="000000"/>
          <w:sz w:val="28"/>
          <w:szCs w:val="28"/>
        </w:rPr>
      </w:pPr>
    </w:p>
    <w:p w:rsidR="000D3DE6" w:rsidRDefault="000D3DE6" w:rsidP="000D3DE6">
      <w:pPr>
        <w:pStyle w:val="Default"/>
        <w:jc w:val="both"/>
        <w:rPr>
          <w:rFonts w:ascii="Calibri" w:hAnsi="Calibri" w:cs="Calibri"/>
          <w:i/>
          <w:iCs/>
          <w:sz w:val="28"/>
          <w:szCs w:val="28"/>
        </w:rPr>
      </w:pPr>
      <w:hyperlink r:id="rId23" w:history="1">
        <w:r w:rsidRPr="00E42490">
          <w:rPr>
            <w:rStyle w:val="Hyperlink"/>
            <w:rFonts w:ascii="Calibri" w:hAnsi="Calibri" w:cs="Calibri"/>
            <w:i/>
            <w:iCs/>
            <w:sz w:val="28"/>
            <w:szCs w:val="28"/>
          </w:rPr>
          <w:t>http://en.wikipedia.org/wiki/Dijkstra%27s_algorithm</w:t>
        </w:r>
      </w:hyperlink>
    </w:p>
    <w:p w:rsidR="000D3DE6" w:rsidRPr="000D3DE6" w:rsidRDefault="000D3DE6" w:rsidP="000D3DE6">
      <w:pPr>
        <w:pStyle w:val="Default"/>
        <w:jc w:val="both"/>
        <w:rPr>
          <w:sz w:val="28"/>
          <w:szCs w:val="28"/>
        </w:rPr>
      </w:pPr>
    </w:p>
    <w:sectPr w:rsidR="000D3DE6" w:rsidRPr="000D3DE6" w:rsidSect="001565D2">
      <w:headerReference w:type="default" r:id="rId24"/>
      <w:footerReference w:type="default" r:id="rId2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4C3" w:rsidRDefault="001C44C3">
      <w:pPr>
        <w:spacing w:before="0" w:after="0" w:line="240" w:lineRule="auto"/>
      </w:pPr>
      <w:r>
        <w:separator/>
      </w:r>
    </w:p>
  </w:endnote>
  <w:endnote w:type="continuationSeparator" w:id="0">
    <w:p w:rsidR="001C44C3" w:rsidRDefault="001C44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altName w:val="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fornian FB">
    <w:altName w:val="Californian FB"/>
    <w:panose1 w:val="0207040306080B030204"/>
    <w:charset w:val="00"/>
    <w:family w:val="roman"/>
    <w:pitch w:val="variable"/>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0D3DE6">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4C3" w:rsidRDefault="001C44C3">
      <w:pPr>
        <w:spacing w:before="0" w:after="0" w:line="240" w:lineRule="auto"/>
      </w:pPr>
      <w:r>
        <w:separator/>
      </w:r>
    </w:p>
  </w:footnote>
  <w:footnote w:type="continuationSeparator" w:id="0">
    <w:p w:rsidR="001C44C3" w:rsidRDefault="001C44C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65D2" w:rsidRPr="001565D2" w:rsidRDefault="001565D2" w:rsidP="001565D2">
    <w:pPr>
      <w:pStyle w:val="Header"/>
      <w:jc w:val="center"/>
      <w:rPr>
        <w:b/>
        <w:sz w:val="32"/>
        <w:szCs w:val="32"/>
      </w:rPr>
    </w:pPr>
    <w:r w:rsidRPr="001565D2">
      <w:rPr>
        <w:b/>
        <w:sz w:val="32"/>
        <w:szCs w:val="32"/>
      </w:rPr>
      <w:t>Link State Routing protocol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77106B2D"/>
    <w:multiLevelType w:val="hybridMultilevel"/>
    <w:tmpl w:val="B60CA0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821"/>
    <w:rsid w:val="000D3DE6"/>
    <w:rsid w:val="001565D2"/>
    <w:rsid w:val="001C44C3"/>
    <w:rsid w:val="002163EE"/>
    <w:rsid w:val="002A45B4"/>
    <w:rsid w:val="003806E6"/>
    <w:rsid w:val="003E210E"/>
    <w:rsid w:val="005F7821"/>
    <w:rsid w:val="006704D8"/>
    <w:rsid w:val="008F0D40"/>
    <w:rsid w:val="009D0F92"/>
    <w:rsid w:val="00A1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B21C223E-147B-409D-9095-63CDF1AE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5D2"/>
    <w:pPr>
      <w:autoSpaceDE w:val="0"/>
      <w:autoSpaceDN w:val="0"/>
      <w:adjustRightInd w:val="0"/>
      <w:spacing w:before="0" w:after="0" w:line="240" w:lineRule="auto"/>
    </w:pPr>
    <w:rPr>
      <w:rFonts w:ascii="Times New Roman" w:hAnsi="Times New Roman" w:cs="Times New Roman"/>
      <w:color w:val="000000"/>
      <w:sz w:val="24"/>
      <w:szCs w:val="24"/>
    </w:rPr>
  </w:style>
  <w:style w:type="paragraph" w:styleId="ListParagraph">
    <w:name w:val="List Paragraph"/>
    <w:basedOn w:val="Normal"/>
    <w:uiPriority w:val="34"/>
    <w:semiHidden/>
    <w:qFormat/>
    <w:rsid w:val="009D0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343716">
      <w:bodyDiv w:val="1"/>
      <w:marLeft w:val="0"/>
      <w:marRight w:val="0"/>
      <w:marTop w:val="0"/>
      <w:marBottom w:val="0"/>
      <w:divBdr>
        <w:top w:val="none" w:sz="0" w:space="0" w:color="auto"/>
        <w:left w:val="none" w:sz="0" w:space="0" w:color="auto"/>
        <w:bottom w:val="none" w:sz="0" w:space="0" w:color="auto"/>
        <w:right w:val="none" w:sz="0" w:space="0" w:color="auto"/>
      </w:divBdr>
    </w:div>
    <w:div w:id="63209974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3401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yperlink" Target="http://en.wikipedia.org/wiki/Dijkstra%27s_algorithm"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en.wikipedia.org/wiki/Link-state_routing_protocol" TargetMode="Externa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hanKuma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F614D338E544EE4A043D59E5BD55E77"/>
        <w:category>
          <w:name w:val="General"/>
          <w:gallery w:val="placeholder"/>
        </w:category>
        <w:types>
          <w:type w:val="bbPlcHdr"/>
        </w:types>
        <w:behaviors>
          <w:behavior w:val="content"/>
        </w:behaviors>
        <w:guid w:val="{430FE88C-C6CA-4568-844A-95A78B42BCDA}"/>
      </w:docPartPr>
      <w:docPartBody>
        <w:p w:rsidR="00000000" w:rsidRDefault="003A35A5">
          <w:pPr>
            <w:pStyle w:val="3F614D338E544EE4A043D59E5BD55E77"/>
          </w:pPr>
          <w:r>
            <w:t>[Name]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altName w:val="Times New Roman"/>
    <w:panose1 w:val="02020603050405020304"/>
    <w:charset w:val="00"/>
    <w:family w:val="roman"/>
    <w:pitch w:val="variable"/>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fornian FB">
    <w:altName w:val="Californian FB"/>
    <w:panose1 w:val="0207040306080B030204"/>
    <w:charset w:val="00"/>
    <w:family w:val="roman"/>
    <w:pitch w:val="variable"/>
    <w:sig w:usb0="00000003" w:usb1="00000000" w:usb2="00000000" w:usb3="00000000" w:csb0="00000001"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5A5"/>
    <w:rsid w:val="003A3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DF69B0A4EB3A4962949B39E7B10C28CC">
    <w:name w:val="DF69B0A4EB3A4962949B39E7B10C28CC"/>
  </w:style>
  <w:style w:type="paragraph" w:customStyle="1" w:styleId="3F614D338E544EE4A043D59E5BD55E77">
    <w:name w:val="3F614D338E544EE4A043D59E5BD55E77"/>
  </w:style>
  <w:style w:type="paragraph" w:customStyle="1" w:styleId="96A69BC7CF18452BA6A292A710CB4F2B">
    <w:name w:val="96A69BC7CF18452BA6A292A710CB4F2B"/>
  </w:style>
  <w:style w:type="paragraph" w:customStyle="1" w:styleId="5A968F0CCA9F4627A7632781E8C853F5">
    <w:name w:val="5A968F0CCA9F4627A7632781E8C85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9A3EE88B-B9F9-40B7-9484-025F61822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114</TotalTime>
  <Pages>28</Pages>
  <Words>4055</Words>
  <Characters>23116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542 LINK-STATE ROUTING</dc:title>
  <dc:creator>Chethan Kumar Appaji</dc:creator>
  <cp:keywords/>
  <cp:lastModifiedBy>Chethan Kumar Appaji</cp:lastModifiedBy>
  <cp:revision>1</cp:revision>
  <dcterms:created xsi:type="dcterms:W3CDTF">2015-11-22T03:54:00Z</dcterms:created>
  <dcterms:modified xsi:type="dcterms:W3CDTF">2015-11-22T05:48:00Z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